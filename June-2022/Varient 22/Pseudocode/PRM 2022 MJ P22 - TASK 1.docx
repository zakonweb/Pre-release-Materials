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291" w:rsidRPr="008C4466" w:rsidRDefault="00DC5291" w:rsidP="00DC5291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Pr="008C4466">
        <w:rPr>
          <w:rFonts w:ascii="Courier New" w:hAnsi="Courier New" w:cs="Courier New"/>
        </w:rPr>
        <w:t>displayCount</w:t>
      </w:r>
      <w:proofErr w:type="spellEnd"/>
      <w:r w:rsidRPr="008C4466">
        <w:rPr>
          <w:rFonts w:ascii="Courier New" w:hAnsi="Courier New" w:cs="Courier New"/>
        </w:rPr>
        <w:t xml:space="preserve"> :</w:t>
      </w:r>
      <w:proofErr w:type="gramEnd"/>
      <w:r w:rsidRPr="008C4466">
        <w:rPr>
          <w:rFonts w:ascii="Courier New" w:hAnsi="Courier New" w:cs="Courier New"/>
        </w:rPr>
        <w:t xml:space="preserve"> INTEGER</w:t>
      </w:r>
    </w:p>
    <w:p w:rsidR="00DC5291" w:rsidRPr="008C4466" w:rsidRDefault="00DC5291" w:rsidP="00DC5291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Pr="008C4466">
        <w:rPr>
          <w:rFonts w:ascii="Courier New" w:hAnsi="Courier New" w:cs="Courier New"/>
        </w:rPr>
        <w:t>ticketTypes</w:t>
      </w:r>
      <w:proofErr w:type="spellEnd"/>
      <w:r w:rsidRPr="008C4466">
        <w:rPr>
          <w:rFonts w:ascii="Courier New" w:hAnsi="Courier New" w:cs="Courier New"/>
        </w:rPr>
        <w:t xml:space="preserve"> :</w:t>
      </w:r>
      <w:proofErr w:type="gramEnd"/>
      <w:r w:rsidRPr="008C4466">
        <w:rPr>
          <w:rFonts w:ascii="Courier New" w:hAnsi="Courier New" w:cs="Courier New"/>
        </w:rPr>
        <w:t xml:space="preserve"> ARRAY[1:5] OF STRING</w:t>
      </w:r>
    </w:p>
    <w:p w:rsidR="00DC5291" w:rsidRPr="008C4466" w:rsidRDefault="00DC5291" w:rsidP="00DC5291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Pr="008C4466">
        <w:rPr>
          <w:rFonts w:ascii="Courier New" w:hAnsi="Courier New" w:cs="Courier New"/>
        </w:rPr>
        <w:t>ticketPricesOneDay</w:t>
      </w:r>
      <w:proofErr w:type="spellEnd"/>
      <w:r w:rsidRPr="008C4466">
        <w:rPr>
          <w:rFonts w:ascii="Courier New" w:hAnsi="Courier New" w:cs="Courier New"/>
        </w:rPr>
        <w:t xml:space="preserve"> :</w:t>
      </w:r>
      <w:proofErr w:type="gramEnd"/>
      <w:r w:rsidRPr="008C4466">
        <w:rPr>
          <w:rFonts w:ascii="Courier New" w:hAnsi="Courier New" w:cs="Courier New"/>
        </w:rPr>
        <w:t xml:space="preserve"> ARRAY[1:5] OF INTEGER</w:t>
      </w:r>
    </w:p>
    <w:p w:rsidR="00DC5291" w:rsidRPr="008C4466" w:rsidRDefault="00DC5291" w:rsidP="00DC5291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Pr="008C4466">
        <w:rPr>
          <w:rFonts w:ascii="Courier New" w:hAnsi="Courier New" w:cs="Courier New"/>
        </w:rPr>
        <w:t>ticketPricesTwoDays</w:t>
      </w:r>
      <w:proofErr w:type="spellEnd"/>
      <w:r w:rsidRPr="008C4466">
        <w:rPr>
          <w:rFonts w:ascii="Courier New" w:hAnsi="Courier New" w:cs="Courier New"/>
        </w:rPr>
        <w:t xml:space="preserve"> :</w:t>
      </w:r>
      <w:proofErr w:type="gramEnd"/>
      <w:r w:rsidRPr="008C4466">
        <w:rPr>
          <w:rFonts w:ascii="Courier New" w:hAnsi="Courier New" w:cs="Courier New"/>
        </w:rPr>
        <w:t xml:space="preserve"> ARRAY[1:5] OF INTEGER</w:t>
      </w:r>
    </w:p>
    <w:p w:rsidR="00DC5291" w:rsidRPr="008C4466" w:rsidRDefault="00DC5291" w:rsidP="00DC5291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Pr="008C4466">
        <w:rPr>
          <w:rFonts w:ascii="Courier New" w:hAnsi="Courier New" w:cs="Courier New"/>
        </w:rPr>
        <w:t>extraAttractions</w:t>
      </w:r>
      <w:proofErr w:type="spellEnd"/>
      <w:r w:rsidRPr="008C4466">
        <w:rPr>
          <w:rFonts w:ascii="Courier New" w:hAnsi="Courier New" w:cs="Courier New"/>
        </w:rPr>
        <w:t xml:space="preserve"> :</w:t>
      </w:r>
      <w:proofErr w:type="gramEnd"/>
      <w:r w:rsidRPr="008C4466">
        <w:rPr>
          <w:rFonts w:ascii="Courier New" w:hAnsi="Courier New" w:cs="Courier New"/>
        </w:rPr>
        <w:t xml:space="preserve"> ARRAY[1:3] OF STRING</w:t>
      </w:r>
    </w:p>
    <w:p w:rsidR="00DC5291" w:rsidRPr="008C4466" w:rsidRDefault="00DC5291" w:rsidP="00DC5291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Pr="008C4466">
        <w:rPr>
          <w:rFonts w:ascii="Courier New" w:hAnsi="Courier New" w:cs="Courier New"/>
        </w:rPr>
        <w:t>extraAttractionsPrices</w:t>
      </w:r>
      <w:proofErr w:type="spellEnd"/>
      <w:r w:rsidRPr="008C4466">
        <w:rPr>
          <w:rFonts w:ascii="Courier New" w:hAnsi="Courier New" w:cs="Courier New"/>
        </w:rPr>
        <w:t xml:space="preserve"> :</w:t>
      </w:r>
      <w:proofErr w:type="gramEnd"/>
      <w:r w:rsidRPr="008C4466">
        <w:rPr>
          <w:rFonts w:ascii="Courier New" w:hAnsi="Courier New" w:cs="Courier New"/>
        </w:rPr>
        <w:t xml:space="preserve"> ARRAY[1:3] OF INTEGER</w:t>
      </w:r>
    </w:p>
    <w:p w:rsidR="00DC5291" w:rsidRPr="008C4466" w:rsidRDefault="00DC5291" w:rsidP="00DC5291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 xml:space="preserve">DECLARE </w:t>
      </w:r>
      <w:proofErr w:type="gramStart"/>
      <w:r w:rsidRPr="008C4466">
        <w:rPr>
          <w:rFonts w:ascii="Courier New" w:hAnsi="Courier New" w:cs="Courier New"/>
        </w:rPr>
        <w:t>days :</w:t>
      </w:r>
      <w:proofErr w:type="gramEnd"/>
      <w:r w:rsidRPr="008C4466">
        <w:rPr>
          <w:rFonts w:ascii="Courier New" w:hAnsi="Courier New" w:cs="Courier New"/>
        </w:rPr>
        <w:t xml:space="preserve"> ARRAY[1:7] OF STRING</w:t>
      </w:r>
    </w:p>
    <w:p w:rsidR="007C4369" w:rsidRPr="008C4466" w:rsidRDefault="00DC5291" w:rsidP="00DC5291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 xml:space="preserve"> </w:t>
      </w:r>
    </w:p>
    <w:p w:rsidR="00DC5291" w:rsidRPr="008C4466" w:rsidRDefault="00DC5291" w:rsidP="00DC5291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>OUTPUT “One-Day Tickets:”</w:t>
      </w:r>
    </w:p>
    <w:p w:rsidR="00DC5291" w:rsidRPr="008C4466" w:rsidRDefault="00DC5291" w:rsidP="00DC5291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>OUTPUT “----------------”</w:t>
      </w:r>
    </w:p>
    <w:p w:rsidR="007C4369" w:rsidRPr="008C4466" w:rsidRDefault="007C4369" w:rsidP="00DC5291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 xml:space="preserve">FOR </w:t>
      </w:r>
      <w:proofErr w:type="spellStart"/>
      <w:r w:rsidRPr="008C4466">
        <w:rPr>
          <w:rFonts w:ascii="Courier New" w:hAnsi="Courier New" w:cs="Courier New"/>
        </w:rPr>
        <w:t>displayCount</w:t>
      </w:r>
      <w:proofErr w:type="spellEnd"/>
      <w:r w:rsidRPr="008C4466">
        <w:rPr>
          <w:rFonts w:ascii="Courier New" w:hAnsi="Courier New" w:cs="Courier New"/>
        </w:rPr>
        <w:t xml:space="preserve"> = 1 to 5</w:t>
      </w:r>
    </w:p>
    <w:p w:rsidR="00DC5291" w:rsidRPr="008C4466" w:rsidRDefault="00DC5291" w:rsidP="007C4369">
      <w:pPr>
        <w:ind w:firstLine="720"/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>OUTPUT “</w:t>
      </w:r>
      <w:proofErr w:type="gramStart"/>
      <w:r w:rsidRPr="008C4466">
        <w:rPr>
          <w:rFonts w:ascii="Courier New" w:hAnsi="Courier New" w:cs="Courier New"/>
        </w:rPr>
        <w:t>STR(</w:t>
      </w:r>
      <w:proofErr w:type="spellStart"/>
      <w:proofErr w:type="gramEnd"/>
      <w:r w:rsidRPr="008C4466">
        <w:rPr>
          <w:rFonts w:ascii="Courier New" w:hAnsi="Courier New" w:cs="Courier New"/>
        </w:rPr>
        <w:t>displayCount</w:t>
      </w:r>
      <w:proofErr w:type="spellEnd"/>
      <w:r w:rsidRPr="008C4466">
        <w:rPr>
          <w:rFonts w:ascii="Courier New" w:hAnsi="Courier New" w:cs="Courier New"/>
        </w:rPr>
        <w:t xml:space="preserve">)” &amp; “. ” </w:t>
      </w:r>
      <w:r w:rsidR="007C4369" w:rsidRPr="008C4466">
        <w:rPr>
          <w:rFonts w:ascii="Courier New" w:hAnsi="Courier New" w:cs="Courier New"/>
        </w:rPr>
        <w:t xml:space="preserve"> </w:t>
      </w:r>
      <w:proofErr w:type="gramStart"/>
      <w:r w:rsidR="007C4369" w:rsidRPr="008C4466">
        <w:rPr>
          <w:rFonts w:ascii="Courier New" w:hAnsi="Courier New" w:cs="Courier New"/>
        </w:rPr>
        <w:t>&amp;</w:t>
      </w:r>
      <w:r w:rsidRPr="008C4466">
        <w:rPr>
          <w:rFonts w:ascii="Courier New" w:hAnsi="Courier New" w:cs="Courier New"/>
        </w:rPr>
        <w:t xml:space="preserve">  </w:t>
      </w:r>
      <w:proofErr w:type="spellStart"/>
      <w:r w:rsidRPr="008C4466">
        <w:rPr>
          <w:rFonts w:ascii="Courier New" w:hAnsi="Courier New" w:cs="Courier New"/>
        </w:rPr>
        <w:t>ticketTypes</w:t>
      </w:r>
      <w:proofErr w:type="spellEnd"/>
      <w:proofErr w:type="gramEnd"/>
      <w:r w:rsidRPr="008C4466">
        <w:rPr>
          <w:rFonts w:ascii="Courier New" w:hAnsi="Courier New" w:cs="Courier New"/>
        </w:rPr>
        <w:t>[</w:t>
      </w:r>
      <w:proofErr w:type="spellStart"/>
      <w:r w:rsidRPr="008C4466">
        <w:rPr>
          <w:rFonts w:ascii="Courier New" w:hAnsi="Courier New" w:cs="Courier New"/>
        </w:rPr>
        <w:t>displayCount</w:t>
      </w:r>
      <w:proofErr w:type="spellEnd"/>
      <w:r w:rsidRPr="008C4466">
        <w:rPr>
          <w:rFonts w:ascii="Courier New" w:hAnsi="Courier New" w:cs="Courier New"/>
        </w:rPr>
        <w:t>]</w:t>
      </w:r>
      <w:r w:rsidR="007C4369" w:rsidRPr="008C4466">
        <w:rPr>
          <w:rFonts w:ascii="Courier New" w:hAnsi="Courier New" w:cs="Courier New"/>
        </w:rPr>
        <w:t xml:space="preserve"> &amp; “: $” &amp;</w:t>
      </w:r>
      <w:r w:rsidR="005727BB" w:rsidRPr="008C4466">
        <w:rPr>
          <w:rFonts w:ascii="Courier New" w:hAnsi="Courier New" w:cs="Courier New"/>
        </w:rPr>
        <w:t xml:space="preserve"> </w:t>
      </w:r>
      <w:r w:rsidR="007C4369" w:rsidRPr="008C4466">
        <w:rPr>
          <w:rFonts w:ascii="Courier New" w:hAnsi="Courier New" w:cs="Courier New"/>
        </w:rPr>
        <w:t>STR(</w:t>
      </w:r>
      <w:proofErr w:type="spellStart"/>
      <w:r w:rsidR="007C4369" w:rsidRPr="008C4466">
        <w:rPr>
          <w:rFonts w:ascii="Courier New" w:hAnsi="Courier New" w:cs="Courier New"/>
        </w:rPr>
        <w:t>ticketPricesOneDay</w:t>
      </w:r>
      <w:proofErr w:type="spellEnd"/>
      <w:r w:rsidR="007C4369" w:rsidRPr="008C4466">
        <w:rPr>
          <w:rFonts w:ascii="Courier New" w:hAnsi="Courier New" w:cs="Courier New"/>
        </w:rPr>
        <w:t>[</w:t>
      </w:r>
      <w:proofErr w:type="spellStart"/>
      <w:r w:rsidR="007C4369" w:rsidRPr="008C4466">
        <w:rPr>
          <w:rFonts w:ascii="Courier New" w:hAnsi="Courier New" w:cs="Courier New"/>
        </w:rPr>
        <w:t>displayCount</w:t>
      </w:r>
      <w:proofErr w:type="spellEnd"/>
      <w:r w:rsidR="007C4369" w:rsidRPr="008C4466">
        <w:rPr>
          <w:rFonts w:ascii="Courier New" w:hAnsi="Courier New" w:cs="Courier New"/>
        </w:rPr>
        <w:t>])</w:t>
      </w:r>
    </w:p>
    <w:p w:rsidR="005727BB" w:rsidRPr="008C4466" w:rsidRDefault="005727BB" w:rsidP="005727BB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>END FOR</w:t>
      </w:r>
    </w:p>
    <w:p w:rsidR="005727BB" w:rsidRPr="008C4466" w:rsidRDefault="005727BB" w:rsidP="00DC5291">
      <w:pPr>
        <w:rPr>
          <w:rFonts w:ascii="Courier New" w:hAnsi="Courier New" w:cs="Courier New"/>
        </w:rPr>
      </w:pPr>
    </w:p>
    <w:p w:rsidR="007C4369" w:rsidRPr="008C4466" w:rsidRDefault="007C4369" w:rsidP="00DC5291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>OUTPUT “”</w:t>
      </w:r>
    </w:p>
    <w:p w:rsidR="007C4369" w:rsidRPr="008C4466" w:rsidRDefault="007C4369" w:rsidP="00DC5291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>OUTPUT “Two-Day Tickets:”</w:t>
      </w:r>
    </w:p>
    <w:p w:rsidR="007C4369" w:rsidRPr="008C4466" w:rsidRDefault="007C4369" w:rsidP="00DC5291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 xml:space="preserve">OUTPUT </w:t>
      </w:r>
      <w:r w:rsidRPr="008C4466">
        <w:rPr>
          <w:rFonts w:ascii="Courier New" w:hAnsi="Courier New" w:cs="Courier New"/>
        </w:rPr>
        <w:t>“----------------”</w:t>
      </w:r>
    </w:p>
    <w:p w:rsidR="00E83D63" w:rsidRPr="008C4466" w:rsidRDefault="00E83D63" w:rsidP="00E83D63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 xml:space="preserve">FOR </w:t>
      </w:r>
      <w:proofErr w:type="spellStart"/>
      <w:r w:rsidRPr="008C4466">
        <w:rPr>
          <w:rFonts w:ascii="Courier New" w:hAnsi="Courier New" w:cs="Courier New"/>
        </w:rPr>
        <w:t>displayCount</w:t>
      </w:r>
      <w:proofErr w:type="spellEnd"/>
      <w:r w:rsidRPr="008C4466">
        <w:rPr>
          <w:rFonts w:ascii="Courier New" w:hAnsi="Courier New" w:cs="Courier New"/>
        </w:rPr>
        <w:t xml:space="preserve"> = 1 </w:t>
      </w:r>
      <w:r w:rsidR="005727BB" w:rsidRPr="008C4466">
        <w:rPr>
          <w:rFonts w:ascii="Courier New" w:hAnsi="Courier New" w:cs="Courier New"/>
        </w:rPr>
        <w:t>TO</w:t>
      </w:r>
      <w:r w:rsidRPr="008C4466">
        <w:rPr>
          <w:rFonts w:ascii="Courier New" w:hAnsi="Courier New" w:cs="Courier New"/>
        </w:rPr>
        <w:t xml:space="preserve"> 5</w:t>
      </w:r>
    </w:p>
    <w:p w:rsidR="00E83D63" w:rsidRPr="008C4466" w:rsidRDefault="00E83D63" w:rsidP="00E83D63">
      <w:pPr>
        <w:ind w:firstLine="720"/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>OUTPUT “</w:t>
      </w:r>
      <w:proofErr w:type="gramStart"/>
      <w:r w:rsidRPr="008C4466">
        <w:rPr>
          <w:rFonts w:ascii="Courier New" w:hAnsi="Courier New" w:cs="Courier New"/>
        </w:rPr>
        <w:t>STR(</w:t>
      </w:r>
      <w:proofErr w:type="spellStart"/>
      <w:proofErr w:type="gramEnd"/>
      <w:r w:rsidRPr="008C4466">
        <w:rPr>
          <w:rFonts w:ascii="Courier New" w:hAnsi="Courier New" w:cs="Courier New"/>
        </w:rPr>
        <w:t>displayCount</w:t>
      </w:r>
      <w:proofErr w:type="spellEnd"/>
      <w:r w:rsidRPr="008C4466">
        <w:rPr>
          <w:rFonts w:ascii="Courier New" w:hAnsi="Courier New" w:cs="Courier New"/>
        </w:rPr>
        <w:t xml:space="preserve">)” &amp; “. ”  </w:t>
      </w:r>
      <w:proofErr w:type="gramStart"/>
      <w:r w:rsidRPr="008C4466">
        <w:rPr>
          <w:rFonts w:ascii="Courier New" w:hAnsi="Courier New" w:cs="Courier New"/>
        </w:rPr>
        <w:t xml:space="preserve">&amp;  </w:t>
      </w:r>
      <w:proofErr w:type="spellStart"/>
      <w:r w:rsidRPr="008C4466">
        <w:rPr>
          <w:rFonts w:ascii="Courier New" w:hAnsi="Courier New" w:cs="Courier New"/>
        </w:rPr>
        <w:t>ticketTypes</w:t>
      </w:r>
      <w:proofErr w:type="spellEnd"/>
      <w:proofErr w:type="gramEnd"/>
      <w:r w:rsidRPr="008C4466">
        <w:rPr>
          <w:rFonts w:ascii="Courier New" w:hAnsi="Courier New" w:cs="Courier New"/>
        </w:rPr>
        <w:t>[</w:t>
      </w:r>
      <w:proofErr w:type="spellStart"/>
      <w:r w:rsidRPr="008C4466">
        <w:rPr>
          <w:rFonts w:ascii="Courier New" w:hAnsi="Courier New" w:cs="Courier New"/>
        </w:rPr>
        <w:t>displayCount</w:t>
      </w:r>
      <w:proofErr w:type="spellEnd"/>
      <w:r w:rsidRPr="008C4466">
        <w:rPr>
          <w:rFonts w:ascii="Courier New" w:hAnsi="Courier New" w:cs="Courier New"/>
        </w:rPr>
        <w:t>] &amp; “: $” &amp; STR(</w:t>
      </w:r>
      <w:proofErr w:type="spellStart"/>
      <w:r w:rsidRPr="008C4466">
        <w:rPr>
          <w:rFonts w:ascii="Courier New" w:hAnsi="Courier New" w:cs="Courier New"/>
        </w:rPr>
        <w:t>ticketPrices</w:t>
      </w:r>
      <w:r w:rsidRPr="008C4466">
        <w:rPr>
          <w:rFonts w:ascii="Courier New" w:hAnsi="Courier New" w:cs="Courier New"/>
        </w:rPr>
        <w:t>Two</w:t>
      </w:r>
      <w:r w:rsidRPr="008C4466">
        <w:rPr>
          <w:rFonts w:ascii="Courier New" w:hAnsi="Courier New" w:cs="Courier New"/>
        </w:rPr>
        <w:t>Day</w:t>
      </w:r>
      <w:r w:rsidRPr="008C4466">
        <w:rPr>
          <w:rFonts w:ascii="Courier New" w:hAnsi="Courier New" w:cs="Courier New"/>
        </w:rPr>
        <w:t>s</w:t>
      </w:r>
      <w:proofErr w:type="spellEnd"/>
      <w:r w:rsidRPr="008C4466">
        <w:rPr>
          <w:rFonts w:ascii="Courier New" w:hAnsi="Courier New" w:cs="Courier New"/>
        </w:rPr>
        <w:t>[</w:t>
      </w:r>
      <w:proofErr w:type="spellStart"/>
      <w:r w:rsidRPr="008C4466">
        <w:rPr>
          <w:rFonts w:ascii="Courier New" w:hAnsi="Courier New" w:cs="Courier New"/>
        </w:rPr>
        <w:t>displayCount</w:t>
      </w:r>
      <w:proofErr w:type="spellEnd"/>
      <w:r w:rsidRPr="008C4466">
        <w:rPr>
          <w:rFonts w:ascii="Courier New" w:hAnsi="Courier New" w:cs="Courier New"/>
        </w:rPr>
        <w:t>])</w:t>
      </w:r>
    </w:p>
    <w:p w:rsidR="005727BB" w:rsidRPr="008C4466" w:rsidRDefault="005727BB" w:rsidP="005727BB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>END FOR</w:t>
      </w:r>
    </w:p>
    <w:p w:rsidR="005727BB" w:rsidRPr="008C4466" w:rsidRDefault="005727BB" w:rsidP="00281971">
      <w:pPr>
        <w:rPr>
          <w:rFonts w:ascii="Courier New" w:hAnsi="Courier New" w:cs="Courier New"/>
        </w:rPr>
      </w:pPr>
    </w:p>
    <w:p w:rsidR="005727BB" w:rsidRPr="008C4466" w:rsidRDefault="005727BB" w:rsidP="00281971">
      <w:pPr>
        <w:rPr>
          <w:rFonts w:ascii="Courier New" w:hAnsi="Courier New" w:cs="Courier New"/>
        </w:rPr>
      </w:pPr>
    </w:p>
    <w:p w:rsidR="005727BB" w:rsidRPr="008C4466" w:rsidRDefault="005727BB" w:rsidP="00281971">
      <w:pPr>
        <w:rPr>
          <w:rFonts w:ascii="Courier New" w:hAnsi="Courier New" w:cs="Courier New"/>
        </w:rPr>
      </w:pPr>
    </w:p>
    <w:p w:rsidR="00281971" w:rsidRPr="008C4466" w:rsidRDefault="00281971" w:rsidP="00281971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>OUTPUT “”</w:t>
      </w:r>
    </w:p>
    <w:p w:rsidR="00281971" w:rsidRPr="008C4466" w:rsidRDefault="00281971" w:rsidP="00281971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lastRenderedPageBreak/>
        <w:t>OUTPUT “</w:t>
      </w:r>
      <w:r w:rsidRPr="008C4466">
        <w:rPr>
          <w:rFonts w:ascii="Courier New" w:hAnsi="Courier New" w:cs="Courier New"/>
        </w:rPr>
        <w:t>Extra Attractions</w:t>
      </w:r>
      <w:r w:rsidRPr="008C4466">
        <w:rPr>
          <w:rFonts w:ascii="Courier New" w:hAnsi="Courier New" w:cs="Courier New"/>
        </w:rPr>
        <w:t>:”</w:t>
      </w:r>
    </w:p>
    <w:p w:rsidR="00682FD3" w:rsidRPr="008C4466" w:rsidRDefault="00682FD3" w:rsidP="00682FD3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>OUTPUT “--------------</w:t>
      </w:r>
      <w:r w:rsidRPr="008C4466">
        <w:rPr>
          <w:rFonts w:ascii="Courier New" w:hAnsi="Courier New" w:cs="Courier New"/>
        </w:rPr>
        <w:t>-------</w:t>
      </w:r>
      <w:r w:rsidRPr="008C4466">
        <w:rPr>
          <w:rFonts w:ascii="Courier New" w:hAnsi="Courier New" w:cs="Courier New"/>
        </w:rPr>
        <w:t>--”</w:t>
      </w:r>
    </w:p>
    <w:p w:rsidR="005727BB" w:rsidRPr="008C4466" w:rsidRDefault="005727BB" w:rsidP="00682FD3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 xml:space="preserve">FOR </w:t>
      </w:r>
      <w:proofErr w:type="spellStart"/>
      <w:r w:rsidRPr="008C4466">
        <w:rPr>
          <w:rFonts w:ascii="Courier New" w:hAnsi="Courier New" w:cs="Courier New"/>
        </w:rPr>
        <w:t>displayCount</w:t>
      </w:r>
      <w:proofErr w:type="spellEnd"/>
      <w:r w:rsidRPr="008C4466">
        <w:rPr>
          <w:rFonts w:ascii="Courier New" w:hAnsi="Courier New" w:cs="Courier New"/>
        </w:rPr>
        <w:t xml:space="preserve"> = 1 TO 3</w:t>
      </w:r>
    </w:p>
    <w:p w:rsidR="005727BB" w:rsidRPr="008C4466" w:rsidRDefault="005727BB" w:rsidP="005727BB">
      <w:pPr>
        <w:ind w:firstLine="720"/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>OUTPUT “</w:t>
      </w:r>
      <w:proofErr w:type="gramStart"/>
      <w:r w:rsidRPr="008C4466">
        <w:rPr>
          <w:rFonts w:ascii="Courier New" w:hAnsi="Courier New" w:cs="Courier New"/>
        </w:rPr>
        <w:t>STR(</w:t>
      </w:r>
      <w:proofErr w:type="spellStart"/>
      <w:proofErr w:type="gramEnd"/>
      <w:r w:rsidRPr="008C4466">
        <w:rPr>
          <w:rFonts w:ascii="Courier New" w:hAnsi="Courier New" w:cs="Courier New"/>
        </w:rPr>
        <w:t>displayCount</w:t>
      </w:r>
      <w:proofErr w:type="spellEnd"/>
      <w:r w:rsidRPr="008C4466">
        <w:rPr>
          <w:rFonts w:ascii="Courier New" w:hAnsi="Courier New" w:cs="Courier New"/>
        </w:rPr>
        <w:t xml:space="preserve">)” &amp; “. ”  </w:t>
      </w:r>
      <w:proofErr w:type="gramStart"/>
      <w:r w:rsidRPr="008C4466">
        <w:rPr>
          <w:rFonts w:ascii="Courier New" w:hAnsi="Courier New" w:cs="Courier New"/>
        </w:rPr>
        <w:t xml:space="preserve">&amp;  </w:t>
      </w:r>
      <w:proofErr w:type="spellStart"/>
      <w:r w:rsidRPr="008C4466">
        <w:rPr>
          <w:rFonts w:ascii="Courier New" w:hAnsi="Courier New" w:cs="Courier New"/>
        </w:rPr>
        <w:t>extraAttractions</w:t>
      </w:r>
      <w:proofErr w:type="spellEnd"/>
      <w:proofErr w:type="gramEnd"/>
      <w:r w:rsidRPr="008C4466">
        <w:rPr>
          <w:rFonts w:ascii="Courier New" w:hAnsi="Courier New" w:cs="Courier New"/>
        </w:rPr>
        <w:t>[</w:t>
      </w:r>
      <w:proofErr w:type="spellStart"/>
      <w:r w:rsidRPr="008C4466">
        <w:rPr>
          <w:rFonts w:ascii="Courier New" w:hAnsi="Courier New" w:cs="Courier New"/>
        </w:rPr>
        <w:t>displayCount</w:t>
      </w:r>
      <w:proofErr w:type="spellEnd"/>
      <w:r w:rsidRPr="008C4466">
        <w:rPr>
          <w:rFonts w:ascii="Courier New" w:hAnsi="Courier New" w:cs="Courier New"/>
        </w:rPr>
        <w:t>] &amp; “: $” &amp; STR(</w:t>
      </w:r>
      <w:proofErr w:type="spellStart"/>
      <w:r w:rsidRPr="008C4466">
        <w:rPr>
          <w:rFonts w:ascii="Courier New" w:hAnsi="Courier New" w:cs="Courier New"/>
        </w:rPr>
        <w:t>extraAttractionPrices</w:t>
      </w:r>
      <w:proofErr w:type="spellEnd"/>
      <w:r w:rsidRPr="008C4466">
        <w:rPr>
          <w:rFonts w:ascii="Courier New" w:hAnsi="Courier New" w:cs="Courier New"/>
        </w:rPr>
        <w:t>[</w:t>
      </w:r>
      <w:proofErr w:type="spellStart"/>
      <w:r w:rsidRPr="008C4466">
        <w:rPr>
          <w:rFonts w:ascii="Courier New" w:hAnsi="Courier New" w:cs="Courier New"/>
        </w:rPr>
        <w:t>displayCount</w:t>
      </w:r>
      <w:proofErr w:type="spellEnd"/>
      <w:r w:rsidRPr="008C4466">
        <w:rPr>
          <w:rFonts w:ascii="Courier New" w:hAnsi="Courier New" w:cs="Courier New"/>
        </w:rPr>
        <w:t>])</w:t>
      </w:r>
    </w:p>
    <w:p w:rsidR="005727BB" w:rsidRPr="008C4466" w:rsidRDefault="005727BB" w:rsidP="00682FD3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>END FOR</w:t>
      </w:r>
    </w:p>
    <w:p w:rsidR="00682FD3" w:rsidRPr="008C4466" w:rsidRDefault="00682FD3" w:rsidP="00281971">
      <w:pPr>
        <w:rPr>
          <w:rFonts w:ascii="Courier New" w:hAnsi="Courier New" w:cs="Courier New"/>
        </w:rPr>
      </w:pPr>
    </w:p>
    <w:p w:rsidR="005727BB" w:rsidRPr="008C4466" w:rsidRDefault="005727BB" w:rsidP="005727BB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>OUTPUT “”</w:t>
      </w:r>
    </w:p>
    <w:p w:rsidR="005727BB" w:rsidRPr="008C4466" w:rsidRDefault="005727BB" w:rsidP="00281971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>OUTPUT “Available Days”</w:t>
      </w:r>
    </w:p>
    <w:p w:rsidR="005727BB" w:rsidRPr="008C4466" w:rsidRDefault="005727BB" w:rsidP="00281971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>OUTPUT “-------------------</w:t>
      </w:r>
      <w:r w:rsidRPr="008C4466">
        <w:rPr>
          <w:rFonts w:ascii="Courier New" w:hAnsi="Courier New" w:cs="Courier New"/>
        </w:rPr>
        <w:t>”</w:t>
      </w:r>
    </w:p>
    <w:p w:rsidR="008C4466" w:rsidRPr="008C4466" w:rsidRDefault="008C4466" w:rsidP="00281971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 xml:space="preserve">FOR </w:t>
      </w:r>
      <w:proofErr w:type="spellStart"/>
      <w:r w:rsidRPr="008C4466">
        <w:rPr>
          <w:rFonts w:ascii="Courier New" w:hAnsi="Courier New" w:cs="Courier New"/>
        </w:rPr>
        <w:t>displayCount</w:t>
      </w:r>
      <w:proofErr w:type="spellEnd"/>
      <w:r w:rsidRPr="008C4466">
        <w:rPr>
          <w:rFonts w:ascii="Courier New" w:hAnsi="Courier New" w:cs="Courier New"/>
        </w:rPr>
        <w:t xml:space="preserve"> = 1 TO 7</w:t>
      </w:r>
    </w:p>
    <w:p w:rsidR="008C4466" w:rsidRPr="008C4466" w:rsidRDefault="008C4466" w:rsidP="00281971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ab/>
        <w:t>OUTPUT “</w:t>
      </w:r>
      <w:proofErr w:type="gramStart"/>
      <w:r w:rsidRPr="008C4466">
        <w:rPr>
          <w:rFonts w:ascii="Courier New" w:hAnsi="Courier New" w:cs="Courier New"/>
        </w:rPr>
        <w:t>STR(</w:t>
      </w:r>
      <w:proofErr w:type="spellStart"/>
      <w:proofErr w:type="gramEnd"/>
      <w:r w:rsidRPr="008C4466">
        <w:rPr>
          <w:rFonts w:ascii="Courier New" w:hAnsi="Courier New" w:cs="Courier New"/>
        </w:rPr>
        <w:t>displayCount</w:t>
      </w:r>
      <w:proofErr w:type="spellEnd"/>
      <w:r w:rsidRPr="008C4466">
        <w:rPr>
          <w:rFonts w:ascii="Courier New" w:hAnsi="Courier New" w:cs="Courier New"/>
        </w:rPr>
        <w:t xml:space="preserve">)” &amp; “. ” &amp; </w:t>
      </w:r>
      <w:proofErr w:type="gramStart"/>
      <w:r w:rsidRPr="008C4466">
        <w:rPr>
          <w:rFonts w:ascii="Courier New" w:hAnsi="Courier New" w:cs="Courier New"/>
        </w:rPr>
        <w:t>days[</w:t>
      </w:r>
      <w:proofErr w:type="spellStart"/>
      <w:proofErr w:type="gramEnd"/>
      <w:r w:rsidRPr="008C4466">
        <w:rPr>
          <w:rFonts w:ascii="Courier New" w:hAnsi="Courier New" w:cs="Courier New"/>
        </w:rPr>
        <w:t>displayCount</w:t>
      </w:r>
      <w:proofErr w:type="spellEnd"/>
      <w:r w:rsidRPr="008C4466">
        <w:rPr>
          <w:rFonts w:ascii="Courier New" w:hAnsi="Courier New" w:cs="Courier New"/>
        </w:rPr>
        <w:t>]</w:t>
      </w:r>
    </w:p>
    <w:p w:rsidR="008C4466" w:rsidRPr="008C4466" w:rsidRDefault="008C4466" w:rsidP="00281971">
      <w:pPr>
        <w:rPr>
          <w:rFonts w:ascii="Courier New" w:hAnsi="Courier New" w:cs="Courier New"/>
        </w:rPr>
      </w:pPr>
      <w:r w:rsidRPr="008C4466">
        <w:rPr>
          <w:rFonts w:ascii="Courier New" w:hAnsi="Courier New" w:cs="Courier New"/>
        </w:rPr>
        <w:t>END FOR</w:t>
      </w:r>
      <w:bookmarkStart w:id="0" w:name="_GoBack"/>
      <w:bookmarkEnd w:id="0"/>
    </w:p>
    <w:p w:rsidR="00281971" w:rsidRDefault="00281971" w:rsidP="00E83D63">
      <w:pPr>
        <w:ind w:firstLine="720"/>
      </w:pPr>
    </w:p>
    <w:p w:rsidR="00E83D63" w:rsidRPr="00DC5291" w:rsidRDefault="00E83D63" w:rsidP="00DC5291"/>
    <w:sectPr w:rsidR="00E83D63" w:rsidRPr="00DC5291" w:rsidSect="00A03342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2891" w:right="720" w:bottom="720" w:left="720" w:header="720" w:footer="11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483" w:rsidRDefault="008F2483" w:rsidP="007841BC">
      <w:pPr>
        <w:spacing w:after="0" w:line="240" w:lineRule="auto"/>
      </w:pPr>
      <w:r>
        <w:separator/>
      </w:r>
    </w:p>
  </w:endnote>
  <w:endnote w:type="continuationSeparator" w:id="0">
    <w:p w:rsidR="008F2483" w:rsidRDefault="008F2483" w:rsidP="00784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6AA" w:rsidRDefault="002016AA">
    <w:pPr>
      <w:pStyle w:val="Footer"/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-1270</wp:posOffset>
          </wp:positionV>
          <wp:extent cx="7570470" cy="911860"/>
          <wp:effectExtent l="0" t="0" r="0" b="254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 O leve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911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6301105</wp:posOffset>
              </wp:positionH>
              <wp:positionV relativeFrom="paragraph">
                <wp:posOffset>15240</wp:posOffset>
              </wp:positionV>
              <wp:extent cx="939800" cy="25463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0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016AA" w:rsidRPr="007841BC" w:rsidRDefault="002016AA">
                          <w:pPr>
                            <w:rPr>
                              <w:sz w:val="20"/>
                            </w:rPr>
                          </w:pPr>
                          <w:r w:rsidRPr="007841BC">
                            <w:rPr>
                              <w:sz w:val="20"/>
                            </w:rPr>
                            <w:t xml:space="preserve">Page </w:t>
                          </w:r>
                          <w:r w:rsidRPr="007841BC"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 w:rsidRPr="007841BC">
                            <w:rPr>
                              <w:b/>
                              <w:sz w:val="20"/>
                            </w:rPr>
                            <w:instrText xml:space="preserve"> PAGE  \* Arabic  \* MERGEFORMAT </w:instrText>
                          </w:r>
                          <w:r w:rsidRPr="007841BC"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 w:rsidR="008C4466">
                            <w:rPr>
                              <w:b/>
                              <w:noProof/>
                              <w:sz w:val="20"/>
                            </w:rPr>
                            <w:t>2</w:t>
                          </w:r>
                          <w:r w:rsidRPr="007841BC"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 w:rsidRPr="007841BC">
                            <w:rPr>
                              <w:sz w:val="20"/>
                            </w:rPr>
                            <w:t xml:space="preserve"> of </w:t>
                          </w:r>
                          <w:r w:rsidR="008F2483">
                            <w:fldChar w:fldCharType="begin"/>
                          </w:r>
                          <w:r w:rsidR="008F2483">
                            <w:instrText xml:space="preserve"> NUMPAGES  \* Arabic  \* MERGEFORMAT </w:instrText>
                          </w:r>
                          <w:r w:rsidR="008F2483">
                            <w:fldChar w:fldCharType="separate"/>
                          </w:r>
                          <w:r w:rsidR="008C4466" w:rsidRPr="008C4466">
                            <w:rPr>
                              <w:b/>
                              <w:noProof/>
                              <w:sz w:val="20"/>
                            </w:rPr>
                            <w:t>2</w:t>
                          </w:r>
                          <w:r w:rsidR="008F2483">
                            <w:rPr>
                              <w:b/>
                              <w:noProof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96.15pt;margin-top:1.2pt;width:74pt;height:2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" filled="f" stroked="f">
              <v:textbox>
                <w:txbxContent>
                  <w:p w:rsidR="002016AA" w:rsidRPr="007841BC" w:rsidRDefault="002016AA">
                    <w:pPr>
                      <w:rPr>
                        <w:sz w:val="20"/>
                      </w:rPr>
                    </w:pPr>
                    <w:r w:rsidRPr="007841BC">
                      <w:rPr>
                        <w:sz w:val="20"/>
                      </w:rPr>
                      <w:t xml:space="preserve">Page </w:t>
                    </w:r>
                    <w:r w:rsidRPr="007841BC">
                      <w:rPr>
                        <w:b/>
                        <w:sz w:val="20"/>
                      </w:rPr>
                      <w:fldChar w:fldCharType="begin"/>
                    </w:r>
                    <w:r w:rsidRPr="007841BC">
                      <w:rPr>
                        <w:b/>
                        <w:sz w:val="20"/>
                      </w:rPr>
                      <w:instrText xml:space="preserve"> PAGE  \* Arabic  \* MERGEFORMAT </w:instrText>
                    </w:r>
                    <w:r w:rsidRPr="007841BC">
                      <w:rPr>
                        <w:b/>
                        <w:sz w:val="20"/>
                      </w:rPr>
                      <w:fldChar w:fldCharType="separate"/>
                    </w:r>
                    <w:r w:rsidR="008C4466">
                      <w:rPr>
                        <w:b/>
                        <w:noProof/>
                        <w:sz w:val="20"/>
                      </w:rPr>
                      <w:t>2</w:t>
                    </w:r>
                    <w:r w:rsidRPr="007841BC">
                      <w:rPr>
                        <w:b/>
                        <w:sz w:val="20"/>
                      </w:rPr>
                      <w:fldChar w:fldCharType="end"/>
                    </w:r>
                    <w:r w:rsidRPr="007841BC">
                      <w:rPr>
                        <w:sz w:val="20"/>
                      </w:rPr>
                      <w:t xml:space="preserve"> of </w:t>
                    </w:r>
                    <w:r w:rsidR="008F2483">
                      <w:fldChar w:fldCharType="begin"/>
                    </w:r>
                    <w:r w:rsidR="008F2483">
                      <w:instrText xml:space="preserve"> NUMPAGES  \* Arabic  \* MERGEFORMAT </w:instrText>
                    </w:r>
                    <w:r w:rsidR="008F2483">
                      <w:fldChar w:fldCharType="separate"/>
                    </w:r>
                    <w:r w:rsidR="008C4466" w:rsidRPr="008C4466">
                      <w:rPr>
                        <w:b/>
                        <w:noProof/>
                        <w:sz w:val="20"/>
                      </w:rPr>
                      <w:t>2</w:t>
                    </w:r>
                    <w:r w:rsidR="008F2483">
                      <w:rPr>
                        <w:b/>
                        <w:noProof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483" w:rsidRDefault="008F2483" w:rsidP="007841BC">
      <w:pPr>
        <w:spacing w:after="0" w:line="240" w:lineRule="auto"/>
      </w:pPr>
      <w:r>
        <w:separator/>
      </w:r>
    </w:p>
  </w:footnote>
  <w:footnote w:type="continuationSeparator" w:id="0">
    <w:p w:rsidR="008F2483" w:rsidRDefault="008F2483" w:rsidP="00784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6AA" w:rsidRDefault="008F248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9642" o:spid="_x0000_s2050" type="#_x0000_t75" style="position:absolute;margin-left:0;margin-top:0;width:522.25pt;height:39.65pt;z-index:-251657216;mso-position-horizontal:center;mso-position-horizontal-relative:margin;mso-position-vertical:center;mso-position-vertical-relative:margin" o:allowincell="f">
          <v:imagedata r:id="rId1" o:title="Watermark-Strip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6AA" w:rsidRDefault="002016AA" w:rsidP="007841BC">
    <w:pPr>
      <w:pStyle w:val="Header"/>
      <w:tabs>
        <w:tab w:val="clear" w:pos="4680"/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-289560</wp:posOffset>
              </wp:positionV>
              <wp:extent cx="4334510" cy="98298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4510" cy="9829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016AA" w:rsidRDefault="002016AA" w:rsidP="005E0A03">
                          <w:pPr>
                            <w:spacing w:after="0" w:line="240" w:lineRule="auto"/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6"/>
                            </w:rPr>
                            <w:t>Computer Science 2210</w:t>
                          </w:r>
                        </w:p>
                        <w:p w:rsidR="002016AA" w:rsidRDefault="00DC5291" w:rsidP="00310748">
                          <w:pPr>
                            <w:spacing w:after="0" w:line="240" w:lineRule="auto"/>
                            <w:rPr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</w:rPr>
                            <w:t>Pre-Released Material</w:t>
                          </w:r>
                        </w:p>
                        <w:p w:rsidR="002016AA" w:rsidRPr="005E0A03" w:rsidRDefault="00DC5291" w:rsidP="00310748">
                          <w:pPr>
                            <w:spacing w:after="0" w:line="240" w:lineRule="auto"/>
                          </w:pPr>
                          <w:r>
                            <w:rPr>
                              <w:color w:val="FFFFFF" w:themeColor="background1"/>
                              <w:sz w:val="36"/>
                            </w:rPr>
                            <w:t>May/June 2022 – Paper 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8.2pt;margin-top:-22.8pt;width:341.3pt;height:7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" filled="f" stroked="f">
              <v:textbox>
                <w:txbxContent>
                  <w:p w:rsidR="002016AA" w:rsidRDefault="002016AA" w:rsidP="005E0A03">
                    <w:pPr>
                      <w:spacing w:after="0" w:line="240" w:lineRule="auto"/>
                      <w:rPr>
                        <w:rFonts w:ascii="Arial Black" w:hAnsi="Arial Black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Arial Black" w:hAnsi="Arial Black"/>
                        <w:b/>
                        <w:color w:val="FFFFFF" w:themeColor="background1"/>
                        <w:sz w:val="36"/>
                      </w:rPr>
                      <w:t>Computer Science 2210</w:t>
                    </w:r>
                  </w:p>
                  <w:p w:rsidR="002016AA" w:rsidRDefault="00DC5291" w:rsidP="00310748">
                    <w:pPr>
                      <w:spacing w:after="0" w:line="240" w:lineRule="auto"/>
                      <w:rPr>
                        <w:color w:val="FFFFFF" w:themeColor="background1"/>
                        <w:sz w:val="36"/>
                      </w:rPr>
                    </w:pPr>
                    <w:r>
                      <w:rPr>
                        <w:color w:val="FFFFFF" w:themeColor="background1"/>
                        <w:sz w:val="36"/>
                      </w:rPr>
                      <w:t>Pre-Released Material</w:t>
                    </w:r>
                  </w:p>
                  <w:p w:rsidR="002016AA" w:rsidRPr="005E0A03" w:rsidRDefault="00DC5291" w:rsidP="00310748">
                    <w:pPr>
                      <w:spacing w:after="0" w:line="240" w:lineRule="auto"/>
                    </w:pPr>
                    <w:r>
                      <w:rPr>
                        <w:color w:val="FFFFFF" w:themeColor="background1"/>
                        <w:sz w:val="36"/>
                      </w:rPr>
                      <w:t>May/June 2022 – Paper 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-395605</wp:posOffset>
              </wp:positionH>
              <wp:positionV relativeFrom="paragraph">
                <wp:posOffset>949325</wp:posOffset>
              </wp:positionV>
              <wp:extent cx="4237990" cy="36004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7990" cy="360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016AA" w:rsidRDefault="00DC5291" w:rsidP="00D01915">
                          <w:pPr>
                            <w:spacing w:after="0" w:line="240" w:lineRule="auto"/>
                            <w:rPr>
                              <w:color w:val="FFFFFF" w:themeColor="background1"/>
                              <w:sz w:val="36"/>
                            </w:rPr>
                          </w:pPr>
                          <w:proofErr w:type="gramStart"/>
                          <w:r>
                            <w:rPr>
                              <w:color w:val="FFFFFF" w:themeColor="background1"/>
                              <w:sz w:val="36"/>
                            </w:rPr>
                            <w:t xml:space="preserve">Pseudocode </w:t>
                          </w:r>
                          <w:r w:rsidR="002016AA">
                            <w:rPr>
                              <w:color w:val="FFFFFF" w:themeColor="background1"/>
                              <w:sz w:val="36"/>
                            </w:rPr>
                            <w:t xml:space="preserve"> –</w:t>
                          </w:r>
                          <w:proofErr w:type="gramEnd"/>
                          <w:r w:rsidR="002016AA">
                            <w:rPr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36"/>
                            </w:rPr>
                            <w:t>Task 1</w:t>
                          </w:r>
                        </w:p>
                        <w:p w:rsidR="002016AA" w:rsidRPr="00B7680E" w:rsidRDefault="002016AA">
                          <w:pPr>
                            <w:rPr>
                              <w:color w:val="FFFFFF" w:themeColor="background1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31.15pt;margin-top:74.75pt;width:333.7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" filled="f" stroked="f">
              <v:textbox>
                <w:txbxContent>
                  <w:p w:rsidR="002016AA" w:rsidRDefault="00DC5291" w:rsidP="00D01915">
                    <w:pPr>
                      <w:spacing w:after="0" w:line="240" w:lineRule="auto"/>
                      <w:rPr>
                        <w:color w:val="FFFFFF" w:themeColor="background1"/>
                        <w:sz w:val="36"/>
                      </w:rPr>
                    </w:pPr>
                    <w:proofErr w:type="gramStart"/>
                    <w:r>
                      <w:rPr>
                        <w:color w:val="FFFFFF" w:themeColor="background1"/>
                        <w:sz w:val="36"/>
                      </w:rPr>
                      <w:t xml:space="preserve">Pseudocode </w:t>
                    </w:r>
                    <w:r w:rsidR="002016AA">
                      <w:rPr>
                        <w:color w:val="FFFFFF" w:themeColor="background1"/>
                        <w:sz w:val="36"/>
                      </w:rPr>
                      <w:t xml:space="preserve"> –</w:t>
                    </w:r>
                    <w:proofErr w:type="gramEnd"/>
                    <w:r w:rsidR="002016AA">
                      <w:rPr>
                        <w:color w:val="FFFFFF" w:themeColor="background1"/>
                        <w:sz w:val="36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36"/>
                      </w:rPr>
                      <w:t>Task 1</w:t>
                    </w:r>
                  </w:p>
                  <w:p w:rsidR="002016AA" w:rsidRPr="00B7680E" w:rsidRDefault="002016AA">
                    <w:pPr>
                      <w:rPr>
                        <w:color w:val="FFFFFF" w:themeColor="background1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896620</wp:posOffset>
          </wp:positionV>
          <wp:extent cx="4779010" cy="465455"/>
          <wp:effectExtent l="0" t="0" r="2540" b="0"/>
          <wp:wrapThrough wrapText="bothSides">
            <wp:wrapPolygon edited="0">
              <wp:start x="0" y="0"/>
              <wp:lineTo x="0" y="20333"/>
              <wp:lineTo x="21525" y="20333"/>
              <wp:lineTo x="21525" y="19449"/>
              <wp:lineTo x="19717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i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79010" cy="465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588885" cy="1248410"/>
          <wp:effectExtent l="0" t="0" r="0" b="8890"/>
          <wp:wrapThrough wrapText="bothSides">
            <wp:wrapPolygon edited="0">
              <wp:start x="0" y="0"/>
              <wp:lineTo x="0" y="21424"/>
              <wp:lineTo x="21526" y="21424"/>
              <wp:lineTo x="21526" y="21095"/>
              <wp:lineTo x="20875" y="15821"/>
              <wp:lineTo x="20984" y="12195"/>
              <wp:lineTo x="20713" y="10547"/>
              <wp:lineTo x="21038" y="6592"/>
              <wp:lineTo x="20929" y="5603"/>
              <wp:lineTo x="20116" y="5274"/>
              <wp:lineTo x="20279" y="3626"/>
              <wp:lineTo x="19411" y="2966"/>
              <wp:lineTo x="12850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885" cy="1248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248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9643" o:spid="_x0000_s2051" type="#_x0000_t75" style="position:absolute;margin-left:0;margin-top:0;width:522.25pt;height:39.65pt;rotation:-2227277fd;z-index:-251656192;mso-position-horizontal:center;mso-position-horizontal-relative:margin;mso-position-vertical:center;mso-position-vertical-relative:margin" o:allowincell="f">
          <v:imagedata r:id="rId3" o:title="Watermark-Strip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6AA" w:rsidRDefault="008F248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9641" o:spid="_x0000_s2049" type="#_x0000_t75" style="position:absolute;margin-left:0;margin-top:0;width:522.25pt;height:39.65pt;z-index:-251658240;mso-position-horizontal:center;mso-position-horizontal-relative:margin;mso-position-vertical:center;mso-position-vertical-relative:margin" o:allowincell="f">
          <v:imagedata r:id="rId1" o:title="Watermark-Strip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0E8C"/>
    <w:multiLevelType w:val="hybridMultilevel"/>
    <w:tmpl w:val="A94E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78D0"/>
    <w:multiLevelType w:val="hybridMultilevel"/>
    <w:tmpl w:val="5FB07D72"/>
    <w:lvl w:ilvl="0" w:tplc="F9F6133A">
      <w:start w:val="1"/>
      <w:numFmt w:val="lowerRoman"/>
      <w:lvlText w:val="(%1)"/>
      <w:lvlJc w:val="left"/>
      <w:pPr>
        <w:ind w:left="135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0A975EA"/>
    <w:multiLevelType w:val="hybridMultilevel"/>
    <w:tmpl w:val="75DCE1D6"/>
    <w:lvl w:ilvl="0" w:tplc="5A3E67CE">
      <w:start w:val="1"/>
      <w:numFmt w:val="lowerRoman"/>
      <w:lvlText w:val="(%1)"/>
      <w:lvlJc w:val="left"/>
      <w:pPr>
        <w:ind w:left="171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53835"/>
    <w:multiLevelType w:val="hybridMultilevel"/>
    <w:tmpl w:val="1284A3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EF0E72"/>
    <w:multiLevelType w:val="hybridMultilevel"/>
    <w:tmpl w:val="BDF25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24649"/>
    <w:multiLevelType w:val="hybridMultilevel"/>
    <w:tmpl w:val="593A7A0A"/>
    <w:lvl w:ilvl="0" w:tplc="55EEEE60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4764C"/>
    <w:multiLevelType w:val="hybridMultilevel"/>
    <w:tmpl w:val="4404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B3"/>
    <w:rsid w:val="00003277"/>
    <w:rsid w:val="00004A07"/>
    <w:rsid w:val="00006C1D"/>
    <w:rsid w:val="000113B0"/>
    <w:rsid w:val="0001470B"/>
    <w:rsid w:val="00016E28"/>
    <w:rsid w:val="0001750A"/>
    <w:rsid w:val="000178C8"/>
    <w:rsid w:val="0002093A"/>
    <w:rsid w:val="000242CF"/>
    <w:rsid w:val="00025FAE"/>
    <w:rsid w:val="00027784"/>
    <w:rsid w:val="0003003C"/>
    <w:rsid w:val="00031A1A"/>
    <w:rsid w:val="00033166"/>
    <w:rsid w:val="00036649"/>
    <w:rsid w:val="0004140E"/>
    <w:rsid w:val="0004394E"/>
    <w:rsid w:val="00043DDE"/>
    <w:rsid w:val="00046F62"/>
    <w:rsid w:val="00053D40"/>
    <w:rsid w:val="000605C6"/>
    <w:rsid w:val="00074646"/>
    <w:rsid w:val="000752AA"/>
    <w:rsid w:val="000761D9"/>
    <w:rsid w:val="00086272"/>
    <w:rsid w:val="000863FF"/>
    <w:rsid w:val="00086F01"/>
    <w:rsid w:val="00087AB5"/>
    <w:rsid w:val="000925F2"/>
    <w:rsid w:val="00092DD5"/>
    <w:rsid w:val="0009480D"/>
    <w:rsid w:val="000957C6"/>
    <w:rsid w:val="000A5327"/>
    <w:rsid w:val="000A7A6E"/>
    <w:rsid w:val="000B253C"/>
    <w:rsid w:val="000B6611"/>
    <w:rsid w:val="000C025E"/>
    <w:rsid w:val="000C0DC3"/>
    <w:rsid w:val="000C2C16"/>
    <w:rsid w:val="000C31EC"/>
    <w:rsid w:val="000C56DD"/>
    <w:rsid w:val="000D0223"/>
    <w:rsid w:val="000D3676"/>
    <w:rsid w:val="000D6145"/>
    <w:rsid w:val="000E18EA"/>
    <w:rsid w:val="000E45D5"/>
    <w:rsid w:val="000E46DF"/>
    <w:rsid w:val="000E5A69"/>
    <w:rsid w:val="000F599D"/>
    <w:rsid w:val="000F74A1"/>
    <w:rsid w:val="000F74AE"/>
    <w:rsid w:val="0010768B"/>
    <w:rsid w:val="00111AB9"/>
    <w:rsid w:val="00112E83"/>
    <w:rsid w:val="001140E6"/>
    <w:rsid w:val="0011536E"/>
    <w:rsid w:val="00116089"/>
    <w:rsid w:val="0011658A"/>
    <w:rsid w:val="0012070E"/>
    <w:rsid w:val="00127108"/>
    <w:rsid w:val="0013082E"/>
    <w:rsid w:val="001308E0"/>
    <w:rsid w:val="00131DD4"/>
    <w:rsid w:val="001365C3"/>
    <w:rsid w:val="00136DD8"/>
    <w:rsid w:val="00150E47"/>
    <w:rsid w:val="0015672B"/>
    <w:rsid w:val="00160A28"/>
    <w:rsid w:val="00161F6E"/>
    <w:rsid w:val="00163E79"/>
    <w:rsid w:val="00170FB9"/>
    <w:rsid w:val="001728EF"/>
    <w:rsid w:val="0017348F"/>
    <w:rsid w:val="00174F49"/>
    <w:rsid w:val="0017782D"/>
    <w:rsid w:val="00181BF8"/>
    <w:rsid w:val="00184552"/>
    <w:rsid w:val="0019272B"/>
    <w:rsid w:val="001932AA"/>
    <w:rsid w:val="001941C5"/>
    <w:rsid w:val="001962D5"/>
    <w:rsid w:val="001A52B4"/>
    <w:rsid w:val="001B0F79"/>
    <w:rsid w:val="001B2711"/>
    <w:rsid w:val="001B44A7"/>
    <w:rsid w:val="001B5125"/>
    <w:rsid w:val="001C39F8"/>
    <w:rsid w:val="001C5E5C"/>
    <w:rsid w:val="001D2053"/>
    <w:rsid w:val="001D2E38"/>
    <w:rsid w:val="001D2E52"/>
    <w:rsid w:val="001D3E86"/>
    <w:rsid w:val="001D6460"/>
    <w:rsid w:val="001D7229"/>
    <w:rsid w:val="001D7575"/>
    <w:rsid w:val="001E16EA"/>
    <w:rsid w:val="001E785E"/>
    <w:rsid w:val="001F0A3B"/>
    <w:rsid w:val="001F13F7"/>
    <w:rsid w:val="001F18D7"/>
    <w:rsid w:val="001F5253"/>
    <w:rsid w:val="002016AA"/>
    <w:rsid w:val="0020475A"/>
    <w:rsid w:val="00205A1C"/>
    <w:rsid w:val="00210BC1"/>
    <w:rsid w:val="002110F3"/>
    <w:rsid w:val="0021148F"/>
    <w:rsid w:val="0021246F"/>
    <w:rsid w:val="00216A99"/>
    <w:rsid w:val="00221DBB"/>
    <w:rsid w:val="00221EE7"/>
    <w:rsid w:val="00221F5E"/>
    <w:rsid w:val="00222F75"/>
    <w:rsid w:val="00226E0F"/>
    <w:rsid w:val="002306D9"/>
    <w:rsid w:val="002309A9"/>
    <w:rsid w:val="00230F1C"/>
    <w:rsid w:val="00232C4B"/>
    <w:rsid w:val="00240C8A"/>
    <w:rsid w:val="002412B6"/>
    <w:rsid w:val="00244590"/>
    <w:rsid w:val="00244B72"/>
    <w:rsid w:val="00245172"/>
    <w:rsid w:val="0024565B"/>
    <w:rsid w:val="0024587F"/>
    <w:rsid w:val="0024722B"/>
    <w:rsid w:val="0024751D"/>
    <w:rsid w:val="00251C85"/>
    <w:rsid w:val="00254086"/>
    <w:rsid w:val="002541A5"/>
    <w:rsid w:val="002545B3"/>
    <w:rsid w:val="00256FFA"/>
    <w:rsid w:val="00257160"/>
    <w:rsid w:val="002579FB"/>
    <w:rsid w:val="00262BEC"/>
    <w:rsid w:val="00265833"/>
    <w:rsid w:val="002678E3"/>
    <w:rsid w:val="00270E7C"/>
    <w:rsid w:val="00276567"/>
    <w:rsid w:val="00281971"/>
    <w:rsid w:val="002847C2"/>
    <w:rsid w:val="00286454"/>
    <w:rsid w:val="00291FFC"/>
    <w:rsid w:val="0029214D"/>
    <w:rsid w:val="002A2E38"/>
    <w:rsid w:val="002A5829"/>
    <w:rsid w:val="002A6B7C"/>
    <w:rsid w:val="002A750D"/>
    <w:rsid w:val="002B326F"/>
    <w:rsid w:val="002B348B"/>
    <w:rsid w:val="002B49BF"/>
    <w:rsid w:val="002B7F39"/>
    <w:rsid w:val="002C1E76"/>
    <w:rsid w:val="002C2260"/>
    <w:rsid w:val="002C261E"/>
    <w:rsid w:val="002C2785"/>
    <w:rsid w:val="002C34E5"/>
    <w:rsid w:val="002C500D"/>
    <w:rsid w:val="002C5A73"/>
    <w:rsid w:val="002C5B40"/>
    <w:rsid w:val="002C775E"/>
    <w:rsid w:val="002D5056"/>
    <w:rsid w:val="002E2628"/>
    <w:rsid w:val="002E3F7B"/>
    <w:rsid w:val="002E404F"/>
    <w:rsid w:val="002E4C00"/>
    <w:rsid w:val="002E4E49"/>
    <w:rsid w:val="002E5540"/>
    <w:rsid w:val="002F1E2E"/>
    <w:rsid w:val="002F449D"/>
    <w:rsid w:val="002F50C1"/>
    <w:rsid w:val="002F515E"/>
    <w:rsid w:val="002F6E40"/>
    <w:rsid w:val="002F782D"/>
    <w:rsid w:val="00301CA1"/>
    <w:rsid w:val="003052CC"/>
    <w:rsid w:val="00310748"/>
    <w:rsid w:val="00313BB3"/>
    <w:rsid w:val="003154C0"/>
    <w:rsid w:val="003155D5"/>
    <w:rsid w:val="0032288B"/>
    <w:rsid w:val="0032444E"/>
    <w:rsid w:val="00324F50"/>
    <w:rsid w:val="003441A9"/>
    <w:rsid w:val="00347435"/>
    <w:rsid w:val="00347E58"/>
    <w:rsid w:val="00350559"/>
    <w:rsid w:val="00352B80"/>
    <w:rsid w:val="003546CE"/>
    <w:rsid w:val="003607F5"/>
    <w:rsid w:val="003623E3"/>
    <w:rsid w:val="00362AFB"/>
    <w:rsid w:val="00364218"/>
    <w:rsid w:val="00366B10"/>
    <w:rsid w:val="00366BA5"/>
    <w:rsid w:val="003735CA"/>
    <w:rsid w:val="003834C4"/>
    <w:rsid w:val="00384FE5"/>
    <w:rsid w:val="00386F9B"/>
    <w:rsid w:val="00395E12"/>
    <w:rsid w:val="00395ECE"/>
    <w:rsid w:val="0039697A"/>
    <w:rsid w:val="003970D6"/>
    <w:rsid w:val="003A2114"/>
    <w:rsid w:val="003A6230"/>
    <w:rsid w:val="003B034C"/>
    <w:rsid w:val="003B3B07"/>
    <w:rsid w:val="003B5D15"/>
    <w:rsid w:val="003C089F"/>
    <w:rsid w:val="003C2B11"/>
    <w:rsid w:val="003C3327"/>
    <w:rsid w:val="003C337C"/>
    <w:rsid w:val="003C5394"/>
    <w:rsid w:val="003C79A8"/>
    <w:rsid w:val="003D3340"/>
    <w:rsid w:val="003D47E8"/>
    <w:rsid w:val="003D5169"/>
    <w:rsid w:val="003D648A"/>
    <w:rsid w:val="003D653E"/>
    <w:rsid w:val="003D7D11"/>
    <w:rsid w:val="003E1AD3"/>
    <w:rsid w:val="003E3D51"/>
    <w:rsid w:val="003F0060"/>
    <w:rsid w:val="003F545F"/>
    <w:rsid w:val="003F5E9B"/>
    <w:rsid w:val="0040317D"/>
    <w:rsid w:val="00406083"/>
    <w:rsid w:val="00407B0A"/>
    <w:rsid w:val="00410EF9"/>
    <w:rsid w:val="0041199F"/>
    <w:rsid w:val="00412968"/>
    <w:rsid w:val="004155F4"/>
    <w:rsid w:val="00420875"/>
    <w:rsid w:val="004238F1"/>
    <w:rsid w:val="00424249"/>
    <w:rsid w:val="00424535"/>
    <w:rsid w:val="00425584"/>
    <w:rsid w:val="004260D4"/>
    <w:rsid w:val="00427729"/>
    <w:rsid w:val="00430613"/>
    <w:rsid w:val="004311CB"/>
    <w:rsid w:val="0043205B"/>
    <w:rsid w:val="004320CD"/>
    <w:rsid w:val="0043342E"/>
    <w:rsid w:val="0043548F"/>
    <w:rsid w:val="004366C1"/>
    <w:rsid w:val="00437DB5"/>
    <w:rsid w:val="004403FC"/>
    <w:rsid w:val="00446F66"/>
    <w:rsid w:val="004516E0"/>
    <w:rsid w:val="00451ED8"/>
    <w:rsid w:val="0045270C"/>
    <w:rsid w:val="00454AD1"/>
    <w:rsid w:val="004564AD"/>
    <w:rsid w:val="00460AC4"/>
    <w:rsid w:val="00463673"/>
    <w:rsid w:val="004639FA"/>
    <w:rsid w:val="004642D1"/>
    <w:rsid w:val="00464388"/>
    <w:rsid w:val="0046672D"/>
    <w:rsid w:val="00474797"/>
    <w:rsid w:val="00481598"/>
    <w:rsid w:val="0048424A"/>
    <w:rsid w:val="00486EE1"/>
    <w:rsid w:val="00491009"/>
    <w:rsid w:val="004919B3"/>
    <w:rsid w:val="00493FC5"/>
    <w:rsid w:val="0049417F"/>
    <w:rsid w:val="0049663F"/>
    <w:rsid w:val="004A598B"/>
    <w:rsid w:val="004A77E5"/>
    <w:rsid w:val="004B0193"/>
    <w:rsid w:val="004C1616"/>
    <w:rsid w:val="004C7750"/>
    <w:rsid w:val="004C7D3A"/>
    <w:rsid w:val="004D1936"/>
    <w:rsid w:val="004D1F71"/>
    <w:rsid w:val="004D44E2"/>
    <w:rsid w:val="004D609D"/>
    <w:rsid w:val="004D77CB"/>
    <w:rsid w:val="004E02AC"/>
    <w:rsid w:val="004E0850"/>
    <w:rsid w:val="004E36D2"/>
    <w:rsid w:val="004E4BD8"/>
    <w:rsid w:val="004E5AA9"/>
    <w:rsid w:val="004E7629"/>
    <w:rsid w:val="004F23A1"/>
    <w:rsid w:val="004F2AA3"/>
    <w:rsid w:val="004F3E6B"/>
    <w:rsid w:val="004F47AA"/>
    <w:rsid w:val="004F5DC4"/>
    <w:rsid w:val="004F5F28"/>
    <w:rsid w:val="004F61B0"/>
    <w:rsid w:val="005011AE"/>
    <w:rsid w:val="0050140D"/>
    <w:rsid w:val="00503813"/>
    <w:rsid w:val="00503D87"/>
    <w:rsid w:val="0050559A"/>
    <w:rsid w:val="00506AA4"/>
    <w:rsid w:val="00512929"/>
    <w:rsid w:val="00513074"/>
    <w:rsid w:val="005130A8"/>
    <w:rsid w:val="00513452"/>
    <w:rsid w:val="0052225F"/>
    <w:rsid w:val="00526A95"/>
    <w:rsid w:val="00534206"/>
    <w:rsid w:val="00534CAB"/>
    <w:rsid w:val="00535E5A"/>
    <w:rsid w:val="00541890"/>
    <w:rsid w:val="00543BDE"/>
    <w:rsid w:val="0054444E"/>
    <w:rsid w:val="00550E28"/>
    <w:rsid w:val="005533E0"/>
    <w:rsid w:val="00555FEF"/>
    <w:rsid w:val="0055628F"/>
    <w:rsid w:val="005600AA"/>
    <w:rsid w:val="00560B0D"/>
    <w:rsid w:val="00560FEF"/>
    <w:rsid w:val="0056141F"/>
    <w:rsid w:val="00562703"/>
    <w:rsid w:val="00563421"/>
    <w:rsid w:val="005727BB"/>
    <w:rsid w:val="00572E3B"/>
    <w:rsid w:val="00576EE6"/>
    <w:rsid w:val="0058151A"/>
    <w:rsid w:val="00581C6F"/>
    <w:rsid w:val="00594F08"/>
    <w:rsid w:val="00595F29"/>
    <w:rsid w:val="005A0CA2"/>
    <w:rsid w:val="005A1468"/>
    <w:rsid w:val="005A1840"/>
    <w:rsid w:val="005A1843"/>
    <w:rsid w:val="005A26E5"/>
    <w:rsid w:val="005A2AFA"/>
    <w:rsid w:val="005A4B3D"/>
    <w:rsid w:val="005A62F8"/>
    <w:rsid w:val="005A694E"/>
    <w:rsid w:val="005B2737"/>
    <w:rsid w:val="005B77B8"/>
    <w:rsid w:val="005C04E0"/>
    <w:rsid w:val="005C2334"/>
    <w:rsid w:val="005C6EAD"/>
    <w:rsid w:val="005C769A"/>
    <w:rsid w:val="005D0DBF"/>
    <w:rsid w:val="005D5274"/>
    <w:rsid w:val="005D548E"/>
    <w:rsid w:val="005E011D"/>
    <w:rsid w:val="005E0A03"/>
    <w:rsid w:val="005E134C"/>
    <w:rsid w:val="005E25A2"/>
    <w:rsid w:val="005E60B7"/>
    <w:rsid w:val="005F059D"/>
    <w:rsid w:val="005F6D86"/>
    <w:rsid w:val="00600EDD"/>
    <w:rsid w:val="006013FD"/>
    <w:rsid w:val="00610FC3"/>
    <w:rsid w:val="00620B34"/>
    <w:rsid w:val="0062329F"/>
    <w:rsid w:val="00625402"/>
    <w:rsid w:val="00632D9B"/>
    <w:rsid w:val="00634249"/>
    <w:rsid w:val="00641CD7"/>
    <w:rsid w:val="00643966"/>
    <w:rsid w:val="006446E4"/>
    <w:rsid w:val="00650F2A"/>
    <w:rsid w:val="006528C9"/>
    <w:rsid w:val="00652FFF"/>
    <w:rsid w:val="00654E5D"/>
    <w:rsid w:val="00657851"/>
    <w:rsid w:val="00660753"/>
    <w:rsid w:val="006618D5"/>
    <w:rsid w:val="0066234B"/>
    <w:rsid w:val="00664907"/>
    <w:rsid w:val="006736D4"/>
    <w:rsid w:val="00674EAA"/>
    <w:rsid w:val="00677B29"/>
    <w:rsid w:val="006808C4"/>
    <w:rsid w:val="00682431"/>
    <w:rsid w:val="00682FD3"/>
    <w:rsid w:val="006836E1"/>
    <w:rsid w:val="00687AB6"/>
    <w:rsid w:val="00687D44"/>
    <w:rsid w:val="00693CCD"/>
    <w:rsid w:val="00694482"/>
    <w:rsid w:val="006A0AA1"/>
    <w:rsid w:val="006A27C5"/>
    <w:rsid w:val="006A3F15"/>
    <w:rsid w:val="006A6611"/>
    <w:rsid w:val="006A663B"/>
    <w:rsid w:val="006B2D28"/>
    <w:rsid w:val="006B2FAE"/>
    <w:rsid w:val="006B5885"/>
    <w:rsid w:val="006B6FA3"/>
    <w:rsid w:val="006C0889"/>
    <w:rsid w:val="006C201F"/>
    <w:rsid w:val="006D057B"/>
    <w:rsid w:val="006D38A6"/>
    <w:rsid w:val="006D4838"/>
    <w:rsid w:val="006D5822"/>
    <w:rsid w:val="006D7247"/>
    <w:rsid w:val="006E2B24"/>
    <w:rsid w:val="006F0AC5"/>
    <w:rsid w:val="006F3E95"/>
    <w:rsid w:val="006F4467"/>
    <w:rsid w:val="006F6917"/>
    <w:rsid w:val="006F6CC2"/>
    <w:rsid w:val="00701DEB"/>
    <w:rsid w:val="00706F16"/>
    <w:rsid w:val="0071106B"/>
    <w:rsid w:val="00714DF5"/>
    <w:rsid w:val="00715F2F"/>
    <w:rsid w:val="00715FE0"/>
    <w:rsid w:val="00716E74"/>
    <w:rsid w:val="007175C4"/>
    <w:rsid w:val="00723764"/>
    <w:rsid w:val="0072408E"/>
    <w:rsid w:val="0072445A"/>
    <w:rsid w:val="00741EF2"/>
    <w:rsid w:val="007435EF"/>
    <w:rsid w:val="0074449F"/>
    <w:rsid w:val="007469AC"/>
    <w:rsid w:val="007501C1"/>
    <w:rsid w:val="00753055"/>
    <w:rsid w:val="007571FF"/>
    <w:rsid w:val="0076317D"/>
    <w:rsid w:val="00763BBD"/>
    <w:rsid w:val="00763F36"/>
    <w:rsid w:val="00765EC3"/>
    <w:rsid w:val="007668AD"/>
    <w:rsid w:val="0077081B"/>
    <w:rsid w:val="00771734"/>
    <w:rsid w:val="0077178E"/>
    <w:rsid w:val="00772E90"/>
    <w:rsid w:val="00776DCC"/>
    <w:rsid w:val="0078088B"/>
    <w:rsid w:val="007811A5"/>
    <w:rsid w:val="00782D1F"/>
    <w:rsid w:val="007841BC"/>
    <w:rsid w:val="0079272A"/>
    <w:rsid w:val="00795733"/>
    <w:rsid w:val="007A02BF"/>
    <w:rsid w:val="007A3212"/>
    <w:rsid w:val="007A4E2F"/>
    <w:rsid w:val="007A5416"/>
    <w:rsid w:val="007A6DB9"/>
    <w:rsid w:val="007A779F"/>
    <w:rsid w:val="007B5323"/>
    <w:rsid w:val="007B6DAF"/>
    <w:rsid w:val="007B79ED"/>
    <w:rsid w:val="007B7EFE"/>
    <w:rsid w:val="007C1758"/>
    <w:rsid w:val="007C1FD6"/>
    <w:rsid w:val="007C4369"/>
    <w:rsid w:val="007C55D4"/>
    <w:rsid w:val="007D027E"/>
    <w:rsid w:val="007D0D3C"/>
    <w:rsid w:val="007D2376"/>
    <w:rsid w:val="007D3A22"/>
    <w:rsid w:val="007D43D7"/>
    <w:rsid w:val="007E1DC9"/>
    <w:rsid w:val="007E250A"/>
    <w:rsid w:val="007E4906"/>
    <w:rsid w:val="007E567B"/>
    <w:rsid w:val="007E585F"/>
    <w:rsid w:val="007E6BCD"/>
    <w:rsid w:val="007E7398"/>
    <w:rsid w:val="007E7533"/>
    <w:rsid w:val="007F2514"/>
    <w:rsid w:val="007F3CEE"/>
    <w:rsid w:val="007F5236"/>
    <w:rsid w:val="007F5295"/>
    <w:rsid w:val="00802420"/>
    <w:rsid w:val="00803447"/>
    <w:rsid w:val="00803D72"/>
    <w:rsid w:val="00810058"/>
    <w:rsid w:val="008123EE"/>
    <w:rsid w:val="0081286A"/>
    <w:rsid w:val="00814E63"/>
    <w:rsid w:val="008304D4"/>
    <w:rsid w:val="00837DE8"/>
    <w:rsid w:val="008404BE"/>
    <w:rsid w:val="00840689"/>
    <w:rsid w:val="00841C88"/>
    <w:rsid w:val="008428E0"/>
    <w:rsid w:val="00845C27"/>
    <w:rsid w:val="00845FC3"/>
    <w:rsid w:val="0084709F"/>
    <w:rsid w:val="00855A53"/>
    <w:rsid w:val="00856BB7"/>
    <w:rsid w:val="008626FA"/>
    <w:rsid w:val="00863D16"/>
    <w:rsid w:val="008664B9"/>
    <w:rsid w:val="00870DDF"/>
    <w:rsid w:val="0087783F"/>
    <w:rsid w:val="00880AA5"/>
    <w:rsid w:val="0088267B"/>
    <w:rsid w:val="00884618"/>
    <w:rsid w:val="0088547B"/>
    <w:rsid w:val="008864AB"/>
    <w:rsid w:val="00887472"/>
    <w:rsid w:val="00887D03"/>
    <w:rsid w:val="00887F2A"/>
    <w:rsid w:val="00891870"/>
    <w:rsid w:val="00891EF4"/>
    <w:rsid w:val="00896887"/>
    <w:rsid w:val="008A19AC"/>
    <w:rsid w:val="008A1E37"/>
    <w:rsid w:val="008A386B"/>
    <w:rsid w:val="008A3A37"/>
    <w:rsid w:val="008A461F"/>
    <w:rsid w:val="008A4A91"/>
    <w:rsid w:val="008A6148"/>
    <w:rsid w:val="008A78AD"/>
    <w:rsid w:val="008B347D"/>
    <w:rsid w:val="008B3BC3"/>
    <w:rsid w:val="008B481F"/>
    <w:rsid w:val="008B5B29"/>
    <w:rsid w:val="008C4466"/>
    <w:rsid w:val="008D0299"/>
    <w:rsid w:val="008D16D1"/>
    <w:rsid w:val="008D1D80"/>
    <w:rsid w:val="008D2A46"/>
    <w:rsid w:val="008D5F0B"/>
    <w:rsid w:val="008E5740"/>
    <w:rsid w:val="008E7936"/>
    <w:rsid w:val="008F0E2C"/>
    <w:rsid w:val="008F2125"/>
    <w:rsid w:val="008F2483"/>
    <w:rsid w:val="00904B59"/>
    <w:rsid w:val="00905054"/>
    <w:rsid w:val="00906C8D"/>
    <w:rsid w:val="0091521E"/>
    <w:rsid w:val="0092550F"/>
    <w:rsid w:val="00926E97"/>
    <w:rsid w:val="00931393"/>
    <w:rsid w:val="00933319"/>
    <w:rsid w:val="0093591C"/>
    <w:rsid w:val="00936E52"/>
    <w:rsid w:val="00943D6A"/>
    <w:rsid w:val="00944D8B"/>
    <w:rsid w:val="00947030"/>
    <w:rsid w:val="009505B9"/>
    <w:rsid w:val="00957507"/>
    <w:rsid w:val="00961C80"/>
    <w:rsid w:val="00961EAF"/>
    <w:rsid w:val="00962316"/>
    <w:rsid w:val="00970D43"/>
    <w:rsid w:val="00973E44"/>
    <w:rsid w:val="00975457"/>
    <w:rsid w:val="00975F4E"/>
    <w:rsid w:val="00976CB5"/>
    <w:rsid w:val="00977779"/>
    <w:rsid w:val="00981794"/>
    <w:rsid w:val="0098541B"/>
    <w:rsid w:val="00986AE3"/>
    <w:rsid w:val="0098711F"/>
    <w:rsid w:val="00987285"/>
    <w:rsid w:val="00992027"/>
    <w:rsid w:val="0099370E"/>
    <w:rsid w:val="009951D4"/>
    <w:rsid w:val="00995A95"/>
    <w:rsid w:val="009962C2"/>
    <w:rsid w:val="00996A3D"/>
    <w:rsid w:val="009973D4"/>
    <w:rsid w:val="009A4A67"/>
    <w:rsid w:val="009B1C9F"/>
    <w:rsid w:val="009B3357"/>
    <w:rsid w:val="009B41DA"/>
    <w:rsid w:val="009B461A"/>
    <w:rsid w:val="009B718B"/>
    <w:rsid w:val="009C264C"/>
    <w:rsid w:val="009C5CB3"/>
    <w:rsid w:val="009C7AA4"/>
    <w:rsid w:val="009D13F8"/>
    <w:rsid w:val="009D1484"/>
    <w:rsid w:val="009D1794"/>
    <w:rsid w:val="009D2934"/>
    <w:rsid w:val="009D3DF5"/>
    <w:rsid w:val="009D62AD"/>
    <w:rsid w:val="009D6F39"/>
    <w:rsid w:val="009D7047"/>
    <w:rsid w:val="009E13B3"/>
    <w:rsid w:val="009E48C1"/>
    <w:rsid w:val="009E6018"/>
    <w:rsid w:val="009F28F3"/>
    <w:rsid w:val="009F29AC"/>
    <w:rsid w:val="00A00BE9"/>
    <w:rsid w:val="00A00E19"/>
    <w:rsid w:val="00A03342"/>
    <w:rsid w:val="00A03FA7"/>
    <w:rsid w:val="00A0536A"/>
    <w:rsid w:val="00A0688F"/>
    <w:rsid w:val="00A101F8"/>
    <w:rsid w:val="00A10AA6"/>
    <w:rsid w:val="00A1165B"/>
    <w:rsid w:val="00A129EB"/>
    <w:rsid w:val="00A15E88"/>
    <w:rsid w:val="00A1612B"/>
    <w:rsid w:val="00A16CDC"/>
    <w:rsid w:val="00A21F08"/>
    <w:rsid w:val="00A21FF4"/>
    <w:rsid w:val="00A26888"/>
    <w:rsid w:val="00A3558F"/>
    <w:rsid w:val="00A365CB"/>
    <w:rsid w:val="00A4029A"/>
    <w:rsid w:val="00A41E13"/>
    <w:rsid w:val="00A4745D"/>
    <w:rsid w:val="00A51D92"/>
    <w:rsid w:val="00A51E44"/>
    <w:rsid w:val="00A56495"/>
    <w:rsid w:val="00A567E9"/>
    <w:rsid w:val="00A61047"/>
    <w:rsid w:val="00A62FAF"/>
    <w:rsid w:val="00A6557F"/>
    <w:rsid w:val="00A72C1E"/>
    <w:rsid w:val="00A72E78"/>
    <w:rsid w:val="00A74696"/>
    <w:rsid w:val="00A81885"/>
    <w:rsid w:val="00A82803"/>
    <w:rsid w:val="00A82A65"/>
    <w:rsid w:val="00A87CCE"/>
    <w:rsid w:val="00A91369"/>
    <w:rsid w:val="00A92830"/>
    <w:rsid w:val="00A940E8"/>
    <w:rsid w:val="00A944F1"/>
    <w:rsid w:val="00AA1664"/>
    <w:rsid w:val="00AA5876"/>
    <w:rsid w:val="00AB18AE"/>
    <w:rsid w:val="00AB24A4"/>
    <w:rsid w:val="00AB639D"/>
    <w:rsid w:val="00AB699D"/>
    <w:rsid w:val="00AC0FDD"/>
    <w:rsid w:val="00AC112E"/>
    <w:rsid w:val="00AC1C62"/>
    <w:rsid w:val="00AC3990"/>
    <w:rsid w:val="00AC7AA8"/>
    <w:rsid w:val="00AD0034"/>
    <w:rsid w:val="00AE3A3F"/>
    <w:rsid w:val="00AE3EDA"/>
    <w:rsid w:val="00AE5D3C"/>
    <w:rsid w:val="00AF26CC"/>
    <w:rsid w:val="00AF5A67"/>
    <w:rsid w:val="00AF6435"/>
    <w:rsid w:val="00B00F51"/>
    <w:rsid w:val="00B047EC"/>
    <w:rsid w:val="00B05919"/>
    <w:rsid w:val="00B1001A"/>
    <w:rsid w:val="00B11786"/>
    <w:rsid w:val="00B14D04"/>
    <w:rsid w:val="00B22F61"/>
    <w:rsid w:val="00B246B2"/>
    <w:rsid w:val="00B249A1"/>
    <w:rsid w:val="00B25419"/>
    <w:rsid w:val="00B27580"/>
    <w:rsid w:val="00B31FC1"/>
    <w:rsid w:val="00B31FEF"/>
    <w:rsid w:val="00B33FF8"/>
    <w:rsid w:val="00B41A60"/>
    <w:rsid w:val="00B44A56"/>
    <w:rsid w:val="00B467C0"/>
    <w:rsid w:val="00B473F2"/>
    <w:rsid w:val="00B476A5"/>
    <w:rsid w:val="00B51BD7"/>
    <w:rsid w:val="00B5324A"/>
    <w:rsid w:val="00B54146"/>
    <w:rsid w:val="00B618DA"/>
    <w:rsid w:val="00B6286A"/>
    <w:rsid w:val="00B62CB5"/>
    <w:rsid w:val="00B64C19"/>
    <w:rsid w:val="00B655F5"/>
    <w:rsid w:val="00B7680E"/>
    <w:rsid w:val="00B82251"/>
    <w:rsid w:val="00B83EA0"/>
    <w:rsid w:val="00B871BA"/>
    <w:rsid w:val="00B93949"/>
    <w:rsid w:val="00B97899"/>
    <w:rsid w:val="00B978B7"/>
    <w:rsid w:val="00BA0C74"/>
    <w:rsid w:val="00BA1998"/>
    <w:rsid w:val="00BA7285"/>
    <w:rsid w:val="00BB0B56"/>
    <w:rsid w:val="00BB24BD"/>
    <w:rsid w:val="00BB296F"/>
    <w:rsid w:val="00BB4AD0"/>
    <w:rsid w:val="00BB6323"/>
    <w:rsid w:val="00BB7676"/>
    <w:rsid w:val="00BC113F"/>
    <w:rsid w:val="00BC51BE"/>
    <w:rsid w:val="00BC74C7"/>
    <w:rsid w:val="00BC7F8D"/>
    <w:rsid w:val="00BD2274"/>
    <w:rsid w:val="00BD54C2"/>
    <w:rsid w:val="00BD6588"/>
    <w:rsid w:val="00BE15CE"/>
    <w:rsid w:val="00BE5769"/>
    <w:rsid w:val="00BF1FDB"/>
    <w:rsid w:val="00BF20B5"/>
    <w:rsid w:val="00BF2EE5"/>
    <w:rsid w:val="00BF57E8"/>
    <w:rsid w:val="00BF70AC"/>
    <w:rsid w:val="00BF7AC1"/>
    <w:rsid w:val="00C01F24"/>
    <w:rsid w:val="00C06D9D"/>
    <w:rsid w:val="00C06FB2"/>
    <w:rsid w:val="00C14530"/>
    <w:rsid w:val="00C20AFD"/>
    <w:rsid w:val="00C20DBD"/>
    <w:rsid w:val="00C233A4"/>
    <w:rsid w:val="00C3000A"/>
    <w:rsid w:val="00C335DB"/>
    <w:rsid w:val="00C409FE"/>
    <w:rsid w:val="00C41A30"/>
    <w:rsid w:val="00C41B7B"/>
    <w:rsid w:val="00C442B2"/>
    <w:rsid w:val="00C4450F"/>
    <w:rsid w:val="00C4508F"/>
    <w:rsid w:val="00C471AD"/>
    <w:rsid w:val="00C526D8"/>
    <w:rsid w:val="00C6100A"/>
    <w:rsid w:val="00C61CA8"/>
    <w:rsid w:val="00C6684B"/>
    <w:rsid w:val="00C778BD"/>
    <w:rsid w:val="00C8227B"/>
    <w:rsid w:val="00C87E73"/>
    <w:rsid w:val="00C914EE"/>
    <w:rsid w:val="00C930BB"/>
    <w:rsid w:val="00C93A9D"/>
    <w:rsid w:val="00C958E9"/>
    <w:rsid w:val="00C95E42"/>
    <w:rsid w:val="00C9707D"/>
    <w:rsid w:val="00C975A3"/>
    <w:rsid w:val="00CA1842"/>
    <w:rsid w:val="00CA2965"/>
    <w:rsid w:val="00CA318E"/>
    <w:rsid w:val="00CA6524"/>
    <w:rsid w:val="00CA73E8"/>
    <w:rsid w:val="00CB3DAE"/>
    <w:rsid w:val="00CB492C"/>
    <w:rsid w:val="00CB5DE5"/>
    <w:rsid w:val="00CB7485"/>
    <w:rsid w:val="00CB7F90"/>
    <w:rsid w:val="00CC4267"/>
    <w:rsid w:val="00CD1089"/>
    <w:rsid w:val="00CD1979"/>
    <w:rsid w:val="00CD1A32"/>
    <w:rsid w:val="00CD592E"/>
    <w:rsid w:val="00CD72FA"/>
    <w:rsid w:val="00CE0DC6"/>
    <w:rsid w:val="00CE2998"/>
    <w:rsid w:val="00CE6CDD"/>
    <w:rsid w:val="00CF33D5"/>
    <w:rsid w:val="00CF60D8"/>
    <w:rsid w:val="00CF6F44"/>
    <w:rsid w:val="00CF7620"/>
    <w:rsid w:val="00D0183A"/>
    <w:rsid w:val="00D01915"/>
    <w:rsid w:val="00D03AC9"/>
    <w:rsid w:val="00D10406"/>
    <w:rsid w:val="00D10A2A"/>
    <w:rsid w:val="00D14582"/>
    <w:rsid w:val="00D1625A"/>
    <w:rsid w:val="00D16434"/>
    <w:rsid w:val="00D24CA4"/>
    <w:rsid w:val="00D3326F"/>
    <w:rsid w:val="00D356D5"/>
    <w:rsid w:val="00D366E0"/>
    <w:rsid w:val="00D40199"/>
    <w:rsid w:val="00D40F23"/>
    <w:rsid w:val="00D43DDF"/>
    <w:rsid w:val="00D4451A"/>
    <w:rsid w:val="00D45B0E"/>
    <w:rsid w:val="00D475A1"/>
    <w:rsid w:val="00D477DA"/>
    <w:rsid w:val="00D51851"/>
    <w:rsid w:val="00D51CC0"/>
    <w:rsid w:val="00D53ABD"/>
    <w:rsid w:val="00D53AEC"/>
    <w:rsid w:val="00D5461B"/>
    <w:rsid w:val="00D576D0"/>
    <w:rsid w:val="00D6249C"/>
    <w:rsid w:val="00D63E8D"/>
    <w:rsid w:val="00D67079"/>
    <w:rsid w:val="00D679D6"/>
    <w:rsid w:val="00D723E2"/>
    <w:rsid w:val="00D73F76"/>
    <w:rsid w:val="00D7448B"/>
    <w:rsid w:val="00D75169"/>
    <w:rsid w:val="00D802C5"/>
    <w:rsid w:val="00D835F4"/>
    <w:rsid w:val="00D84592"/>
    <w:rsid w:val="00D851CE"/>
    <w:rsid w:val="00D87373"/>
    <w:rsid w:val="00D90839"/>
    <w:rsid w:val="00D90E16"/>
    <w:rsid w:val="00D95A7D"/>
    <w:rsid w:val="00D95AA5"/>
    <w:rsid w:val="00D96EF3"/>
    <w:rsid w:val="00DA0404"/>
    <w:rsid w:val="00DA3CC4"/>
    <w:rsid w:val="00DB5A8B"/>
    <w:rsid w:val="00DB5E38"/>
    <w:rsid w:val="00DC1249"/>
    <w:rsid w:val="00DC3748"/>
    <w:rsid w:val="00DC5291"/>
    <w:rsid w:val="00DC77BC"/>
    <w:rsid w:val="00DD0E1D"/>
    <w:rsid w:val="00DD2AC1"/>
    <w:rsid w:val="00DD5728"/>
    <w:rsid w:val="00DD7584"/>
    <w:rsid w:val="00DD760D"/>
    <w:rsid w:val="00DE15A4"/>
    <w:rsid w:val="00DE25E0"/>
    <w:rsid w:val="00DE27A3"/>
    <w:rsid w:val="00DE747A"/>
    <w:rsid w:val="00DE78E0"/>
    <w:rsid w:val="00DF17E3"/>
    <w:rsid w:val="00DF1C9F"/>
    <w:rsid w:val="00DF369A"/>
    <w:rsid w:val="00DF5B00"/>
    <w:rsid w:val="00DF5F93"/>
    <w:rsid w:val="00DF6BC3"/>
    <w:rsid w:val="00E00419"/>
    <w:rsid w:val="00E037C9"/>
    <w:rsid w:val="00E15E3D"/>
    <w:rsid w:val="00E2073D"/>
    <w:rsid w:val="00E21C3A"/>
    <w:rsid w:val="00E25A26"/>
    <w:rsid w:val="00E26254"/>
    <w:rsid w:val="00E34298"/>
    <w:rsid w:val="00E357FA"/>
    <w:rsid w:val="00E36625"/>
    <w:rsid w:val="00E37F33"/>
    <w:rsid w:val="00E40D72"/>
    <w:rsid w:val="00E4508B"/>
    <w:rsid w:val="00E54143"/>
    <w:rsid w:val="00E5649F"/>
    <w:rsid w:val="00E56A01"/>
    <w:rsid w:val="00E611B3"/>
    <w:rsid w:val="00E65AD3"/>
    <w:rsid w:val="00E7092A"/>
    <w:rsid w:val="00E75A14"/>
    <w:rsid w:val="00E761DC"/>
    <w:rsid w:val="00E76C93"/>
    <w:rsid w:val="00E777FA"/>
    <w:rsid w:val="00E83D63"/>
    <w:rsid w:val="00E8625C"/>
    <w:rsid w:val="00E92122"/>
    <w:rsid w:val="00E9239B"/>
    <w:rsid w:val="00E93A5D"/>
    <w:rsid w:val="00E95244"/>
    <w:rsid w:val="00E97303"/>
    <w:rsid w:val="00E97643"/>
    <w:rsid w:val="00EA00AD"/>
    <w:rsid w:val="00EA3397"/>
    <w:rsid w:val="00EA40CF"/>
    <w:rsid w:val="00EA4F3C"/>
    <w:rsid w:val="00EB0B02"/>
    <w:rsid w:val="00EB1526"/>
    <w:rsid w:val="00EB1A14"/>
    <w:rsid w:val="00EB1C72"/>
    <w:rsid w:val="00EB2124"/>
    <w:rsid w:val="00EB2BD9"/>
    <w:rsid w:val="00EB397D"/>
    <w:rsid w:val="00EB67C3"/>
    <w:rsid w:val="00EB6869"/>
    <w:rsid w:val="00EB6ABA"/>
    <w:rsid w:val="00EB6FFE"/>
    <w:rsid w:val="00EB7609"/>
    <w:rsid w:val="00EC10DB"/>
    <w:rsid w:val="00EC2E98"/>
    <w:rsid w:val="00EC4BFF"/>
    <w:rsid w:val="00EC4C0F"/>
    <w:rsid w:val="00EC50F0"/>
    <w:rsid w:val="00EC5433"/>
    <w:rsid w:val="00EC5EA8"/>
    <w:rsid w:val="00ED010C"/>
    <w:rsid w:val="00ED0EB0"/>
    <w:rsid w:val="00ED204A"/>
    <w:rsid w:val="00ED2625"/>
    <w:rsid w:val="00ED48F2"/>
    <w:rsid w:val="00ED5635"/>
    <w:rsid w:val="00ED5EE4"/>
    <w:rsid w:val="00ED7C42"/>
    <w:rsid w:val="00EE1D11"/>
    <w:rsid w:val="00EE404F"/>
    <w:rsid w:val="00EE7761"/>
    <w:rsid w:val="00EF11D7"/>
    <w:rsid w:val="00EF3375"/>
    <w:rsid w:val="00EF68D7"/>
    <w:rsid w:val="00F01DEA"/>
    <w:rsid w:val="00F066D8"/>
    <w:rsid w:val="00F06C5B"/>
    <w:rsid w:val="00F119B6"/>
    <w:rsid w:val="00F1649C"/>
    <w:rsid w:val="00F213D8"/>
    <w:rsid w:val="00F226D2"/>
    <w:rsid w:val="00F23853"/>
    <w:rsid w:val="00F242D5"/>
    <w:rsid w:val="00F26AC3"/>
    <w:rsid w:val="00F31309"/>
    <w:rsid w:val="00F336DE"/>
    <w:rsid w:val="00F338FA"/>
    <w:rsid w:val="00F345B5"/>
    <w:rsid w:val="00F35F0D"/>
    <w:rsid w:val="00F35F23"/>
    <w:rsid w:val="00F43B4F"/>
    <w:rsid w:val="00F617BA"/>
    <w:rsid w:val="00F71112"/>
    <w:rsid w:val="00F7189F"/>
    <w:rsid w:val="00F77692"/>
    <w:rsid w:val="00F81436"/>
    <w:rsid w:val="00F824FC"/>
    <w:rsid w:val="00F8395C"/>
    <w:rsid w:val="00F8442E"/>
    <w:rsid w:val="00F87C58"/>
    <w:rsid w:val="00F94FC9"/>
    <w:rsid w:val="00F9679E"/>
    <w:rsid w:val="00FA0EC2"/>
    <w:rsid w:val="00FA2057"/>
    <w:rsid w:val="00FA273C"/>
    <w:rsid w:val="00FA65D5"/>
    <w:rsid w:val="00FA6A3D"/>
    <w:rsid w:val="00FA7619"/>
    <w:rsid w:val="00FB04F6"/>
    <w:rsid w:val="00FB1C76"/>
    <w:rsid w:val="00FB2243"/>
    <w:rsid w:val="00FB6871"/>
    <w:rsid w:val="00FB7316"/>
    <w:rsid w:val="00FC0B6A"/>
    <w:rsid w:val="00FC1D98"/>
    <w:rsid w:val="00FC34C4"/>
    <w:rsid w:val="00FC363B"/>
    <w:rsid w:val="00FC4435"/>
    <w:rsid w:val="00FC4A92"/>
    <w:rsid w:val="00FC4BF7"/>
    <w:rsid w:val="00FC7B6E"/>
    <w:rsid w:val="00FD1D49"/>
    <w:rsid w:val="00FD1FB6"/>
    <w:rsid w:val="00FD3925"/>
    <w:rsid w:val="00FE0BC3"/>
    <w:rsid w:val="00FE3474"/>
    <w:rsid w:val="00FE37EF"/>
    <w:rsid w:val="00FE4073"/>
    <w:rsid w:val="00FE44A2"/>
    <w:rsid w:val="00FE5BD6"/>
    <w:rsid w:val="00FF5003"/>
    <w:rsid w:val="00FF6122"/>
    <w:rsid w:val="00FF6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E898FEC"/>
  <w15:docId w15:val="{5F090A2F-B240-4752-94F3-B25B9FC9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1BC"/>
  </w:style>
  <w:style w:type="paragraph" w:styleId="Footer">
    <w:name w:val="footer"/>
    <w:basedOn w:val="Normal"/>
    <w:link w:val="FooterChar"/>
    <w:uiPriority w:val="99"/>
    <w:unhideWhenUsed/>
    <w:rsid w:val="0078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1BC"/>
  </w:style>
  <w:style w:type="paragraph" w:styleId="BalloonText">
    <w:name w:val="Balloon Text"/>
    <w:basedOn w:val="Normal"/>
    <w:link w:val="BalloonTextChar"/>
    <w:uiPriority w:val="99"/>
    <w:semiHidden/>
    <w:unhideWhenUsed/>
    <w:rsid w:val="00784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1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6CC"/>
    <w:pPr>
      <w:ind w:left="720"/>
      <w:contextualSpacing/>
    </w:pPr>
  </w:style>
  <w:style w:type="paragraph" w:customStyle="1" w:styleId="YearHeading">
    <w:name w:val="Year Heading"/>
    <w:basedOn w:val="Normal"/>
    <w:link w:val="YearHeadingChar"/>
    <w:qFormat/>
    <w:rsid w:val="003D653E"/>
    <w:rPr>
      <w:rFonts w:ascii="Bahnschrift" w:hAnsi="Bahnschrift"/>
      <w:i/>
      <w:color w:val="5F497A" w:themeColor="accent4" w:themeShade="BF"/>
      <w:sz w:val="20"/>
      <w:u w:val="single"/>
    </w:rPr>
  </w:style>
  <w:style w:type="character" w:customStyle="1" w:styleId="YearHeadingChar">
    <w:name w:val="Year Heading Char"/>
    <w:basedOn w:val="DefaultParagraphFont"/>
    <w:link w:val="YearHeading"/>
    <w:rsid w:val="003D653E"/>
    <w:rPr>
      <w:rFonts w:ascii="Bahnschrift" w:hAnsi="Bahnschrift"/>
      <w:i/>
      <w:color w:val="5F497A" w:themeColor="accent4" w:themeShade="BF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A-levels%20Assignments\CS%20Assignments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Assignments Word Template</Template>
  <TotalTime>79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Hamza</cp:lastModifiedBy>
  <cp:revision>8</cp:revision>
  <cp:lastPrinted>2021-04-12T17:37:00Z</cp:lastPrinted>
  <dcterms:created xsi:type="dcterms:W3CDTF">2022-03-14T17:59:00Z</dcterms:created>
  <dcterms:modified xsi:type="dcterms:W3CDTF">2022-03-14T19:18:00Z</dcterms:modified>
</cp:coreProperties>
</file>