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971" w:rsidRDefault="006464D4" w:rsidP="006464D4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bookingNum</w:t>
      </w:r>
      <w:proofErr w:type="spellEnd"/>
      <w:proofErr w:type="gramEnd"/>
      <w:r>
        <w:rPr>
          <w:rFonts w:ascii="Courier New" w:hAnsi="Courier New" w:cs="Courier New"/>
        </w:rPr>
        <w:t xml:space="preserve"> = 0</w:t>
      </w:r>
    </w:p>
    <w:p w:rsidR="006464D4" w:rsidRDefault="006464D4" w:rsidP="006464D4">
      <w:pPr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continueFlag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r w:rsidR="00C64705">
        <w:rPr>
          <w:rFonts w:ascii="Courier New" w:hAnsi="Courier New" w:cs="Courier New"/>
        </w:rPr>
        <w:t>TRUE</w:t>
      </w:r>
    </w:p>
    <w:p w:rsidR="00C64705" w:rsidRDefault="00C64705" w:rsidP="006464D4">
      <w:pPr>
        <w:rPr>
          <w:rFonts w:ascii="Courier New" w:hAnsi="Courier New" w:cs="Courier New"/>
        </w:rPr>
      </w:pPr>
    </w:p>
    <w:p w:rsidR="00C64705" w:rsidRDefault="00C64705" w:rsidP="006464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</w:t>
      </w:r>
      <w:proofErr w:type="spellStart"/>
      <w:r>
        <w:rPr>
          <w:rFonts w:ascii="Courier New" w:hAnsi="Courier New" w:cs="Courier New"/>
        </w:rPr>
        <w:t>continueFlag</w:t>
      </w:r>
      <w:proofErr w:type="spellEnd"/>
      <w:r>
        <w:rPr>
          <w:rFonts w:ascii="Courier New" w:hAnsi="Courier New" w:cs="Courier New"/>
        </w:rPr>
        <w:t xml:space="preserve"> = TRUE</w:t>
      </w:r>
    </w:p>
    <w:p w:rsidR="00C64705" w:rsidRDefault="00C64705" w:rsidP="006464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ticketType</w:t>
      </w:r>
      <w:proofErr w:type="spellEnd"/>
      <w:proofErr w:type="gramEnd"/>
      <w:r>
        <w:rPr>
          <w:rFonts w:ascii="Courier New" w:hAnsi="Courier New" w:cs="Courier New"/>
        </w:rPr>
        <w:t xml:space="preserve"> = 0</w:t>
      </w:r>
    </w:p>
    <w:p w:rsidR="007A5F66" w:rsidRDefault="00C64705" w:rsidP="007A5F6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numPeople</w:t>
      </w:r>
      <w:proofErr w:type="spellEnd"/>
      <w:proofErr w:type="gramEnd"/>
      <w:r>
        <w:rPr>
          <w:rFonts w:ascii="Courier New" w:hAnsi="Courier New" w:cs="Courier New"/>
        </w:rPr>
        <w:t xml:space="preserve"> = 0</w:t>
      </w:r>
      <w:r>
        <w:rPr>
          <w:rFonts w:ascii="Courier New" w:hAnsi="Courier New" w:cs="Courier New"/>
        </w:rPr>
        <w:br/>
        <w:t xml:space="preserve">   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numAdults</w:t>
      </w:r>
      <w:proofErr w:type="spellEnd"/>
      <w:r>
        <w:rPr>
          <w:rFonts w:ascii="Courier New" w:hAnsi="Courier New" w:cs="Courier New"/>
        </w:rPr>
        <w:t xml:space="preserve"> = 0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numChildren</w:t>
      </w:r>
      <w:proofErr w:type="spellEnd"/>
      <w:r>
        <w:rPr>
          <w:rFonts w:ascii="Courier New" w:hAnsi="Courier New" w:cs="Courier New"/>
        </w:rPr>
        <w:t xml:space="preserve"> = -1</w:t>
      </w:r>
      <w:r>
        <w:rPr>
          <w:rFonts w:ascii="Courier New" w:hAnsi="Courier New" w:cs="Courier New"/>
        </w:rPr>
        <w:br/>
        <w:t xml:space="preserve"> 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numChildrenTickets</w:t>
      </w:r>
      <w:proofErr w:type="spellEnd"/>
      <w:r>
        <w:rPr>
          <w:rFonts w:ascii="Courier New" w:hAnsi="Courier New" w:cs="Courier New"/>
        </w:rPr>
        <w:t xml:space="preserve"> = -1 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numSeniors</w:t>
      </w:r>
      <w:proofErr w:type="spellEnd"/>
      <w:r>
        <w:rPr>
          <w:rFonts w:ascii="Courier New" w:hAnsi="Courier New" w:cs="Courier New"/>
        </w:rPr>
        <w:t xml:space="preserve"> = 0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numFamily</w:t>
      </w:r>
      <w:proofErr w:type="spellEnd"/>
      <w:r>
        <w:rPr>
          <w:rFonts w:ascii="Courier New" w:hAnsi="Courier New" w:cs="Courier New"/>
        </w:rPr>
        <w:t xml:space="preserve"> = 0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numGroup</w:t>
      </w:r>
      <w:proofErr w:type="spellEnd"/>
      <w:r>
        <w:rPr>
          <w:rFonts w:ascii="Courier New" w:hAnsi="Courier New" w:cs="Courier New"/>
        </w:rPr>
        <w:t xml:space="preserve"> = 0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numPenguin</w:t>
      </w:r>
      <w:proofErr w:type="spellEnd"/>
      <w:r>
        <w:rPr>
          <w:rFonts w:ascii="Courier New" w:hAnsi="Courier New" w:cs="Courier New"/>
        </w:rPr>
        <w:t xml:space="preserve"> = 0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numLion</w:t>
      </w:r>
      <w:proofErr w:type="spellEnd"/>
      <w:r>
        <w:rPr>
          <w:rFonts w:ascii="Courier New" w:hAnsi="Courier New" w:cs="Courier New"/>
        </w:rPr>
        <w:t xml:space="preserve"> = 0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numBBQ</w:t>
      </w:r>
      <w:proofErr w:type="spellEnd"/>
      <w:r>
        <w:rPr>
          <w:rFonts w:ascii="Courier New" w:hAnsi="Courier New" w:cs="Courier New"/>
        </w:rPr>
        <w:t xml:space="preserve"> = 0</w:t>
      </w:r>
    </w:p>
    <w:p w:rsidR="00C64705" w:rsidRDefault="007A5F66" w:rsidP="007A5F66">
      <w:pPr>
        <w:ind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dayChoice</w:t>
      </w:r>
      <w:proofErr w:type="spellEnd"/>
      <w:proofErr w:type="gramEnd"/>
      <w:r>
        <w:rPr>
          <w:rFonts w:ascii="Courier New" w:hAnsi="Courier New" w:cs="Courier New"/>
        </w:rPr>
        <w:t xml:space="preserve"> = 0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extraChoice</w:t>
      </w:r>
      <w:proofErr w:type="spellEnd"/>
      <w:r>
        <w:rPr>
          <w:rFonts w:ascii="Courier New" w:hAnsi="Courier New" w:cs="Courier New"/>
        </w:rPr>
        <w:t xml:space="preserve"> = 1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dayChoice</w:t>
      </w:r>
      <w:proofErr w:type="spellEnd"/>
      <w:r>
        <w:rPr>
          <w:rFonts w:ascii="Courier New" w:hAnsi="Courier New" w:cs="Courier New"/>
        </w:rPr>
        <w:t xml:space="preserve"> = 0</w:t>
      </w:r>
    </w:p>
    <w:p w:rsidR="007A5F66" w:rsidRDefault="007A5F66" w:rsidP="007A5F66">
      <w:pPr>
        <w:ind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totalPrice</w:t>
      </w:r>
      <w:proofErr w:type="spellEnd"/>
      <w:proofErr w:type="gramEnd"/>
      <w:r>
        <w:rPr>
          <w:rFonts w:ascii="Courier New" w:hAnsi="Courier New" w:cs="Courier New"/>
        </w:rPr>
        <w:t xml:space="preserve"> = 0.00</w:t>
      </w:r>
    </w:p>
    <w:p w:rsidR="007A5F66" w:rsidRDefault="007A5F66" w:rsidP="007A5F66">
      <w:pPr>
        <w:ind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individual</w:t>
      </w:r>
      <w:proofErr w:type="gramEnd"/>
      <w:r>
        <w:rPr>
          <w:rFonts w:ascii="Courier New" w:hAnsi="Courier New" w:cs="Courier New"/>
        </w:rPr>
        <w:t xml:space="preserve"> = 2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tab/>
        <w:t>proceed = “1”</w:t>
      </w:r>
    </w:p>
    <w:p w:rsidR="007A5F66" w:rsidRDefault="007A5F66" w:rsidP="007A5F66">
      <w:pPr>
        <w:ind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bookingNum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bookingNum</w:t>
      </w:r>
      <w:proofErr w:type="spellEnd"/>
      <w:r>
        <w:rPr>
          <w:rFonts w:ascii="Courier New" w:hAnsi="Courier New" w:cs="Courier New"/>
        </w:rPr>
        <w:t xml:space="preserve"> + 1</w:t>
      </w:r>
    </w:p>
    <w:p w:rsidR="007A5F66" w:rsidRDefault="007A5F66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 “”</w:t>
      </w:r>
    </w:p>
    <w:p w:rsidR="007A5F66" w:rsidRDefault="007A5F66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</w:t>
      </w:r>
      <w:proofErr w:type="spellStart"/>
      <w:r>
        <w:rPr>
          <w:rFonts w:ascii="Courier New" w:hAnsi="Courier New" w:cs="Courier New"/>
        </w:rPr>
        <w:t>dayChoice</w:t>
      </w:r>
      <w:proofErr w:type="spellEnd"/>
      <w:r>
        <w:rPr>
          <w:rFonts w:ascii="Courier New" w:hAnsi="Courier New" w:cs="Courier New"/>
        </w:rPr>
        <w:t xml:space="preserve"> &lt; 1 OR </w:t>
      </w:r>
      <w:proofErr w:type="spellStart"/>
      <w:r>
        <w:rPr>
          <w:rFonts w:ascii="Courier New" w:hAnsi="Courier New" w:cs="Courier New"/>
        </w:rPr>
        <w:t>dayChoice</w:t>
      </w:r>
      <w:proofErr w:type="spellEnd"/>
      <w:r>
        <w:rPr>
          <w:rFonts w:ascii="Courier New" w:hAnsi="Courier New" w:cs="Courier New"/>
        </w:rPr>
        <w:t xml:space="preserve"> &gt; 7</w:t>
      </w:r>
    </w:p>
    <w:p w:rsidR="007A5F66" w:rsidRDefault="007A5F66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OUTPUT “Please enter the day of visit from available days shown (1-</w:t>
      </w:r>
      <w:r>
        <w:rPr>
          <w:rFonts w:ascii="Courier New" w:hAnsi="Courier New" w:cs="Courier New"/>
        </w:rPr>
        <w:br/>
        <w:t xml:space="preserve">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7)</w:t>
      </w:r>
      <w:proofErr w:type="gramStart"/>
      <w:r>
        <w:rPr>
          <w:rFonts w:ascii="Courier New" w:hAnsi="Courier New" w:cs="Courier New"/>
        </w:rPr>
        <w:t>: ”</w:t>
      </w:r>
      <w:proofErr w:type="gramEnd"/>
    </w:p>
    <w:p w:rsidR="007A5F66" w:rsidRDefault="007A5F66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INPUT </w:t>
      </w:r>
      <w:proofErr w:type="spellStart"/>
      <w:r>
        <w:rPr>
          <w:rFonts w:ascii="Courier New" w:hAnsi="Courier New" w:cs="Courier New"/>
        </w:rPr>
        <w:t>dayChoice</w:t>
      </w:r>
      <w:proofErr w:type="spellEnd"/>
    </w:p>
    <w:p w:rsidR="00DE454C" w:rsidRDefault="00DE454C" w:rsidP="00DE454C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</w:t>
      </w:r>
      <w:proofErr w:type="spellStart"/>
      <w:r>
        <w:rPr>
          <w:rFonts w:ascii="Courier New" w:hAnsi="Courier New" w:cs="Courier New"/>
        </w:rPr>
        <w:t>dayChoice</w:t>
      </w:r>
      <w:proofErr w:type="spellEnd"/>
      <w:r>
        <w:rPr>
          <w:rFonts w:ascii="Courier New" w:hAnsi="Courier New" w:cs="Courier New"/>
        </w:rPr>
        <w:t xml:space="preserve"> &lt; 1 OR </w:t>
      </w:r>
      <w:proofErr w:type="spellStart"/>
      <w:r>
        <w:rPr>
          <w:rFonts w:ascii="Courier New" w:hAnsi="Courier New" w:cs="Courier New"/>
        </w:rPr>
        <w:t>dayChoice</w:t>
      </w:r>
      <w:proofErr w:type="spellEnd"/>
      <w:r>
        <w:rPr>
          <w:rFonts w:ascii="Courier New" w:hAnsi="Courier New" w:cs="Courier New"/>
        </w:rPr>
        <w:t xml:space="preserve"> &gt; 7 THEN</w:t>
      </w:r>
    </w:p>
    <w:p w:rsidR="00DE454C" w:rsidRDefault="00DE454C" w:rsidP="00DE454C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OUTPUT “ERROR: Please enter a valid day from the days shown </w:t>
      </w:r>
      <w:r>
        <w:rPr>
          <w:rFonts w:ascii="Courier New" w:hAnsi="Courier New" w:cs="Courier New"/>
        </w:rPr>
        <w:br/>
        <w:t xml:space="preserve">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above (1-7).”</w:t>
      </w:r>
    </w:p>
    <w:p w:rsidR="006073D4" w:rsidRDefault="00DE454C" w:rsidP="00DE454C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IF</w:t>
      </w:r>
    </w:p>
    <w:p w:rsidR="007A5F66" w:rsidRDefault="007A5F66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ENDWHILE</w:t>
      </w:r>
    </w:p>
    <w:p w:rsidR="006073D4" w:rsidRDefault="006073D4" w:rsidP="006073D4">
      <w:pPr>
        <w:ind w:firstLine="720"/>
        <w:rPr>
          <w:rFonts w:ascii="Courier New" w:hAnsi="Courier New" w:cs="Courier New"/>
        </w:rPr>
      </w:pPr>
    </w:p>
    <w:p w:rsidR="006073D4" w:rsidRDefault="006073D4" w:rsidP="006073D4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 “Please enter the number of adults visiting</w:t>
      </w:r>
      <w:proofErr w:type="gramStart"/>
      <w:r>
        <w:rPr>
          <w:rFonts w:ascii="Courier New" w:hAnsi="Courier New" w:cs="Courier New"/>
        </w:rPr>
        <w:t>: ”</w:t>
      </w:r>
      <w:proofErr w:type="gramEnd"/>
    </w:p>
    <w:p w:rsidR="006073D4" w:rsidRDefault="006073D4" w:rsidP="006073D4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INPUT </w:t>
      </w:r>
      <w:proofErr w:type="spellStart"/>
      <w:r>
        <w:rPr>
          <w:rFonts w:ascii="Courier New" w:hAnsi="Courier New" w:cs="Courier New"/>
        </w:rPr>
        <w:t>numAdults</w:t>
      </w:r>
      <w:proofErr w:type="spellEnd"/>
    </w:p>
    <w:p w:rsidR="006073D4" w:rsidRDefault="006073D4" w:rsidP="007A5F66">
      <w:pPr>
        <w:ind w:firstLine="720"/>
        <w:rPr>
          <w:rFonts w:ascii="Courier New" w:hAnsi="Courier New" w:cs="Courier New"/>
        </w:rPr>
      </w:pPr>
    </w:p>
    <w:p w:rsidR="007A5F66" w:rsidRDefault="006073D4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</w:t>
      </w:r>
      <w:proofErr w:type="spellStart"/>
      <w:r w:rsidR="00984424">
        <w:rPr>
          <w:rFonts w:ascii="Courier New" w:hAnsi="Courier New" w:cs="Courier New"/>
        </w:rPr>
        <w:t>numChildren</w:t>
      </w:r>
      <w:proofErr w:type="spellEnd"/>
      <w:r w:rsidR="00984424">
        <w:rPr>
          <w:rFonts w:ascii="Courier New" w:hAnsi="Courier New" w:cs="Courier New"/>
        </w:rPr>
        <w:t xml:space="preserve"> &gt; (</w:t>
      </w:r>
      <w:proofErr w:type="spellStart"/>
      <w:r w:rsidR="00984424">
        <w:rPr>
          <w:rFonts w:ascii="Courier New" w:hAnsi="Courier New" w:cs="Courier New"/>
        </w:rPr>
        <w:t>numAdults</w:t>
      </w:r>
      <w:proofErr w:type="spellEnd"/>
      <w:r w:rsidR="00984424">
        <w:rPr>
          <w:rFonts w:ascii="Courier New" w:hAnsi="Courier New" w:cs="Courier New"/>
        </w:rPr>
        <w:t xml:space="preserve"> * 2) or </w:t>
      </w:r>
      <w:proofErr w:type="spellStart"/>
      <w:r w:rsidR="00984424">
        <w:rPr>
          <w:rFonts w:ascii="Courier New" w:hAnsi="Courier New" w:cs="Courier New"/>
        </w:rPr>
        <w:t>numChildren</w:t>
      </w:r>
      <w:proofErr w:type="spellEnd"/>
      <w:r w:rsidR="00984424">
        <w:rPr>
          <w:rFonts w:ascii="Courier New" w:hAnsi="Courier New" w:cs="Courier New"/>
        </w:rPr>
        <w:t xml:space="preserve"> = -1</w:t>
      </w:r>
    </w:p>
    <w:p w:rsidR="00984424" w:rsidRDefault="00984424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OUTPUT “Please enter the number of children visiting</w:t>
      </w:r>
      <w:proofErr w:type="gramStart"/>
      <w:r>
        <w:rPr>
          <w:rFonts w:ascii="Courier New" w:hAnsi="Courier New" w:cs="Courier New"/>
        </w:rPr>
        <w:t>: ”</w:t>
      </w:r>
      <w:proofErr w:type="gramEnd"/>
    </w:p>
    <w:p w:rsidR="00984424" w:rsidRDefault="00984424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B50B6">
        <w:rPr>
          <w:rFonts w:ascii="Courier New" w:hAnsi="Courier New" w:cs="Courier New"/>
        </w:rPr>
        <w:t xml:space="preserve">INPUT </w:t>
      </w:r>
      <w:proofErr w:type="spellStart"/>
      <w:r w:rsidR="000B50B6">
        <w:rPr>
          <w:rFonts w:ascii="Courier New" w:hAnsi="Courier New" w:cs="Courier New"/>
        </w:rPr>
        <w:t>numChildren</w:t>
      </w:r>
      <w:proofErr w:type="spellEnd"/>
    </w:p>
    <w:p w:rsidR="00DB06E9" w:rsidRDefault="00DB06E9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</w:t>
      </w:r>
      <w:proofErr w:type="spellStart"/>
      <w:r>
        <w:rPr>
          <w:rFonts w:ascii="Courier New" w:hAnsi="Courier New" w:cs="Courier New"/>
        </w:rPr>
        <w:t>numChildren</w:t>
      </w:r>
      <w:proofErr w:type="spellEnd"/>
      <w:r>
        <w:rPr>
          <w:rFonts w:ascii="Courier New" w:hAnsi="Courier New" w:cs="Courier New"/>
        </w:rPr>
        <w:t xml:space="preserve"> &gt; (</w:t>
      </w:r>
      <w:proofErr w:type="spellStart"/>
      <w:r>
        <w:rPr>
          <w:rFonts w:ascii="Courier New" w:hAnsi="Courier New" w:cs="Courier New"/>
        </w:rPr>
        <w:t>numAdults</w:t>
      </w:r>
      <w:proofErr w:type="spellEnd"/>
      <w:r>
        <w:rPr>
          <w:rFonts w:ascii="Courier New" w:hAnsi="Courier New" w:cs="Courier New"/>
        </w:rPr>
        <w:t xml:space="preserve"> * 2) THEN</w:t>
      </w:r>
    </w:p>
    <w:p w:rsidR="00DB06E9" w:rsidRDefault="00DB06E9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9B5D5C">
        <w:rPr>
          <w:rFonts w:ascii="Courier New" w:hAnsi="Courier New" w:cs="Courier New"/>
        </w:rPr>
        <w:t>OUTPUT “ERROR: Maximum 2 children allowed per adults.”</w:t>
      </w:r>
    </w:p>
    <w:p w:rsidR="00DB06E9" w:rsidRDefault="00DB06E9" w:rsidP="00DB06E9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ENDIF</w:t>
      </w:r>
    </w:p>
    <w:p w:rsidR="00984424" w:rsidRDefault="00984424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ENDWHILE</w:t>
      </w:r>
    </w:p>
    <w:p w:rsidR="007A5F66" w:rsidRDefault="007A5F66" w:rsidP="007A5F66">
      <w:pPr>
        <w:ind w:firstLine="720"/>
        <w:rPr>
          <w:rFonts w:ascii="Courier New" w:hAnsi="Courier New" w:cs="Courier New"/>
        </w:rPr>
      </w:pPr>
    </w:p>
    <w:p w:rsidR="00E234AB" w:rsidRDefault="00E234AB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 “Please enter the number of seniors visiting</w:t>
      </w:r>
      <w:proofErr w:type="gramStart"/>
      <w:r>
        <w:rPr>
          <w:rFonts w:ascii="Courier New" w:hAnsi="Courier New" w:cs="Courier New"/>
        </w:rPr>
        <w:t>: ”</w:t>
      </w:r>
      <w:proofErr w:type="gramEnd"/>
    </w:p>
    <w:p w:rsidR="00E234AB" w:rsidRDefault="00E234AB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INPUT </w:t>
      </w:r>
      <w:proofErr w:type="spellStart"/>
      <w:r>
        <w:rPr>
          <w:rFonts w:ascii="Courier New" w:hAnsi="Courier New" w:cs="Courier New"/>
        </w:rPr>
        <w:t>numSeniors</w:t>
      </w:r>
      <w:proofErr w:type="spellEnd"/>
    </w:p>
    <w:p w:rsidR="00E234AB" w:rsidRDefault="00E234AB" w:rsidP="00E234A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E234AB" w:rsidRDefault="00E234AB" w:rsidP="00E234A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WHILE </w:t>
      </w:r>
      <w:proofErr w:type="spellStart"/>
      <w:r>
        <w:rPr>
          <w:rFonts w:ascii="Courier New" w:hAnsi="Courier New" w:cs="Courier New"/>
        </w:rPr>
        <w:t>ticketType</w:t>
      </w:r>
      <w:proofErr w:type="spellEnd"/>
      <w:r>
        <w:rPr>
          <w:rFonts w:ascii="Courier New" w:hAnsi="Courier New" w:cs="Courier New"/>
        </w:rPr>
        <w:t xml:space="preserve"> &lt;&gt; 1 </w:t>
      </w:r>
      <w:r w:rsidR="00270FC4">
        <w:rPr>
          <w:rFonts w:ascii="Courier New" w:hAnsi="Courier New" w:cs="Courier New"/>
        </w:rPr>
        <w:t>AND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TicketType</w:t>
      </w:r>
      <w:proofErr w:type="spellEnd"/>
      <w:r>
        <w:rPr>
          <w:rFonts w:ascii="Courier New" w:hAnsi="Courier New" w:cs="Courier New"/>
        </w:rPr>
        <w:t xml:space="preserve"> &lt;&gt; 2</w:t>
      </w:r>
      <w:r w:rsidR="00FB7792">
        <w:rPr>
          <w:rFonts w:ascii="Courier New" w:hAnsi="Courier New" w:cs="Courier New"/>
        </w:rPr>
        <w:t xml:space="preserve"> </w:t>
      </w:r>
    </w:p>
    <w:p w:rsidR="00E234AB" w:rsidRDefault="00E234AB" w:rsidP="00E234A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AD618B">
        <w:rPr>
          <w:rFonts w:ascii="Courier New" w:hAnsi="Courier New" w:cs="Courier New"/>
        </w:rPr>
        <w:tab/>
      </w:r>
      <w:r w:rsidR="00A05AB0">
        <w:rPr>
          <w:rFonts w:ascii="Courier New" w:hAnsi="Courier New" w:cs="Courier New"/>
        </w:rPr>
        <w:t xml:space="preserve">OUTPUT “Please enter your ticket type (One-Day: enter 1, Two-Day: </w:t>
      </w:r>
      <w:r w:rsidR="00A05AB0">
        <w:rPr>
          <w:rFonts w:ascii="Courier New" w:hAnsi="Courier New" w:cs="Courier New"/>
        </w:rPr>
        <w:br/>
        <w:t xml:space="preserve"> </w:t>
      </w:r>
      <w:r w:rsidR="00A05AB0">
        <w:rPr>
          <w:rFonts w:ascii="Courier New" w:hAnsi="Courier New" w:cs="Courier New"/>
        </w:rPr>
        <w:tab/>
      </w:r>
      <w:r w:rsidR="00A05AB0">
        <w:rPr>
          <w:rFonts w:ascii="Courier New" w:hAnsi="Courier New" w:cs="Courier New"/>
        </w:rPr>
        <w:tab/>
      </w:r>
      <w:r w:rsidR="00A05AB0">
        <w:rPr>
          <w:rFonts w:ascii="Courier New" w:hAnsi="Courier New" w:cs="Courier New"/>
        </w:rPr>
        <w:tab/>
        <w:t xml:space="preserve">  enter 2)</w:t>
      </w:r>
      <w:proofErr w:type="gramStart"/>
      <w:r w:rsidR="00A05AB0">
        <w:rPr>
          <w:rFonts w:ascii="Courier New" w:hAnsi="Courier New" w:cs="Courier New"/>
        </w:rPr>
        <w:t>: ”</w:t>
      </w:r>
      <w:proofErr w:type="gramEnd"/>
    </w:p>
    <w:p w:rsidR="00270FC4" w:rsidRDefault="00270FC4" w:rsidP="00E234A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INPUT </w:t>
      </w:r>
      <w:proofErr w:type="spellStart"/>
      <w:r>
        <w:rPr>
          <w:rFonts w:ascii="Courier New" w:hAnsi="Courier New" w:cs="Courier New"/>
        </w:rPr>
        <w:t>ticketType</w:t>
      </w:r>
      <w:proofErr w:type="spellEnd"/>
    </w:p>
    <w:p w:rsidR="00270FC4" w:rsidRDefault="00270FC4" w:rsidP="00E234A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</w:t>
      </w:r>
      <w:proofErr w:type="spellStart"/>
      <w:r>
        <w:rPr>
          <w:rFonts w:ascii="Courier New" w:hAnsi="Courier New" w:cs="Courier New"/>
        </w:rPr>
        <w:t>ticketType</w:t>
      </w:r>
      <w:proofErr w:type="spellEnd"/>
      <w:r>
        <w:rPr>
          <w:rFonts w:ascii="Courier New" w:hAnsi="Courier New" w:cs="Courier New"/>
        </w:rPr>
        <w:t xml:space="preserve"> &lt;&gt; 1 AND</w:t>
      </w:r>
      <w:r w:rsidR="00117109">
        <w:rPr>
          <w:rFonts w:ascii="Courier New" w:hAnsi="Courier New" w:cs="Courier New"/>
        </w:rPr>
        <w:t xml:space="preserve"> </w:t>
      </w:r>
      <w:proofErr w:type="spellStart"/>
      <w:r w:rsidR="00117109">
        <w:rPr>
          <w:rFonts w:ascii="Courier New" w:hAnsi="Courier New" w:cs="Courier New"/>
        </w:rPr>
        <w:t>ticketType</w:t>
      </w:r>
      <w:proofErr w:type="spellEnd"/>
      <w:r w:rsidR="00117109">
        <w:rPr>
          <w:rFonts w:ascii="Courier New" w:hAnsi="Courier New" w:cs="Courier New"/>
        </w:rPr>
        <w:t xml:space="preserve"> &lt;&gt; 2</w:t>
      </w:r>
      <w:r w:rsidR="00FB7792">
        <w:rPr>
          <w:rFonts w:ascii="Courier New" w:hAnsi="Courier New" w:cs="Courier New"/>
        </w:rPr>
        <w:t xml:space="preserve"> THEN</w:t>
      </w:r>
    </w:p>
    <w:p w:rsidR="00117109" w:rsidRDefault="00117109" w:rsidP="00E234A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966119">
        <w:rPr>
          <w:rFonts w:ascii="Courier New" w:hAnsi="Courier New" w:cs="Courier New"/>
        </w:rPr>
        <w:t>OUTPUT “ERROR: Please enter a valid ticket type.”</w:t>
      </w:r>
    </w:p>
    <w:p w:rsidR="00117109" w:rsidRDefault="00117109" w:rsidP="00117109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ENDIF</w:t>
      </w:r>
    </w:p>
    <w:p w:rsidR="00E234AB" w:rsidRDefault="00E234AB" w:rsidP="00E234AB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ENDWHILE</w:t>
      </w:r>
    </w:p>
    <w:p w:rsidR="007A5F66" w:rsidRDefault="007A5F66" w:rsidP="007A5F66">
      <w:pPr>
        <w:ind w:firstLine="720"/>
        <w:rPr>
          <w:rFonts w:ascii="Courier New" w:hAnsi="Courier New" w:cs="Courier New"/>
        </w:rPr>
      </w:pPr>
    </w:p>
    <w:p w:rsidR="007A5F66" w:rsidRDefault="007A5F66" w:rsidP="007A5F66">
      <w:pPr>
        <w:ind w:firstLine="720"/>
        <w:rPr>
          <w:rFonts w:ascii="Courier New" w:hAnsi="Courier New" w:cs="Courier New"/>
        </w:rPr>
      </w:pPr>
    </w:p>
    <w:p w:rsidR="00966119" w:rsidRDefault="00966119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WHILE individual &lt; 0 OR individual &gt; 1 </w:t>
      </w:r>
    </w:p>
    <w:p w:rsidR="00966119" w:rsidRDefault="00966119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OUTPUT “Would you like to make individual bookings? (Yes – 1, No – 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0)</w:t>
      </w:r>
      <w:proofErr w:type="gramStart"/>
      <w:r>
        <w:rPr>
          <w:rFonts w:ascii="Courier New" w:hAnsi="Courier New" w:cs="Courier New"/>
        </w:rPr>
        <w:t>: ”</w:t>
      </w:r>
      <w:proofErr w:type="gramEnd"/>
    </w:p>
    <w:p w:rsidR="00966119" w:rsidRDefault="00966119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INPUT individual</w:t>
      </w:r>
    </w:p>
    <w:p w:rsidR="00966119" w:rsidRDefault="00966119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 individual &lt; 0 OR individual &gt; 1 THEN</w:t>
      </w:r>
    </w:p>
    <w:p w:rsidR="00966119" w:rsidRDefault="00966119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OUTPUT “ERROR: Please enter a valid input (Yes – 1, No – 0).”</w:t>
      </w:r>
    </w:p>
    <w:p w:rsidR="00966119" w:rsidRDefault="00966119" w:rsidP="00966119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ENDIF</w:t>
      </w:r>
    </w:p>
    <w:p w:rsidR="00966119" w:rsidRDefault="00966119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ENDWHILE</w:t>
      </w:r>
    </w:p>
    <w:p w:rsidR="007A5F66" w:rsidRDefault="007A5F66" w:rsidP="007A5F66">
      <w:pPr>
        <w:ind w:firstLine="720"/>
        <w:rPr>
          <w:rFonts w:ascii="Courier New" w:hAnsi="Courier New" w:cs="Courier New"/>
        </w:rPr>
      </w:pPr>
    </w:p>
    <w:p w:rsidR="00966119" w:rsidRDefault="00966119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individual = 1 THEN</w:t>
      </w:r>
    </w:p>
    <w:p w:rsidR="00966119" w:rsidRDefault="00966119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FB3746">
        <w:rPr>
          <w:rFonts w:ascii="Courier New" w:hAnsi="Courier New" w:cs="Courier New"/>
        </w:rPr>
        <w:t xml:space="preserve">OUTPUT “Please enter the number of Adult tickets you wish to </w:t>
      </w:r>
      <w:r w:rsidR="00FB3746">
        <w:rPr>
          <w:rFonts w:ascii="Courier New" w:hAnsi="Courier New" w:cs="Courier New"/>
        </w:rPr>
        <w:br/>
        <w:t xml:space="preserve"> </w:t>
      </w:r>
      <w:r w:rsidR="00FB3746">
        <w:rPr>
          <w:rFonts w:ascii="Courier New" w:hAnsi="Courier New" w:cs="Courier New"/>
        </w:rPr>
        <w:tab/>
      </w:r>
      <w:r w:rsidR="00FB3746">
        <w:rPr>
          <w:rFonts w:ascii="Courier New" w:hAnsi="Courier New" w:cs="Courier New"/>
        </w:rPr>
        <w:tab/>
      </w:r>
      <w:r w:rsidR="00FB3746">
        <w:rPr>
          <w:rFonts w:ascii="Courier New" w:hAnsi="Courier New" w:cs="Courier New"/>
        </w:rPr>
        <w:tab/>
        <w:t xml:space="preserve">   purchase:”</w:t>
      </w:r>
    </w:p>
    <w:p w:rsidR="00FB3746" w:rsidRDefault="00FB3746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INPUT </w:t>
      </w:r>
      <w:proofErr w:type="spellStart"/>
      <w:r>
        <w:rPr>
          <w:rFonts w:ascii="Courier New" w:hAnsi="Courier New" w:cs="Courier New"/>
        </w:rPr>
        <w:t>numAdults</w:t>
      </w:r>
      <w:proofErr w:type="spellEnd"/>
    </w:p>
    <w:p w:rsidR="00FB3746" w:rsidRDefault="00FB3746" w:rsidP="00310A32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310A32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WHILE </w:t>
      </w:r>
      <w:proofErr w:type="spellStart"/>
      <w:r>
        <w:rPr>
          <w:rFonts w:ascii="Courier New" w:hAnsi="Courier New" w:cs="Courier New"/>
        </w:rPr>
        <w:t>numChildrenTickets</w:t>
      </w:r>
      <w:proofErr w:type="spellEnd"/>
      <w:r>
        <w:rPr>
          <w:rFonts w:ascii="Courier New" w:hAnsi="Courier New" w:cs="Courier New"/>
        </w:rPr>
        <w:t xml:space="preserve"> &gt; (</w:t>
      </w:r>
      <w:proofErr w:type="spellStart"/>
      <w:r>
        <w:rPr>
          <w:rFonts w:ascii="Courier New" w:hAnsi="Courier New" w:cs="Courier New"/>
        </w:rPr>
        <w:t>numAdults</w:t>
      </w:r>
      <w:proofErr w:type="spellEnd"/>
      <w:r>
        <w:rPr>
          <w:rFonts w:ascii="Courier New" w:hAnsi="Courier New" w:cs="Courier New"/>
        </w:rPr>
        <w:t xml:space="preserve">*2) OR </w:t>
      </w:r>
      <w:proofErr w:type="spellStart"/>
      <w:r>
        <w:rPr>
          <w:rFonts w:ascii="Courier New" w:hAnsi="Courier New" w:cs="Courier New"/>
        </w:rPr>
        <w:t>numChildrenTickets</w:t>
      </w:r>
      <w:proofErr w:type="spellEnd"/>
      <w:r>
        <w:rPr>
          <w:rFonts w:ascii="Courier New" w:hAnsi="Courier New" w:cs="Courier New"/>
        </w:rPr>
        <w:t xml:space="preserve"> = -1</w:t>
      </w:r>
    </w:p>
    <w:p w:rsidR="00FB3746" w:rsidRDefault="00FB3746" w:rsidP="00FB374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310A32">
        <w:rPr>
          <w:rFonts w:ascii="Courier New" w:hAnsi="Courier New" w:cs="Courier New"/>
        </w:rPr>
        <w:t>OUTPUT “</w:t>
      </w:r>
      <w:r w:rsidR="00401C7C">
        <w:rPr>
          <w:rFonts w:ascii="Courier New" w:hAnsi="Courier New" w:cs="Courier New"/>
        </w:rPr>
        <w:t xml:space="preserve">Please enter the number of Children tickets you wish </w:t>
      </w:r>
      <w:r w:rsidR="00401C7C">
        <w:rPr>
          <w:rFonts w:ascii="Courier New" w:hAnsi="Courier New" w:cs="Courier New"/>
        </w:rPr>
        <w:br/>
        <w:t xml:space="preserve"> </w:t>
      </w:r>
      <w:r w:rsidR="00401C7C">
        <w:rPr>
          <w:rFonts w:ascii="Courier New" w:hAnsi="Courier New" w:cs="Courier New"/>
        </w:rPr>
        <w:tab/>
      </w:r>
      <w:r w:rsidR="00401C7C">
        <w:rPr>
          <w:rFonts w:ascii="Courier New" w:hAnsi="Courier New" w:cs="Courier New"/>
        </w:rPr>
        <w:tab/>
      </w:r>
      <w:r w:rsidR="00401C7C">
        <w:rPr>
          <w:rFonts w:ascii="Courier New" w:hAnsi="Courier New" w:cs="Courier New"/>
        </w:rPr>
        <w:tab/>
      </w:r>
      <w:r w:rsidR="00401C7C">
        <w:rPr>
          <w:rFonts w:ascii="Courier New" w:hAnsi="Courier New" w:cs="Courier New"/>
        </w:rPr>
        <w:tab/>
        <w:t xml:space="preserve">   to purchase:</w:t>
      </w:r>
      <w:r w:rsidR="00310A32">
        <w:rPr>
          <w:rFonts w:ascii="Courier New" w:hAnsi="Courier New" w:cs="Courier New"/>
        </w:rPr>
        <w:t>”</w:t>
      </w:r>
    </w:p>
    <w:p w:rsidR="00401C7C" w:rsidRDefault="00401C7C" w:rsidP="00FB374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INPUT </w:t>
      </w:r>
      <w:proofErr w:type="spellStart"/>
      <w:r>
        <w:rPr>
          <w:rFonts w:ascii="Courier New" w:hAnsi="Courier New" w:cs="Courier New"/>
        </w:rPr>
        <w:t>numChildrenTickets</w:t>
      </w:r>
      <w:proofErr w:type="spellEnd"/>
    </w:p>
    <w:p w:rsidR="0055018B" w:rsidRDefault="00C4647E" w:rsidP="00FB374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</w:t>
      </w:r>
      <w:proofErr w:type="spellStart"/>
      <w:r>
        <w:rPr>
          <w:rFonts w:ascii="Courier New" w:hAnsi="Courier New" w:cs="Courier New"/>
        </w:rPr>
        <w:t>numChildren</w:t>
      </w:r>
      <w:proofErr w:type="spellEnd"/>
      <w:r>
        <w:rPr>
          <w:rFonts w:ascii="Courier New" w:hAnsi="Courier New" w:cs="Courier New"/>
        </w:rPr>
        <w:t xml:space="preserve"> &gt; (</w:t>
      </w:r>
      <w:proofErr w:type="spellStart"/>
      <w:r>
        <w:rPr>
          <w:rFonts w:ascii="Courier New" w:hAnsi="Courier New" w:cs="Courier New"/>
        </w:rPr>
        <w:t>numAdults</w:t>
      </w:r>
      <w:proofErr w:type="spellEnd"/>
      <w:r>
        <w:rPr>
          <w:rFonts w:ascii="Courier New" w:hAnsi="Courier New" w:cs="Courier New"/>
        </w:rPr>
        <w:t xml:space="preserve"> * 2) THEN</w:t>
      </w:r>
    </w:p>
    <w:p w:rsidR="00C4647E" w:rsidRDefault="00C4647E" w:rsidP="00FB374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OUTPUT “ERROR: Maximum 2 children allowed per adult.”</w:t>
      </w:r>
    </w:p>
    <w:p w:rsidR="00C4647E" w:rsidRDefault="00C4647E" w:rsidP="00C4647E">
      <w:pPr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ENDIF</w:t>
      </w:r>
    </w:p>
    <w:p w:rsidR="00FB3746" w:rsidRDefault="00FB3746" w:rsidP="00FB3746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ENDWHILE</w:t>
      </w:r>
    </w:p>
    <w:p w:rsidR="00C4647E" w:rsidRDefault="00C4647E" w:rsidP="00FB3746">
      <w:pPr>
        <w:ind w:left="720" w:firstLine="720"/>
        <w:rPr>
          <w:rFonts w:ascii="Courier New" w:hAnsi="Courier New" w:cs="Courier New"/>
        </w:rPr>
      </w:pPr>
    </w:p>
    <w:p w:rsidR="00C4647E" w:rsidRDefault="00C4647E" w:rsidP="00FB3746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OUTPUT “Please enter the number of </w:t>
      </w:r>
      <w:proofErr w:type="gramStart"/>
      <w:r>
        <w:rPr>
          <w:rFonts w:ascii="Courier New" w:hAnsi="Courier New" w:cs="Courier New"/>
        </w:rPr>
        <w:t>Senior</w:t>
      </w:r>
      <w:proofErr w:type="gramEnd"/>
      <w:r>
        <w:rPr>
          <w:rFonts w:ascii="Courier New" w:hAnsi="Courier New" w:cs="Courier New"/>
        </w:rPr>
        <w:t xml:space="preserve"> tickets you wish to 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purchase:”</w:t>
      </w:r>
    </w:p>
    <w:p w:rsidR="00C4647E" w:rsidRDefault="00C4647E" w:rsidP="00FB3746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INPUT </w:t>
      </w:r>
      <w:proofErr w:type="spellStart"/>
      <w:r>
        <w:rPr>
          <w:rFonts w:ascii="Courier New" w:hAnsi="Courier New" w:cs="Courier New"/>
        </w:rPr>
        <w:t>numSeniors</w:t>
      </w:r>
      <w:proofErr w:type="spellEnd"/>
    </w:p>
    <w:p w:rsidR="00C4647E" w:rsidRDefault="00C4647E" w:rsidP="00C464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C4647E" w:rsidRDefault="00C4647E" w:rsidP="00C464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 xml:space="preserve">OUTPUT “Please enter the number of Family tickets you wish to 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purchase:”</w:t>
      </w:r>
    </w:p>
    <w:p w:rsidR="00C4647E" w:rsidRDefault="00C4647E" w:rsidP="00FB3746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INPUT </w:t>
      </w:r>
      <w:proofErr w:type="spellStart"/>
      <w:r>
        <w:rPr>
          <w:rFonts w:ascii="Courier New" w:hAnsi="Courier New" w:cs="Courier New"/>
        </w:rPr>
        <w:t>numFamily</w:t>
      </w:r>
      <w:proofErr w:type="spellEnd"/>
    </w:p>
    <w:p w:rsidR="00C753C6" w:rsidRDefault="00C753C6" w:rsidP="00FB3746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OUTPUT “Please enter the number of Group tickets you wish to 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purchase</w:t>
      </w:r>
      <w:proofErr w:type="gramStart"/>
      <w:r>
        <w:rPr>
          <w:rFonts w:ascii="Courier New" w:hAnsi="Courier New" w:cs="Courier New"/>
        </w:rPr>
        <w:t>: ”</w:t>
      </w:r>
      <w:proofErr w:type="gramEnd"/>
    </w:p>
    <w:p w:rsidR="0092341F" w:rsidRDefault="0092341F" w:rsidP="00FB3746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INPUT </w:t>
      </w:r>
      <w:proofErr w:type="spellStart"/>
      <w:r>
        <w:rPr>
          <w:rFonts w:ascii="Courier New" w:hAnsi="Courier New" w:cs="Courier New"/>
        </w:rPr>
        <w:t>numGroup</w:t>
      </w:r>
      <w:proofErr w:type="spellEnd"/>
    </w:p>
    <w:p w:rsidR="00966119" w:rsidRDefault="00966119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ENDIF</w:t>
      </w:r>
    </w:p>
    <w:p w:rsidR="007A5F66" w:rsidRDefault="00DA159A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numPeople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numAdults</w:t>
      </w:r>
      <w:proofErr w:type="spellEnd"/>
      <w:r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</w:rPr>
        <w:t>numChildren</w:t>
      </w:r>
      <w:proofErr w:type="spellEnd"/>
      <w:r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</w:rPr>
        <w:t>numSeniors</w:t>
      </w:r>
      <w:proofErr w:type="spellEnd"/>
    </w:p>
    <w:p w:rsidR="00DA159A" w:rsidRDefault="00DA159A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IF </w:t>
      </w:r>
      <w:proofErr w:type="spellStart"/>
      <w:r>
        <w:rPr>
          <w:rFonts w:ascii="Courier New" w:hAnsi="Courier New" w:cs="Courier New"/>
        </w:rPr>
        <w:t>ticketType</w:t>
      </w:r>
      <w:proofErr w:type="spellEnd"/>
      <w:r>
        <w:rPr>
          <w:rFonts w:ascii="Courier New" w:hAnsi="Courier New" w:cs="Courier New"/>
        </w:rPr>
        <w:t xml:space="preserve"> = 1 THEN</w:t>
      </w:r>
    </w:p>
    <w:p w:rsidR="00ED6869" w:rsidRDefault="00DA159A" w:rsidP="00ED6869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 w:rsidR="00AE2221">
        <w:rPr>
          <w:rFonts w:ascii="Courier New" w:hAnsi="Courier New" w:cs="Courier New"/>
        </w:rPr>
        <w:t>totalPrice</w:t>
      </w:r>
      <w:proofErr w:type="spellEnd"/>
      <w:proofErr w:type="gramEnd"/>
      <w:r w:rsidR="00AE2221">
        <w:rPr>
          <w:rFonts w:ascii="Courier New" w:hAnsi="Courier New" w:cs="Courier New"/>
        </w:rPr>
        <w:t xml:space="preserve"> = (</w:t>
      </w:r>
      <w:proofErr w:type="spellStart"/>
      <w:r w:rsidR="00AE2221">
        <w:rPr>
          <w:rFonts w:ascii="Courier New" w:hAnsi="Courier New" w:cs="Courier New"/>
        </w:rPr>
        <w:t>numAdults</w:t>
      </w:r>
      <w:proofErr w:type="spellEnd"/>
      <w:r w:rsidR="00AE2221">
        <w:rPr>
          <w:rFonts w:ascii="Courier New" w:hAnsi="Courier New" w:cs="Courier New"/>
        </w:rPr>
        <w:t xml:space="preserve"> * </w:t>
      </w:r>
      <w:proofErr w:type="spellStart"/>
      <w:r w:rsidR="00AE2221">
        <w:rPr>
          <w:rFonts w:ascii="Courier New" w:hAnsi="Courier New" w:cs="Courier New"/>
        </w:rPr>
        <w:t>ticketPricesOneDay</w:t>
      </w:r>
      <w:proofErr w:type="spellEnd"/>
      <w:r w:rsidR="00AE2221">
        <w:rPr>
          <w:rFonts w:ascii="Courier New" w:hAnsi="Courier New" w:cs="Courier New"/>
        </w:rPr>
        <w:t xml:space="preserve">[1]) + </w:t>
      </w:r>
      <w:r w:rsidR="00AE2221">
        <w:rPr>
          <w:rFonts w:ascii="Courier New" w:hAnsi="Courier New" w:cs="Courier New"/>
        </w:rPr>
        <w:br/>
        <w:t xml:space="preserve"> </w:t>
      </w:r>
      <w:r w:rsidR="00AE2221">
        <w:rPr>
          <w:rFonts w:ascii="Courier New" w:hAnsi="Courier New" w:cs="Courier New"/>
        </w:rPr>
        <w:tab/>
      </w:r>
      <w:r w:rsidR="00AE2221">
        <w:rPr>
          <w:rFonts w:ascii="Courier New" w:hAnsi="Courier New" w:cs="Courier New"/>
        </w:rPr>
        <w:tab/>
      </w:r>
      <w:r w:rsidR="00AE2221">
        <w:rPr>
          <w:rFonts w:ascii="Courier New" w:hAnsi="Courier New" w:cs="Courier New"/>
        </w:rPr>
        <w:tab/>
      </w:r>
      <w:r w:rsidR="00AE2221">
        <w:rPr>
          <w:rFonts w:ascii="Courier New" w:hAnsi="Courier New" w:cs="Courier New"/>
        </w:rPr>
        <w:tab/>
        <w:t xml:space="preserve">  (</w:t>
      </w:r>
      <w:proofErr w:type="spellStart"/>
      <w:r w:rsidR="00AE2221">
        <w:rPr>
          <w:rFonts w:ascii="Courier New" w:hAnsi="Courier New" w:cs="Courier New"/>
        </w:rPr>
        <w:t>numChildren</w:t>
      </w:r>
      <w:proofErr w:type="spellEnd"/>
      <w:r w:rsidR="00AE2221">
        <w:rPr>
          <w:rFonts w:ascii="Courier New" w:hAnsi="Courier New" w:cs="Courier New"/>
        </w:rPr>
        <w:t xml:space="preserve"> * </w:t>
      </w:r>
      <w:proofErr w:type="spellStart"/>
      <w:r w:rsidR="00AE2221">
        <w:rPr>
          <w:rFonts w:ascii="Courier New" w:hAnsi="Courier New" w:cs="Courier New"/>
        </w:rPr>
        <w:t>ticketPricesOneDay</w:t>
      </w:r>
      <w:proofErr w:type="spellEnd"/>
      <w:r w:rsidR="00AE2221">
        <w:rPr>
          <w:rFonts w:ascii="Courier New" w:hAnsi="Courier New" w:cs="Courier New"/>
        </w:rPr>
        <w:t>[2])</w:t>
      </w:r>
      <w:r w:rsidR="00ED6869">
        <w:rPr>
          <w:rFonts w:ascii="Courier New" w:hAnsi="Courier New" w:cs="Courier New"/>
        </w:rPr>
        <w:t xml:space="preserve"> +</w:t>
      </w:r>
      <w:r w:rsidR="00AE2221">
        <w:rPr>
          <w:rFonts w:ascii="Courier New" w:hAnsi="Courier New" w:cs="Courier New"/>
        </w:rPr>
        <w:br/>
        <w:t xml:space="preserve"> </w:t>
      </w:r>
      <w:r w:rsidR="00AE2221">
        <w:rPr>
          <w:rFonts w:ascii="Courier New" w:hAnsi="Courier New" w:cs="Courier New"/>
        </w:rPr>
        <w:tab/>
      </w:r>
      <w:r w:rsidR="00AE2221">
        <w:rPr>
          <w:rFonts w:ascii="Courier New" w:hAnsi="Courier New" w:cs="Courier New"/>
        </w:rPr>
        <w:tab/>
      </w:r>
      <w:r w:rsidR="00AE2221">
        <w:rPr>
          <w:rFonts w:ascii="Courier New" w:hAnsi="Courier New" w:cs="Courier New"/>
        </w:rPr>
        <w:tab/>
      </w:r>
      <w:r w:rsidR="00AE2221">
        <w:rPr>
          <w:rFonts w:ascii="Courier New" w:hAnsi="Courier New" w:cs="Courier New"/>
        </w:rPr>
        <w:tab/>
        <w:t xml:space="preserve">  (</w:t>
      </w:r>
      <w:proofErr w:type="spellStart"/>
      <w:r w:rsidR="00AE2221">
        <w:rPr>
          <w:rFonts w:ascii="Courier New" w:hAnsi="Courier New" w:cs="Courier New"/>
        </w:rPr>
        <w:t>numSeniors</w:t>
      </w:r>
      <w:proofErr w:type="spellEnd"/>
      <w:r w:rsidR="00AE2221">
        <w:rPr>
          <w:rFonts w:ascii="Courier New" w:hAnsi="Courier New" w:cs="Courier New"/>
        </w:rPr>
        <w:t xml:space="preserve"> * </w:t>
      </w:r>
      <w:proofErr w:type="spellStart"/>
      <w:r w:rsidR="00AE2221">
        <w:rPr>
          <w:rFonts w:ascii="Courier New" w:hAnsi="Courier New" w:cs="Courier New"/>
        </w:rPr>
        <w:t>ticketPriceOneDay</w:t>
      </w:r>
      <w:proofErr w:type="spellEnd"/>
      <w:r w:rsidR="00AE2221">
        <w:rPr>
          <w:rFonts w:ascii="Courier New" w:hAnsi="Courier New" w:cs="Courier New"/>
        </w:rPr>
        <w:t>[3])</w:t>
      </w:r>
      <w:r w:rsidR="00ED6869">
        <w:rPr>
          <w:rFonts w:ascii="Courier New" w:hAnsi="Courier New" w:cs="Courier New"/>
        </w:rPr>
        <w:t xml:space="preserve"> +</w:t>
      </w:r>
      <w:r w:rsidR="00ED6869">
        <w:rPr>
          <w:rFonts w:ascii="Courier New" w:hAnsi="Courier New" w:cs="Courier New"/>
        </w:rPr>
        <w:br/>
      </w:r>
      <w:r w:rsidR="00ED6869">
        <w:rPr>
          <w:rFonts w:ascii="Courier New" w:hAnsi="Courier New" w:cs="Courier New"/>
        </w:rPr>
        <w:tab/>
      </w:r>
      <w:r w:rsidR="00ED6869">
        <w:rPr>
          <w:rFonts w:ascii="Courier New" w:hAnsi="Courier New" w:cs="Courier New"/>
        </w:rPr>
        <w:tab/>
      </w:r>
      <w:r w:rsidR="00ED6869">
        <w:rPr>
          <w:rFonts w:ascii="Courier New" w:hAnsi="Courier New" w:cs="Courier New"/>
        </w:rPr>
        <w:tab/>
      </w:r>
      <w:r w:rsidR="00ED6869">
        <w:rPr>
          <w:rFonts w:ascii="Courier New" w:hAnsi="Courier New" w:cs="Courier New"/>
        </w:rPr>
        <w:tab/>
        <w:t xml:space="preserve">  (</w:t>
      </w:r>
      <w:proofErr w:type="spellStart"/>
      <w:r w:rsidR="00ED6869">
        <w:rPr>
          <w:rFonts w:ascii="Courier New" w:hAnsi="Courier New" w:cs="Courier New"/>
        </w:rPr>
        <w:t>numFamily</w:t>
      </w:r>
      <w:proofErr w:type="spellEnd"/>
      <w:r w:rsidR="00ED6869">
        <w:rPr>
          <w:rFonts w:ascii="Courier New" w:hAnsi="Courier New" w:cs="Courier New"/>
        </w:rPr>
        <w:t xml:space="preserve"> * </w:t>
      </w:r>
      <w:proofErr w:type="spellStart"/>
      <w:r w:rsidR="00ED6869">
        <w:rPr>
          <w:rFonts w:ascii="Courier New" w:hAnsi="Courier New" w:cs="Courier New"/>
        </w:rPr>
        <w:t>ticketPriceOneDay</w:t>
      </w:r>
      <w:proofErr w:type="spellEnd"/>
      <w:r w:rsidR="00ED6869">
        <w:rPr>
          <w:rFonts w:ascii="Courier New" w:hAnsi="Courier New" w:cs="Courier New"/>
        </w:rPr>
        <w:t>[4]) +</w:t>
      </w:r>
      <w:r w:rsidR="00ED6869">
        <w:rPr>
          <w:rFonts w:ascii="Courier New" w:hAnsi="Courier New" w:cs="Courier New"/>
        </w:rPr>
        <w:br/>
        <w:t xml:space="preserve"> </w:t>
      </w:r>
      <w:r w:rsidR="00ED6869">
        <w:rPr>
          <w:rFonts w:ascii="Courier New" w:hAnsi="Courier New" w:cs="Courier New"/>
        </w:rPr>
        <w:tab/>
      </w:r>
      <w:r w:rsidR="00ED6869">
        <w:rPr>
          <w:rFonts w:ascii="Courier New" w:hAnsi="Courier New" w:cs="Courier New"/>
        </w:rPr>
        <w:tab/>
      </w:r>
      <w:r w:rsidR="00ED6869">
        <w:rPr>
          <w:rFonts w:ascii="Courier New" w:hAnsi="Courier New" w:cs="Courier New"/>
        </w:rPr>
        <w:tab/>
      </w:r>
      <w:r w:rsidR="00ED6869">
        <w:rPr>
          <w:rFonts w:ascii="Courier New" w:hAnsi="Courier New" w:cs="Courier New"/>
        </w:rPr>
        <w:tab/>
        <w:t xml:space="preserve">  (</w:t>
      </w:r>
      <w:proofErr w:type="spellStart"/>
      <w:r w:rsidR="00ED6869">
        <w:rPr>
          <w:rFonts w:ascii="Courier New" w:hAnsi="Courier New" w:cs="Courier New"/>
        </w:rPr>
        <w:t>numGroup</w:t>
      </w:r>
      <w:proofErr w:type="spellEnd"/>
      <w:r w:rsidR="00ED6869">
        <w:rPr>
          <w:rFonts w:ascii="Courier New" w:hAnsi="Courier New" w:cs="Courier New"/>
        </w:rPr>
        <w:t xml:space="preserve"> * </w:t>
      </w:r>
      <w:proofErr w:type="spellStart"/>
      <w:r w:rsidR="00ED6869">
        <w:rPr>
          <w:rFonts w:ascii="Courier New" w:hAnsi="Courier New" w:cs="Courier New"/>
        </w:rPr>
        <w:t>ticketPriceOneDay</w:t>
      </w:r>
      <w:proofErr w:type="spellEnd"/>
      <w:r w:rsidR="00ED6869">
        <w:rPr>
          <w:rFonts w:ascii="Courier New" w:hAnsi="Courier New" w:cs="Courier New"/>
        </w:rPr>
        <w:t>[5])</w:t>
      </w:r>
    </w:p>
    <w:p w:rsidR="00B34C22" w:rsidRDefault="00B34C22" w:rsidP="00ED6869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B34C22" w:rsidRDefault="00B34C22" w:rsidP="00B34C22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totalPrice</w:t>
      </w:r>
      <w:proofErr w:type="spellEnd"/>
      <w:proofErr w:type="gramEnd"/>
      <w:r>
        <w:rPr>
          <w:rFonts w:ascii="Courier New" w:hAnsi="Courier New" w:cs="Courier New"/>
        </w:rPr>
        <w:t xml:space="preserve"> = (</w:t>
      </w:r>
      <w:proofErr w:type="spellStart"/>
      <w:r>
        <w:rPr>
          <w:rFonts w:ascii="Courier New" w:hAnsi="Courier New" w:cs="Courier New"/>
        </w:rPr>
        <w:t>numAdults</w:t>
      </w:r>
      <w:proofErr w:type="spellEnd"/>
      <w:r>
        <w:rPr>
          <w:rFonts w:ascii="Courier New" w:hAnsi="Courier New" w:cs="Courier New"/>
        </w:rPr>
        <w:t xml:space="preserve"> * </w:t>
      </w:r>
      <w:proofErr w:type="spellStart"/>
      <w:r>
        <w:rPr>
          <w:rFonts w:ascii="Courier New" w:hAnsi="Courier New" w:cs="Courier New"/>
        </w:rPr>
        <w:t>ticketPricesTwoDays</w:t>
      </w:r>
      <w:proofErr w:type="spellEnd"/>
      <w:r>
        <w:rPr>
          <w:rFonts w:ascii="Courier New" w:hAnsi="Courier New" w:cs="Courier New"/>
        </w:rPr>
        <w:t xml:space="preserve">[1]) + 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(</w:t>
      </w:r>
      <w:proofErr w:type="spellStart"/>
      <w:r>
        <w:rPr>
          <w:rFonts w:ascii="Courier New" w:hAnsi="Courier New" w:cs="Courier New"/>
        </w:rPr>
        <w:t>numChildren</w:t>
      </w:r>
      <w:proofErr w:type="spellEnd"/>
      <w:r>
        <w:rPr>
          <w:rFonts w:ascii="Courier New" w:hAnsi="Courier New" w:cs="Courier New"/>
        </w:rPr>
        <w:t xml:space="preserve"> * </w:t>
      </w:r>
      <w:proofErr w:type="spellStart"/>
      <w:r>
        <w:rPr>
          <w:rFonts w:ascii="Courier New" w:hAnsi="Courier New" w:cs="Courier New"/>
        </w:rPr>
        <w:t>ticketPricesTwoDays</w:t>
      </w:r>
      <w:proofErr w:type="spellEnd"/>
      <w:r>
        <w:rPr>
          <w:rFonts w:ascii="Courier New" w:hAnsi="Courier New" w:cs="Courier New"/>
        </w:rPr>
        <w:t>[2]) +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(</w:t>
      </w:r>
      <w:proofErr w:type="spellStart"/>
      <w:r>
        <w:rPr>
          <w:rFonts w:ascii="Courier New" w:hAnsi="Courier New" w:cs="Courier New"/>
        </w:rPr>
        <w:t>numSeniors</w:t>
      </w:r>
      <w:proofErr w:type="spellEnd"/>
      <w:r>
        <w:rPr>
          <w:rFonts w:ascii="Courier New" w:hAnsi="Courier New" w:cs="Courier New"/>
        </w:rPr>
        <w:t xml:space="preserve"> * </w:t>
      </w:r>
      <w:proofErr w:type="spellStart"/>
      <w:r w:rsidR="0016657B">
        <w:rPr>
          <w:rFonts w:ascii="Courier New" w:hAnsi="Courier New" w:cs="Courier New"/>
        </w:rPr>
        <w:t>ticketPricesTwoDays</w:t>
      </w:r>
      <w:proofErr w:type="spellEnd"/>
      <w:r>
        <w:rPr>
          <w:rFonts w:ascii="Courier New" w:hAnsi="Courier New" w:cs="Courier New"/>
        </w:rPr>
        <w:t>[3]) +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(</w:t>
      </w:r>
      <w:proofErr w:type="spellStart"/>
      <w:r>
        <w:rPr>
          <w:rFonts w:ascii="Courier New" w:hAnsi="Courier New" w:cs="Courier New"/>
        </w:rPr>
        <w:t>numFamily</w:t>
      </w:r>
      <w:proofErr w:type="spellEnd"/>
      <w:r>
        <w:rPr>
          <w:rFonts w:ascii="Courier New" w:hAnsi="Courier New" w:cs="Courier New"/>
        </w:rPr>
        <w:t xml:space="preserve"> * </w:t>
      </w:r>
      <w:proofErr w:type="spellStart"/>
      <w:r w:rsidR="003D1EC5">
        <w:rPr>
          <w:rFonts w:ascii="Courier New" w:hAnsi="Courier New" w:cs="Courier New"/>
        </w:rPr>
        <w:t>ticketPricesTwoDays</w:t>
      </w:r>
      <w:proofErr w:type="spellEnd"/>
      <w:r>
        <w:rPr>
          <w:rFonts w:ascii="Courier New" w:hAnsi="Courier New" w:cs="Courier New"/>
        </w:rPr>
        <w:t>[4]) +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(</w:t>
      </w:r>
      <w:proofErr w:type="spellStart"/>
      <w:r>
        <w:rPr>
          <w:rFonts w:ascii="Courier New" w:hAnsi="Courier New" w:cs="Courier New"/>
        </w:rPr>
        <w:t>numGroup</w:t>
      </w:r>
      <w:proofErr w:type="spellEnd"/>
      <w:r>
        <w:rPr>
          <w:rFonts w:ascii="Courier New" w:hAnsi="Courier New" w:cs="Courier New"/>
        </w:rPr>
        <w:t xml:space="preserve"> * </w:t>
      </w:r>
      <w:proofErr w:type="spellStart"/>
      <w:r w:rsidR="003D1EC5">
        <w:rPr>
          <w:rFonts w:ascii="Courier New" w:hAnsi="Courier New" w:cs="Courier New"/>
        </w:rPr>
        <w:t>ticketPricesTwoDays</w:t>
      </w:r>
      <w:proofErr w:type="spellEnd"/>
      <w:r>
        <w:rPr>
          <w:rFonts w:ascii="Courier New" w:hAnsi="Courier New" w:cs="Courier New"/>
        </w:rPr>
        <w:t>[5])</w:t>
      </w:r>
    </w:p>
    <w:p w:rsidR="00DA159A" w:rsidRDefault="00DA159A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ENDIF</w:t>
      </w:r>
    </w:p>
    <w:p w:rsidR="00994283" w:rsidRDefault="002E12E5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OUTPUT “Would you like to book an extra attraction? (Yes – 1, No – 0)</w:t>
      </w:r>
      <w:proofErr w:type="gramStart"/>
      <w:r>
        <w:rPr>
          <w:rFonts w:ascii="Courier New" w:hAnsi="Courier New" w:cs="Courier New"/>
        </w:rPr>
        <w:t>: ”</w:t>
      </w:r>
      <w:proofErr w:type="gramEnd"/>
    </w:p>
    <w:p w:rsidR="002E12E5" w:rsidRDefault="002E12E5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INPUT </w:t>
      </w:r>
      <w:proofErr w:type="spellStart"/>
      <w:r>
        <w:rPr>
          <w:rFonts w:ascii="Courier New" w:hAnsi="Courier New" w:cs="Courier New"/>
        </w:rPr>
        <w:t>extraChoice</w:t>
      </w:r>
      <w:proofErr w:type="spellEnd"/>
    </w:p>
    <w:p w:rsidR="00EC2C7F" w:rsidRDefault="00EC2C7F" w:rsidP="00EC2C7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IF </w:t>
      </w:r>
      <w:proofErr w:type="spellStart"/>
      <w:r>
        <w:rPr>
          <w:rFonts w:ascii="Courier New" w:hAnsi="Courier New" w:cs="Courier New"/>
        </w:rPr>
        <w:t>extraChoice</w:t>
      </w:r>
      <w:proofErr w:type="spellEnd"/>
      <w:r>
        <w:rPr>
          <w:rFonts w:ascii="Courier New" w:hAnsi="Courier New" w:cs="Courier New"/>
        </w:rPr>
        <w:t xml:space="preserve"> = 1</w:t>
      </w:r>
      <w:r w:rsidR="00E70D85">
        <w:rPr>
          <w:rFonts w:ascii="Courier New" w:hAnsi="Courier New" w:cs="Courier New"/>
        </w:rPr>
        <w:t xml:space="preserve"> THEN</w:t>
      </w:r>
    </w:p>
    <w:p w:rsidR="00EC2C7F" w:rsidRDefault="00EC2C7F" w:rsidP="00EC2C7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A44C10">
        <w:rPr>
          <w:rFonts w:ascii="Courier New" w:hAnsi="Courier New" w:cs="Courier New"/>
        </w:rPr>
        <w:t>OUTPUT “Please enter the number of tickets for Lion Feeding</w:t>
      </w:r>
      <w:proofErr w:type="gramStart"/>
      <w:r w:rsidR="00A44C10">
        <w:rPr>
          <w:rFonts w:ascii="Courier New" w:hAnsi="Courier New" w:cs="Courier New"/>
        </w:rPr>
        <w:t>: ”</w:t>
      </w:r>
      <w:proofErr w:type="gramEnd"/>
    </w:p>
    <w:p w:rsidR="00A44C10" w:rsidRDefault="00A44C10" w:rsidP="00EC2C7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INPUT </w:t>
      </w:r>
      <w:proofErr w:type="spellStart"/>
      <w:r>
        <w:rPr>
          <w:rFonts w:ascii="Courier New" w:hAnsi="Courier New" w:cs="Courier New"/>
        </w:rPr>
        <w:t>numLions</w:t>
      </w:r>
      <w:proofErr w:type="spellEnd"/>
    </w:p>
    <w:p w:rsidR="007360CD" w:rsidRDefault="007360CD" w:rsidP="00EC2C7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OUTPUT “Please enter the number of tickets for Penguin Feeding</w:t>
      </w:r>
      <w:proofErr w:type="gramStart"/>
      <w:r>
        <w:rPr>
          <w:rFonts w:ascii="Courier New" w:hAnsi="Courier New" w:cs="Courier New"/>
        </w:rPr>
        <w:t>: ”</w:t>
      </w:r>
      <w:proofErr w:type="gramEnd"/>
    </w:p>
    <w:p w:rsidR="007360CD" w:rsidRDefault="007360CD" w:rsidP="00EC2C7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 xml:space="preserve">INPUT </w:t>
      </w:r>
      <w:proofErr w:type="spellStart"/>
      <w:r>
        <w:rPr>
          <w:rFonts w:ascii="Courier New" w:hAnsi="Courier New" w:cs="Courier New"/>
        </w:rPr>
        <w:t>numPenguin</w:t>
      </w:r>
      <w:proofErr w:type="spellEnd"/>
    </w:p>
    <w:p w:rsidR="00E70D85" w:rsidRDefault="00E70D85" w:rsidP="00EC2C7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</w:t>
      </w:r>
      <w:proofErr w:type="spellStart"/>
      <w:r>
        <w:rPr>
          <w:rFonts w:ascii="Courier New" w:hAnsi="Courier New" w:cs="Courier New"/>
        </w:rPr>
        <w:t>ticketType</w:t>
      </w:r>
      <w:proofErr w:type="spellEnd"/>
      <w:r>
        <w:rPr>
          <w:rFonts w:ascii="Courier New" w:hAnsi="Courier New" w:cs="Courier New"/>
        </w:rPr>
        <w:t xml:space="preserve"> = 2 THEN</w:t>
      </w:r>
    </w:p>
    <w:p w:rsidR="00B21DA5" w:rsidRDefault="00B21DA5" w:rsidP="00EC2C7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AA7B66">
        <w:rPr>
          <w:rFonts w:ascii="Courier New" w:hAnsi="Courier New" w:cs="Courier New"/>
        </w:rPr>
        <w:t>OUTPUT “Please enter the number of tickets for BBQ</w:t>
      </w:r>
      <w:proofErr w:type="gramStart"/>
      <w:r w:rsidR="00AA7B66">
        <w:rPr>
          <w:rFonts w:ascii="Courier New" w:hAnsi="Courier New" w:cs="Courier New"/>
        </w:rPr>
        <w:t>: ”</w:t>
      </w:r>
      <w:proofErr w:type="gramEnd"/>
    </w:p>
    <w:p w:rsidR="00583BD2" w:rsidRDefault="00583BD2" w:rsidP="00EC2C7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963C57">
        <w:rPr>
          <w:rFonts w:ascii="Courier New" w:hAnsi="Courier New" w:cs="Courier New"/>
        </w:rPr>
        <w:t xml:space="preserve">INPUT </w:t>
      </w:r>
      <w:proofErr w:type="spellStart"/>
      <w:r w:rsidR="00963C57">
        <w:rPr>
          <w:rFonts w:ascii="Courier New" w:hAnsi="Courier New" w:cs="Courier New"/>
        </w:rPr>
        <w:t>numBBQ</w:t>
      </w:r>
      <w:proofErr w:type="spellEnd"/>
    </w:p>
    <w:p w:rsidR="000E2CF5" w:rsidRDefault="000E2CF5" w:rsidP="00EC2C7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:rsidR="000E2CF5" w:rsidRDefault="000E2CF5" w:rsidP="00EC2C7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OUTPUT “BBQ not applicable on one-day tickets.”</w:t>
      </w:r>
    </w:p>
    <w:p w:rsidR="00B21DA5" w:rsidRDefault="00B21DA5" w:rsidP="00B21DA5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ENDIF</w:t>
      </w:r>
    </w:p>
    <w:p w:rsidR="00157943" w:rsidRDefault="00157943" w:rsidP="00B21DA5">
      <w:pPr>
        <w:ind w:left="720" w:firstLine="72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totalPrice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totalPrice</w:t>
      </w:r>
      <w:proofErr w:type="spellEnd"/>
      <w:r>
        <w:rPr>
          <w:rFonts w:ascii="Courier New" w:hAnsi="Courier New" w:cs="Courier New"/>
        </w:rPr>
        <w:t xml:space="preserve"> + (</w:t>
      </w:r>
      <w:proofErr w:type="spellStart"/>
      <w:r>
        <w:rPr>
          <w:rFonts w:ascii="Courier New" w:hAnsi="Courier New" w:cs="Courier New"/>
        </w:rPr>
        <w:t>numLion</w:t>
      </w:r>
      <w:proofErr w:type="spellEnd"/>
      <w:r>
        <w:rPr>
          <w:rFonts w:ascii="Courier New" w:hAnsi="Courier New" w:cs="Courier New"/>
        </w:rPr>
        <w:t xml:space="preserve"> * </w:t>
      </w:r>
      <w:proofErr w:type="spellStart"/>
      <w:r>
        <w:rPr>
          <w:rFonts w:ascii="Courier New" w:hAnsi="Courier New" w:cs="Courier New"/>
        </w:rPr>
        <w:t>extraAttractionsPrices</w:t>
      </w:r>
      <w:proofErr w:type="spellEnd"/>
      <w:r>
        <w:rPr>
          <w:rFonts w:ascii="Courier New" w:hAnsi="Courier New" w:cs="Courier New"/>
        </w:rPr>
        <w:t xml:space="preserve">[1]) + 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(</w:t>
      </w:r>
      <w:proofErr w:type="spellStart"/>
      <w:r>
        <w:rPr>
          <w:rFonts w:ascii="Courier New" w:hAnsi="Courier New" w:cs="Courier New"/>
        </w:rPr>
        <w:t>numPenguin</w:t>
      </w:r>
      <w:proofErr w:type="spellEnd"/>
      <w:r>
        <w:rPr>
          <w:rFonts w:ascii="Courier New" w:hAnsi="Courier New" w:cs="Courier New"/>
        </w:rPr>
        <w:t xml:space="preserve"> * </w:t>
      </w:r>
      <w:proofErr w:type="spellStart"/>
      <w:r>
        <w:rPr>
          <w:rFonts w:ascii="Courier New" w:hAnsi="Courier New" w:cs="Courier New"/>
        </w:rPr>
        <w:t>extraAttractionsPrices</w:t>
      </w:r>
      <w:proofErr w:type="spellEnd"/>
      <w:r>
        <w:rPr>
          <w:rFonts w:ascii="Courier New" w:hAnsi="Courier New" w:cs="Courier New"/>
        </w:rPr>
        <w:t>[2]) + (</w:t>
      </w:r>
      <w:proofErr w:type="spellStart"/>
      <w:r>
        <w:rPr>
          <w:rFonts w:ascii="Courier New" w:hAnsi="Courier New" w:cs="Courier New"/>
        </w:rPr>
        <w:t>numBBQ</w:t>
      </w:r>
      <w:proofErr w:type="spellEnd"/>
      <w:r>
        <w:rPr>
          <w:rFonts w:ascii="Courier New" w:hAnsi="Courier New" w:cs="Courier New"/>
        </w:rPr>
        <w:t xml:space="preserve"> * </w:t>
      </w:r>
      <w:r>
        <w:rPr>
          <w:rFonts w:ascii="Courier New" w:hAnsi="Courier New" w:cs="Courier New"/>
        </w:rPr>
        <w:br/>
      </w:r>
      <w:r w:rsidR="005C19C9">
        <w:rPr>
          <w:rFonts w:ascii="Courier New" w:hAnsi="Courier New" w:cs="Courier New"/>
        </w:rPr>
        <w:t xml:space="preserve"> </w:t>
      </w:r>
      <w:r w:rsidR="005C19C9">
        <w:rPr>
          <w:rFonts w:ascii="Courier New" w:hAnsi="Courier New" w:cs="Courier New"/>
        </w:rPr>
        <w:tab/>
      </w:r>
      <w:r w:rsidR="005C19C9">
        <w:rPr>
          <w:rFonts w:ascii="Courier New" w:hAnsi="Courier New" w:cs="Courier New"/>
        </w:rPr>
        <w:tab/>
      </w:r>
      <w:r w:rsidR="005C19C9">
        <w:rPr>
          <w:rFonts w:ascii="Courier New" w:hAnsi="Courier New" w:cs="Courier New"/>
        </w:rPr>
        <w:tab/>
        <w:t xml:space="preserve">  </w:t>
      </w:r>
      <w:proofErr w:type="spellStart"/>
      <w:r>
        <w:rPr>
          <w:rFonts w:ascii="Courier New" w:hAnsi="Courier New" w:cs="Courier New"/>
        </w:rPr>
        <w:t>extraAttractionsPrices</w:t>
      </w:r>
      <w:proofErr w:type="spellEnd"/>
      <w:r>
        <w:rPr>
          <w:rFonts w:ascii="Courier New" w:hAnsi="Courier New" w:cs="Courier New"/>
        </w:rPr>
        <w:t>[3])</w:t>
      </w:r>
    </w:p>
    <w:p w:rsidR="00EC2C7F" w:rsidRDefault="00EC2C7F" w:rsidP="00EC2C7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ENDIF</w:t>
      </w:r>
    </w:p>
    <w:p w:rsidR="00994283" w:rsidRDefault="00994283" w:rsidP="007A5F66">
      <w:pPr>
        <w:ind w:firstLine="720"/>
        <w:rPr>
          <w:rFonts w:ascii="Courier New" w:hAnsi="Courier New" w:cs="Courier New"/>
        </w:rPr>
      </w:pPr>
    </w:p>
    <w:p w:rsidR="002F4707" w:rsidRDefault="002F4707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</w:t>
      </w:r>
      <w:r w:rsidR="009E10C9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numAdults</w:t>
      </w:r>
      <w:proofErr w:type="spellEnd"/>
      <w:r>
        <w:rPr>
          <w:rFonts w:ascii="Courier New" w:hAnsi="Courier New" w:cs="Courier New"/>
        </w:rPr>
        <w:t xml:space="preserve"> * </w:t>
      </w:r>
      <w:proofErr w:type="spellStart"/>
      <w:r>
        <w:rPr>
          <w:rFonts w:ascii="Courier New" w:hAnsi="Courier New" w:cs="Courier New"/>
        </w:rPr>
        <w:t>numSeniors</w:t>
      </w:r>
      <w:proofErr w:type="spellEnd"/>
      <w:r>
        <w:rPr>
          <w:rFonts w:ascii="Courier New" w:hAnsi="Courier New" w:cs="Courier New"/>
        </w:rPr>
        <w:t>) MOD 2 = 0</w:t>
      </w:r>
      <w:r w:rsidR="009E10C9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AND </w:t>
      </w:r>
      <w:r w:rsidR="009E10C9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numChildren</w:t>
      </w:r>
      <w:proofErr w:type="spellEnd"/>
      <w:r>
        <w:rPr>
          <w:rFonts w:ascii="Courier New" w:hAnsi="Courier New" w:cs="Courier New"/>
        </w:rPr>
        <w:t xml:space="preserve"> MOD 3 = 0</w:t>
      </w:r>
      <w:r w:rsidR="009E10C9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AND </w:t>
      </w:r>
      <w:r w:rsidR="003A6222">
        <w:rPr>
          <w:rFonts w:ascii="Courier New" w:hAnsi="Courier New" w:cs="Courier New"/>
        </w:rPr>
        <w:br/>
        <w:t xml:space="preserve"> </w:t>
      </w:r>
      <w:r w:rsidR="003A6222">
        <w:rPr>
          <w:rFonts w:ascii="Courier New" w:hAnsi="Courier New" w:cs="Courier New"/>
        </w:rPr>
        <w:tab/>
        <w:t xml:space="preserve">    </w:t>
      </w:r>
      <w:r w:rsidR="009E10C9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numChildren</w:t>
      </w:r>
      <w:proofErr w:type="spellEnd"/>
      <w:r>
        <w:rPr>
          <w:rFonts w:ascii="Courier New" w:hAnsi="Courier New" w:cs="Courier New"/>
        </w:rPr>
        <w:t xml:space="preserve"> = (2/3) * </w:t>
      </w:r>
      <w:r w:rsidR="00C54672">
        <w:rPr>
          <w:rFonts w:ascii="Courier New" w:hAnsi="Courier New" w:cs="Courier New"/>
        </w:rPr>
        <w:t>(</w:t>
      </w:r>
      <w:proofErr w:type="spellStart"/>
      <w:r w:rsidR="00AD19A3">
        <w:rPr>
          <w:rFonts w:ascii="Courier New" w:hAnsi="Courier New" w:cs="Courier New"/>
        </w:rPr>
        <w:t>numAdults</w:t>
      </w:r>
      <w:proofErr w:type="spellEnd"/>
      <w:r w:rsidR="00AD19A3">
        <w:rPr>
          <w:rFonts w:ascii="Courier New" w:hAnsi="Courier New" w:cs="Courier New"/>
        </w:rPr>
        <w:t xml:space="preserve"> + </w:t>
      </w:r>
      <w:proofErr w:type="spellStart"/>
      <w:r w:rsidR="00AD19A3">
        <w:rPr>
          <w:rFonts w:ascii="Courier New" w:hAnsi="Courier New" w:cs="Courier New"/>
        </w:rPr>
        <w:t>numSeniors</w:t>
      </w:r>
      <w:proofErr w:type="spellEnd"/>
      <w:r w:rsidR="00C54672">
        <w:rPr>
          <w:rFonts w:ascii="Courier New" w:hAnsi="Courier New" w:cs="Courier New"/>
        </w:rPr>
        <w:t>)</w:t>
      </w:r>
      <w:r w:rsidR="003F7E6F">
        <w:rPr>
          <w:rFonts w:ascii="Courier New" w:hAnsi="Courier New" w:cs="Courier New"/>
        </w:rPr>
        <w:t>) THEN</w:t>
      </w:r>
    </w:p>
    <w:p w:rsidR="003F7E6F" w:rsidRDefault="003F7E6F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bestOption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ticketTypes</w:t>
      </w:r>
      <w:proofErr w:type="spellEnd"/>
      <w:r>
        <w:rPr>
          <w:rFonts w:ascii="Courier New" w:hAnsi="Courier New" w:cs="Courier New"/>
        </w:rPr>
        <w:t>[4]</w:t>
      </w:r>
    </w:p>
    <w:p w:rsidR="001A7C5F" w:rsidRDefault="001A7C5F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ELSEIF </w:t>
      </w:r>
      <w:proofErr w:type="spellStart"/>
      <w:r>
        <w:rPr>
          <w:rFonts w:ascii="Courier New" w:hAnsi="Courier New" w:cs="Courier New"/>
        </w:rPr>
        <w:t>numPeople</w:t>
      </w:r>
      <w:proofErr w:type="spellEnd"/>
      <w:r>
        <w:rPr>
          <w:rFonts w:ascii="Courier New" w:hAnsi="Courier New" w:cs="Courier New"/>
        </w:rPr>
        <w:t xml:space="preserve"> &gt;= 6 THEN</w:t>
      </w:r>
    </w:p>
    <w:p w:rsidR="001A7C5F" w:rsidRDefault="001A7C5F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 w:rsidR="00502C88">
        <w:rPr>
          <w:rFonts w:ascii="Courier New" w:hAnsi="Courier New" w:cs="Courier New"/>
        </w:rPr>
        <w:t>bestOption</w:t>
      </w:r>
      <w:proofErr w:type="spellEnd"/>
      <w:proofErr w:type="gramEnd"/>
      <w:r w:rsidR="00502C88">
        <w:rPr>
          <w:rFonts w:ascii="Courier New" w:hAnsi="Courier New" w:cs="Courier New"/>
        </w:rPr>
        <w:t xml:space="preserve"> = </w:t>
      </w:r>
      <w:proofErr w:type="spellStart"/>
      <w:r w:rsidR="00502C88">
        <w:rPr>
          <w:rFonts w:ascii="Courier New" w:hAnsi="Courier New" w:cs="Courier New"/>
        </w:rPr>
        <w:t>ticketTypes</w:t>
      </w:r>
      <w:proofErr w:type="spellEnd"/>
      <w:r w:rsidR="00502C88">
        <w:rPr>
          <w:rFonts w:ascii="Courier New" w:hAnsi="Courier New" w:cs="Courier New"/>
        </w:rPr>
        <w:t>[5]</w:t>
      </w:r>
    </w:p>
    <w:p w:rsidR="002703DB" w:rsidRDefault="002703DB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2703DB" w:rsidRDefault="002703DB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bestOption</w:t>
      </w:r>
      <w:proofErr w:type="spellEnd"/>
      <w:proofErr w:type="gramEnd"/>
      <w:r>
        <w:rPr>
          <w:rFonts w:ascii="Courier New" w:hAnsi="Courier New" w:cs="Courier New"/>
        </w:rPr>
        <w:t xml:space="preserve"> = “Individual”</w:t>
      </w:r>
    </w:p>
    <w:p w:rsidR="003F7E6F" w:rsidRDefault="003F7E6F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ENDIF</w:t>
      </w:r>
    </w:p>
    <w:p w:rsidR="00994283" w:rsidRDefault="002A781F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IF (</w:t>
      </w:r>
      <w:proofErr w:type="spellStart"/>
      <w:r>
        <w:rPr>
          <w:rFonts w:ascii="Courier New" w:hAnsi="Courier New" w:cs="Courier New"/>
        </w:rPr>
        <w:t>bestOption</w:t>
      </w:r>
      <w:proofErr w:type="spellEnd"/>
      <w:r>
        <w:rPr>
          <w:rFonts w:ascii="Courier New" w:hAnsi="Courier New" w:cs="Courier New"/>
        </w:rPr>
        <w:t xml:space="preserve"> = “Individual” AND individual &lt;&gt; 1) OR (</w:t>
      </w:r>
      <w:proofErr w:type="spellStart"/>
      <w:r>
        <w:rPr>
          <w:rFonts w:ascii="Courier New" w:hAnsi="Courier New" w:cs="Courier New"/>
        </w:rPr>
        <w:t>bestOption</w:t>
      </w:r>
      <w:proofErr w:type="spellEnd"/>
      <w:r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tab/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ticketTypes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 xml:space="preserve">5] AND </w:t>
      </w:r>
      <w:proofErr w:type="spellStart"/>
      <w:r>
        <w:rPr>
          <w:rFonts w:ascii="Courier New" w:hAnsi="Courier New" w:cs="Courier New"/>
        </w:rPr>
        <w:t>numGroup</w:t>
      </w:r>
      <w:proofErr w:type="spellEnd"/>
      <w:r>
        <w:rPr>
          <w:rFonts w:ascii="Courier New" w:hAnsi="Courier New" w:cs="Courier New"/>
        </w:rPr>
        <w:t xml:space="preserve"> = 0) OR</w:t>
      </w:r>
      <w:r w:rsidR="005312A6">
        <w:rPr>
          <w:rFonts w:ascii="Courier New" w:hAnsi="Courier New" w:cs="Courier New"/>
        </w:rPr>
        <w:t xml:space="preserve"> (</w:t>
      </w:r>
      <w:proofErr w:type="spellStart"/>
      <w:r w:rsidR="005312A6">
        <w:rPr>
          <w:rFonts w:ascii="Courier New" w:hAnsi="Courier New" w:cs="Courier New"/>
        </w:rPr>
        <w:t>bestOption</w:t>
      </w:r>
      <w:proofErr w:type="spellEnd"/>
      <w:r w:rsidR="005312A6">
        <w:rPr>
          <w:rFonts w:ascii="Courier New" w:hAnsi="Courier New" w:cs="Courier New"/>
        </w:rPr>
        <w:t xml:space="preserve"> = </w:t>
      </w:r>
      <w:proofErr w:type="spellStart"/>
      <w:r w:rsidR="005312A6">
        <w:rPr>
          <w:rFonts w:ascii="Courier New" w:hAnsi="Courier New" w:cs="Courier New"/>
        </w:rPr>
        <w:t>ticketTypes</w:t>
      </w:r>
      <w:proofErr w:type="spellEnd"/>
      <w:r w:rsidR="005312A6">
        <w:rPr>
          <w:rFonts w:ascii="Courier New" w:hAnsi="Courier New" w:cs="Courier New"/>
        </w:rPr>
        <w:t xml:space="preserve">[4] AND </w:t>
      </w:r>
      <w:r w:rsidR="005312A6">
        <w:rPr>
          <w:rFonts w:ascii="Courier New" w:hAnsi="Courier New" w:cs="Courier New"/>
        </w:rPr>
        <w:br/>
        <w:t xml:space="preserve"> </w:t>
      </w:r>
      <w:r w:rsidR="005312A6">
        <w:rPr>
          <w:rFonts w:ascii="Courier New" w:hAnsi="Courier New" w:cs="Courier New"/>
        </w:rPr>
        <w:tab/>
        <w:t xml:space="preserve">   </w:t>
      </w:r>
      <w:proofErr w:type="spellStart"/>
      <w:r w:rsidR="005312A6">
        <w:rPr>
          <w:rFonts w:ascii="Courier New" w:hAnsi="Courier New" w:cs="Courier New"/>
        </w:rPr>
        <w:t>numFamily</w:t>
      </w:r>
      <w:proofErr w:type="spellEnd"/>
      <w:r w:rsidR="005312A6">
        <w:rPr>
          <w:rFonts w:ascii="Courier New" w:hAnsi="Courier New" w:cs="Courier New"/>
        </w:rPr>
        <w:t xml:space="preserve"> = 0) THEN</w:t>
      </w:r>
    </w:p>
    <w:p w:rsidR="005312A6" w:rsidRDefault="005312A6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OUTPUT “The ticket options chosen are not the best value.”</w:t>
      </w:r>
    </w:p>
    <w:p w:rsidR="00512076" w:rsidRDefault="00512076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</w:t>
      </w:r>
      <w:proofErr w:type="spellStart"/>
      <w:r>
        <w:rPr>
          <w:rFonts w:ascii="Courier New" w:hAnsi="Courier New" w:cs="Courier New"/>
        </w:rPr>
        <w:t>bestOption</w:t>
      </w:r>
      <w:proofErr w:type="spellEnd"/>
      <w:r>
        <w:rPr>
          <w:rFonts w:ascii="Courier New" w:hAnsi="Courier New" w:cs="Courier New"/>
        </w:rPr>
        <w:t xml:space="preserve"> = “Individual” THEN</w:t>
      </w:r>
    </w:p>
    <w:p w:rsidR="007D2A25" w:rsidRDefault="007D2A25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03271">
        <w:rPr>
          <w:rFonts w:ascii="Courier New" w:hAnsi="Courier New" w:cs="Courier New"/>
        </w:rPr>
        <w:t>OUTPUT “The best value option is: Individual Ticket(s)”</w:t>
      </w:r>
    </w:p>
    <w:p w:rsidR="00C334CA" w:rsidRDefault="00C334CA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ELSEIF </w:t>
      </w:r>
      <w:proofErr w:type="spellStart"/>
      <w:r>
        <w:rPr>
          <w:rFonts w:ascii="Courier New" w:hAnsi="Courier New" w:cs="Courier New"/>
        </w:rPr>
        <w:t>bestOption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ticketTypes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5] THEN</w:t>
      </w:r>
    </w:p>
    <w:p w:rsidR="00C334CA" w:rsidRDefault="00C334CA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OUTPUT “The best value option is: Group Ticket”)</w:t>
      </w:r>
    </w:p>
    <w:p w:rsidR="00440CDE" w:rsidRDefault="00440CDE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ELSEIF </w:t>
      </w:r>
      <w:proofErr w:type="spellStart"/>
      <w:r>
        <w:rPr>
          <w:rFonts w:ascii="Courier New" w:hAnsi="Courier New" w:cs="Courier New"/>
        </w:rPr>
        <w:t>bestOption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ticketTypes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4] THEN</w:t>
      </w:r>
    </w:p>
    <w:p w:rsidR="00440CDE" w:rsidRDefault="005633B2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OUTPUT “The best value option is: Family Ticket(s)”</w:t>
      </w:r>
    </w:p>
    <w:p w:rsidR="007D2A25" w:rsidRDefault="007D2A25" w:rsidP="007D2A25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ENDIF</w:t>
      </w:r>
    </w:p>
    <w:p w:rsidR="00744069" w:rsidRDefault="00744069" w:rsidP="007D2A25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OUTPUT “Would you like to proceed with your current booking? (1/0)”</w:t>
      </w:r>
    </w:p>
    <w:p w:rsidR="00C40537" w:rsidRDefault="00C40537" w:rsidP="007D2A25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 proceed</w:t>
      </w:r>
    </w:p>
    <w:p w:rsidR="005312A6" w:rsidRDefault="005312A6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ENDIF</w:t>
      </w:r>
    </w:p>
    <w:p w:rsidR="00DC6072" w:rsidRDefault="00DC6072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IF proceed = 0 THEN</w:t>
      </w:r>
    </w:p>
    <w:p w:rsidR="00943E68" w:rsidRDefault="00DC6072" w:rsidP="00943E68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continueFlag</w:t>
      </w:r>
      <w:proofErr w:type="spellEnd"/>
      <w:proofErr w:type="gramEnd"/>
      <w:r>
        <w:rPr>
          <w:rFonts w:ascii="Courier New" w:hAnsi="Courier New" w:cs="Courier New"/>
        </w:rPr>
        <w:t xml:space="preserve"> = True</w:t>
      </w:r>
    </w:p>
    <w:p w:rsidR="006F33BE" w:rsidRDefault="006F33BE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943E68" w:rsidRDefault="00943E68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OUTPUT “BOOKING DETAILS”</w:t>
      </w:r>
    </w:p>
    <w:p w:rsidR="00943E68" w:rsidRDefault="00943E68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OUTPUT “Booking Number:” &amp; </w:t>
      </w:r>
      <w:proofErr w:type="spellStart"/>
      <w:r>
        <w:rPr>
          <w:rFonts w:ascii="Courier New" w:hAnsi="Courier New" w:cs="Courier New"/>
        </w:rPr>
        <w:t>bookingNum</w:t>
      </w:r>
      <w:proofErr w:type="spellEnd"/>
    </w:p>
    <w:p w:rsidR="00943E68" w:rsidRDefault="00943E68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OUTPUT “Day of Visit:” &amp; </w:t>
      </w:r>
      <w:proofErr w:type="gramStart"/>
      <w:r>
        <w:rPr>
          <w:rFonts w:ascii="Courier New" w:hAnsi="Courier New" w:cs="Courier New"/>
        </w:rPr>
        <w:t>days[</w:t>
      </w:r>
      <w:proofErr w:type="spellStart"/>
      <w:proofErr w:type="gramEnd"/>
      <w:r>
        <w:rPr>
          <w:rFonts w:ascii="Courier New" w:hAnsi="Courier New" w:cs="Courier New"/>
        </w:rPr>
        <w:t>dayChoice</w:t>
      </w:r>
      <w:proofErr w:type="spellEnd"/>
      <w:r>
        <w:rPr>
          <w:rFonts w:ascii="Courier New" w:hAnsi="Courier New" w:cs="Courier New"/>
        </w:rPr>
        <w:t>]</w:t>
      </w:r>
    </w:p>
    <w:p w:rsidR="00943E68" w:rsidRDefault="00943E68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</w:t>
      </w:r>
      <w:proofErr w:type="spellStart"/>
      <w:r>
        <w:rPr>
          <w:rFonts w:ascii="Courier New" w:hAnsi="Courier New" w:cs="Courier New"/>
        </w:rPr>
        <w:t>ticketType</w:t>
      </w:r>
      <w:proofErr w:type="spellEnd"/>
      <w:r>
        <w:rPr>
          <w:rFonts w:ascii="Courier New" w:hAnsi="Courier New" w:cs="Courier New"/>
        </w:rPr>
        <w:t xml:space="preserve"> = 1 THEN</w:t>
      </w:r>
    </w:p>
    <w:p w:rsidR="00943E68" w:rsidRDefault="00943E68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individual = 1 THEN</w:t>
      </w:r>
    </w:p>
    <w:p w:rsidR="00943E68" w:rsidRDefault="00943E68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</w:t>
      </w:r>
      <w:proofErr w:type="spellStart"/>
      <w:r>
        <w:rPr>
          <w:rFonts w:ascii="Courier New" w:hAnsi="Courier New" w:cs="Courier New"/>
        </w:rPr>
        <w:t>numAdults</w:t>
      </w:r>
      <w:proofErr w:type="spellEnd"/>
      <w:r>
        <w:rPr>
          <w:rFonts w:ascii="Courier New" w:hAnsi="Courier New" w:cs="Courier New"/>
        </w:rPr>
        <w:t xml:space="preserve"> &gt; 0 THEN</w:t>
      </w:r>
    </w:p>
    <w:p w:rsidR="00943E68" w:rsidRDefault="00943E68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OUTPUT “Ticket: Adult (One Day) | 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 xml:space="preserve"> of tickets</w:t>
      </w:r>
      <w:proofErr w:type="gramStart"/>
      <w:r>
        <w:rPr>
          <w:rFonts w:ascii="Courier New" w:hAnsi="Courier New" w:cs="Courier New"/>
        </w:rPr>
        <w:t>: ”</w:t>
      </w:r>
      <w:proofErr w:type="gramEnd"/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&amp; </w:t>
      </w:r>
      <w:proofErr w:type="spellStart"/>
      <w:r>
        <w:rPr>
          <w:rFonts w:ascii="Courier New" w:hAnsi="Courier New" w:cs="Courier New"/>
        </w:rPr>
        <w:t>numAdults</w:t>
      </w:r>
      <w:proofErr w:type="spellEnd"/>
      <w:r>
        <w:rPr>
          <w:rFonts w:ascii="Courier New" w:hAnsi="Courier New" w:cs="Courier New"/>
        </w:rPr>
        <w:t xml:space="preserve"> &amp; “ | Price per ticket: ” &amp; 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proofErr w:type="spellStart"/>
      <w:r>
        <w:rPr>
          <w:rFonts w:ascii="Courier New" w:hAnsi="Courier New" w:cs="Courier New"/>
        </w:rPr>
        <w:t>ticketPricesOneDay</w:t>
      </w:r>
      <w:proofErr w:type="spellEnd"/>
      <w:r>
        <w:rPr>
          <w:rFonts w:ascii="Courier New" w:hAnsi="Courier New" w:cs="Courier New"/>
        </w:rPr>
        <w:t>[1]</w:t>
      </w:r>
    </w:p>
    <w:p w:rsidR="00943E68" w:rsidRDefault="00943E68" w:rsidP="00943E68">
      <w:pPr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ENDIF</w:t>
      </w:r>
    </w:p>
    <w:p w:rsidR="00ED51D4" w:rsidRDefault="00ED51D4" w:rsidP="00943E68">
      <w:pPr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</w:t>
      </w:r>
      <w:proofErr w:type="spellStart"/>
      <w:r>
        <w:rPr>
          <w:rFonts w:ascii="Courier New" w:hAnsi="Courier New" w:cs="Courier New"/>
        </w:rPr>
        <w:t>numChildren</w:t>
      </w:r>
      <w:proofErr w:type="spellEnd"/>
      <w:r>
        <w:rPr>
          <w:rFonts w:ascii="Courier New" w:hAnsi="Courier New" w:cs="Courier New"/>
        </w:rPr>
        <w:t xml:space="preserve"> &gt; 0 THEN</w:t>
      </w:r>
    </w:p>
    <w:p w:rsidR="00ED51D4" w:rsidRDefault="006D19B3" w:rsidP="006D19B3">
      <w:pPr>
        <w:ind w:left="28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OUTPUT “Ticket: </w:t>
      </w:r>
      <w:r>
        <w:rPr>
          <w:rFonts w:ascii="Courier New" w:hAnsi="Courier New" w:cs="Courier New"/>
        </w:rPr>
        <w:t xml:space="preserve">Child </w:t>
      </w:r>
      <w:r>
        <w:rPr>
          <w:rFonts w:ascii="Courier New" w:hAnsi="Courier New" w:cs="Courier New"/>
        </w:rPr>
        <w:t xml:space="preserve">(One Day) | 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 xml:space="preserve"> of tickets</w:t>
      </w:r>
      <w:proofErr w:type="gramStart"/>
      <w:r>
        <w:rPr>
          <w:rFonts w:ascii="Courier New" w:hAnsi="Courier New" w:cs="Courier New"/>
        </w:rPr>
        <w:t>: ”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r>
        <w:rPr>
          <w:rFonts w:ascii="Courier New" w:hAnsi="Courier New" w:cs="Courier New"/>
        </w:rPr>
        <w:t xml:space="preserve">&amp; </w:t>
      </w:r>
      <w:proofErr w:type="spellStart"/>
      <w:r>
        <w:rPr>
          <w:rFonts w:ascii="Courier New" w:hAnsi="Courier New" w:cs="Courier New"/>
        </w:rPr>
        <w:t>num</w:t>
      </w:r>
      <w:r>
        <w:rPr>
          <w:rFonts w:ascii="Courier New" w:hAnsi="Courier New" w:cs="Courier New"/>
        </w:rPr>
        <w:t>Children</w:t>
      </w:r>
      <w:proofErr w:type="spellEnd"/>
      <w:r>
        <w:rPr>
          <w:rFonts w:ascii="Courier New" w:hAnsi="Courier New" w:cs="Courier New"/>
        </w:rPr>
        <w:t xml:space="preserve"> &amp; “ | Price per ticket: ” </w:t>
      </w:r>
      <w:r>
        <w:rPr>
          <w:rFonts w:ascii="Courier New" w:hAnsi="Courier New" w:cs="Courier New"/>
        </w:rPr>
        <w:t xml:space="preserve">&amp; 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proofErr w:type="spellStart"/>
      <w:r>
        <w:rPr>
          <w:rFonts w:ascii="Courier New" w:hAnsi="Courier New" w:cs="Courier New"/>
        </w:rPr>
        <w:t>ticketPricesOneDay</w:t>
      </w:r>
      <w:proofErr w:type="spellEnd"/>
      <w:r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]</w:t>
      </w:r>
    </w:p>
    <w:p w:rsidR="00ED51D4" w:rsidRDefault="00ED51D4" w:rsidP="00943E68">
      <w:pPr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ENDIF</w:t>
      </w:r>
    </w:p>
    <w:p w:rsidR="001A43E5" w:rsidRDefault="001A43E5" w:rsidP="006D19B3">
      <w:pPr>
        <w:ind w:left="2160" w:firstLine="720"/>
        <w:rPr>
          <w:rFonts w:ascii="Courier New" w:hAnsi="Courier New" w:cs="Courier New"/>
        </w:rPr>
      </w:pPr>
    </w:p>
    <w:p w:rsidR="006D19B3" w:rsidRDefault="006D19B3" w:rsidP="006D19B3">
      <w:pPr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If </w:t>
      </w:r>
      <w:proofErr w:type="spellStart"/>
      <w:r w:rsidR="001A43E5">
        <w:rPr>
          <w:rFonts w:ascii="Courier New" w:hAnsi="Courier New" w:cs="Courier New"/>
        </w:rPr>
        <w:t>numSeniors</w:t>
      </w:r>
      <w:proofErr w:type="spellEnd"/>
      <w:r w:rsidR="001A43E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&gt; 0 THEN</w:t>
      </w:r>
    </w:p>
    <w:p w:rsidR="006D19B3" w:rsidRDefault="006D19B3" w:rsidP="006D19B3">
      <w:pPr>
        <w:ind w:left="28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OUTPUT “Ticket: </w:t>
      </w:r>
      <w:r w:rsidR="001A43E5">
        <w:rPr>
          <w:rFonts w:ascii="Courier New" w:hAnsi="Courier New" w:cs="Courier New"/>
        </w:rPr>
        <w:t>Senior</w:t>
      </w:r>
      <w:r>
        <w:rPr>
          <w:rFonts w:ascii="Courier New" w:hAnsi="Courier New" w:cs="Courier New"/>
        </w:rPr>
        <w:t xml:space="preserve"> (One Day) | 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 xml:space="preserve"> of tickets</w:t>
      </w:r>
      <w:proofErr w:type="gramStart"/>
      <w:r>
        <w:rPr>
          <w:rFonts w:ascii="Courier New" w:hAnsi="Courier New" w:cs="Courier New"/>
        </w:rPr>
        <w:t>: ”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&amp; </w:t>
      </w:r>
      <w:proofErr w:type="spellStart"/>
      <w:r>
        <w:rPr>
          <w:rFonts w:ascii="Courier New" w:hAnsi="Courier New" w:cs="Courier New"/>
        </w:rPr>
        <w:t>num</w:t>
      </w:r>
      <w:r w:rsidR="001A43E5">
        <w:rPr>
          <w:rFonts w:ascii="Courier New" w:hAnsi="Courier New" w:cs="Courier New"/>
        </w:rPr>
        <w:t>Seniors</w:t>
      </w:r>
      <w:proofErr w:type="spellEnd"/>
      <w:r>
        <w:rPr>
          <w:rFonts w:ascii="Courier New" w:hAnsi="Courier New" w:cs="Courier New"/>
        </w:rPr>
        <w:t xml:space="preserve"> &amp; “ | Price per ticket: ” &amp; 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proofErr w:type="spellStart"/>
      <w:r>
        <w:rPr>
          <w:rFonts w:ascii="Courier New" w:hAnsi="Courier New" w:cs="Courier New"/>
        </w:rPr>
        <w:t>ticketPricesOneDay</w:t>
      </w:r>
      <w:proofErr w:type="spellEnd"/>
      <w:r>
        <w:rPr>
          <w:rFonts w:ascii="Courier New" w:hAnsi="Courier New" w:cs="Courier New"/>
        </w:rPr>
        <w:t>[</w:t>
      </w:r>
      <w:r w:rsidR="001A43E5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]</w:t>
      </w:r>
    </w:p>
    <w:p w:rsidR="006D19B3" w:rsidRDefault="006D19B3" w:rsidP="006D19B3">
      <w:pPr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ENDIF</w:t>
      </w:r>
    </w:p>
    <w:p w:rsidR="001A43E5" w:rsidRDefault="001A43E5" w:rsidP="001A43E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1A43E5" w:rsidRDefault="001A43E5" w:rsidP="001A43E5">
      <w:pPr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</w:t>
      </w:r>
      <w:proofErr w:type="spellStart"/>
      <w:r>
        <w:rPr>
          <w:rFonts w:ascii="Courier New" w:hAnsi="Courier New" w:cs="Courier New"/>
        </w:rPr>
        <w:t>numFamily</w:t>
      </w:r>
      <w:proofErr w:type="spellEnd"/>
      <w:r>
        <w:rPr>
          <w:rFonts w:ascii="Courier New" w:hAnsi="Courier New" w:cs="Courier New"/>
        </w:rPr>
        <w:t xml:space="preserve"> &gt; 0 THEN</w:t>
      </w:r>
    </w:p>
    <w:p w:rsidR="001A43E5" w:rsidRDefault="001A43E5" w:rsidP="001A43E5">
      <w:pPr>
        <w:ind w:left="28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OUTPUT “Ticket: </w:t>
      </w:r>
      <w:r w:rsidR="00511B98">
        <w:rPr>
          <w:rFonts w:ascii="Courier New" w:hAnsi="Courier New" w:cs="Courier New"/>
        </w:rPr>
        <w:t>Family</w:t>
      </w:r>
      <w:r>
        <w:rPr>
          <w:rFonts w:ascii="Courier New" w:hAnsi="Courier New" w:cs="Courier New"/>
        </w:rPr>
        <w:t xml:space="preserve"> </w:t>
      </w:r>
      <w:r w:rsidR="00511B98">
        <w:rPr>
          <w:rFonts w:ascii="Courier New" w:hAnsi="Courier New" w:cs="Courier New"/>
        </w:rPr>
        <w:t xml:space="preserve">[2 Adults/Seniors + 3 </w:t>
      </w:r>
      <w:r w:rsidR="00BA0322">
        <w:rPr>
          <w:rFonts w:ascii="Courier New" w:hAnsi="Courier New" w:cs="Courier New"/>
        </w:rPr>
        <w:br/>
        <w:t xml:space="preserve"> </w:t>
      </w:r>
      <w:r w:rsidR="00BA0322">
        <w:rPr>
          <w:rFonts w:ascii="Courier New" w:hAnsi="Courier New" w:cs="Courier New"/>
        </w:rPr>
        <w:tab/>
        <w:t xml:space="preserve"> </w:t>
      </w:r>
      <w:r w:rsidR="00BA0322">
        <w:rPr>
          <w:rFonts w:ascii="Courier New" w:hAnsi="Courier New" w:cs="Courier New"/>
        </w:rPr>
        <w:tab/>
        <w:t xml:space="preserve">  </w:t>
      </w:r>
      <w:r w:rsidR="00511B98">
        <w:rPr>
          <w:rFonts w:ascii="Courier New" w:hAnsi="Courier New" w:cs="Courier New"/>
        </w:rPr>
        <w:t>Children] (One Day)</w:t>
      </w:r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 xml:space="preserve"> of tickets</w:t>
      </w:r>
      <w:proofErr w:type="gramStart"/>
      <w:r>
        <w:rPr>
          <w:rFonts w:ascii="Courier New" w:hAnsi="Courier New" w:cs="Courier New"/>
        </w:rPr>
        <w:t>: ”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&amp; </w:t>
      </w:r>
      <w:proofErr w:type="spellStart"/>
      <w:r>
        <w:rPr>
          <w:rFonts w:ascii="Courier New" w:hAnsi="Courier New" w:cs="Courier New"/>
        </w:rPr>
        <w:t>numFamily</w:t>
      </w:r>
      <w:proofErr w:type="spellEnd"/>
      <w:r>
        <w:rPr>
          <w:rFonts w:ascii="Courier New" w:hAnsi="Courier New" w:cs="Courier New"/>
        </w:rPr>
        <w:t xml:space="preserve"> &amp; “ | Price per ticket: ” &amp; 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proofErr w:type="spellStart"/>
      <w:r>
        <w:rPr>
          <w:rFonts w:ascii="Courier New" w:hAnsi="Courier New" w:cs="Courier New"/>
        </w:rPr>
        <w:t>ticketPricesOneDay</w:t>
      </w:r>
      <w:proofErr w:type="spellEnd"/>
      <w:r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>]</w:t>
      </w:r>
    </w:p>
    <w:p w:rsidR="001A43E5" w:rsidRDefault="001A43E5" w:rsidP="001A43E5">
      <w:pPr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ENDIF</w:t>
      </w:r>
    </w:p>
    <w:p w:rsidR="00BA0322" w:rsidRDefault="00BA0322" w:rsidP="00BA0322">
      <w:pPr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</w:t>
      </w:r>
      <w:proofErr w:type="spellStart"/>
      <w:r>
        <w:rPr>
          <w:rFonts w:ascii="Courier New" w:hAnsi="Courier New" w:cs="Courier New"/>
        </w:rPr>
        <w:t>num</w:t>
      </w:r>
      <w:r>
        <w:rPr>
          <w:rFonts w:ascii="Courier New" w:hAnsi="Courier New" w:cs="Courier New"/>
        </w:rPr>
        <w:t>Group</w:t>
      </w:r>
      <w:proofErr w:type="spellEnd"/>
      <w:r>
        <w:rPr>
          <w:rFonts w:ascii="Courier New" w:hAnsi="Courier New" w:cs="Courier New"/>
        </w:rPr>
        <w:t xml:space="preserve"> &gt; 0 THEN</w:t>
      </w:r>
    </w:p>
    <w:p w:rsidR="00BA0322" w:rsidRDefault="00BA0322" w:rsidP="00BA0322">
      <w:pPr>
        <w:ind w:left="28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OUTPUT “Ticket: </w:t>
      </w:r>
      <w:r>
        <w:rPr>
          <w:rFonts w:ascii="Courier New" w:hAnsi="Courier New" w:cs="Courier New"/>
        </w:rPr>
        <w:t>Group</w:t>
      </w:r>
      <w:r>
        <w:rPr>
          <w:rFonts w:ascii="Courier New" w:hAnsi="Courier New" w:cs="Courier New"/>
        </w:rPr>
        <w:t xml:space="preserve"> [2 Adults/Seniors + 3 </w:t>
      </w:r>
      <w:r>
        <w:rPr>
          <w:rFonts w:ascii="Courier New" w:hAnsi="Courier New" w:cs="Courier New"/>
        </w:rPr>
        <w:br/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Children] (One Day) | 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 xml:space="preserve"> of tickets</w:t>
      </w:r>
      <w:proofErr w:type="gramStart"/>
      <w:r>
        <w:rPr>
          <w:rFonts w:ascii="Courier New" w:hAnsi="Courier New" w:cs="Courier New"/>
        </w:rPr>
        <w:t>: ”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&amp; </w:t>
      </w:r>
      <w:proofErr w:type="spellStart"/>
      <w:r>
        <w:rPr>
          <w:rFonts w:ascii="Courier New" w:hAnsi="Courier New" w:cs="Courier New"/>
        </w:rPr>
        <w:t>num</w:t>
      </w:r>
      <w:r w:rsidR="00FC6332">
        <w:rPr>
          <w:rFonts w:ascii="Courier New" w:hAnsi="Courier New" w:cs="Courier New"/>
        </w:rPr>
        <w:t>G</w:t>
      </w:r>
      <w:r w:rsidR="004947AE">
        <w:rPr>
          <w:rFonts w:ascii="Courier New" w:hAnsi="Courier New" w:cs="Courier New"/>
        </w:rPr>
        <w:t>roup</w:t>
      </w:r>
      <w:proofErr w:type="spellEnd"/>
      <w:r>
        <w:rPr>
          <w:rFonts w:ascii="Courier New" w:hAnsi="Courier New" w:cs="Courier New"/>
        </w:rPr>
        <w:t xml:space="preserve"> &amp; “ | Price per ticket: ” &amp; 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proofErr w:type="spellStart"/>
      <w:r>
        <w:rPr>
          <w:rFonts w:ascii="Courier New" w:hAnsi="Courier New" w:cs="Courier New"/>
        </w:rPr>
        <w:t>ticketPricesOneDay</w:t>
      </w:r>
      <w:proofErr w:type="spellEnd"/>
      <w:r>
        <w:rPr>
          <w:rFonts w:ascii="Courier New" w:hAnsi="Courier New" w:cs="Courier New"/>
        </w:rPr>
        <w:t>[</w:t>
      </w:r>
      <w:r w:rsidR="00C61D12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]</w:t>
      </w:r>
    </w:p>
    <w:p w:rsidR="006D19B3" w:rsidRDefault="00BA0322" w:rsidP="00943E68">
      <w:pPr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ENDIF</w:t>
      </w:r>
    </w:p>
    <w:p w:rsidR="00943E68" w:rsidRDefault="00943E68" w:rsidP="00943E68">
      <w:pPr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ENDIF</w:t>
      </w:r>
    </w:p>
    <w:p w:rsidR="00943E68" w:rsidRDefault="00943E68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 xml:space="preserve">ELSE </w:t>
      </w:r>
      <w:r w:rsidR="001115D1">
        <w:rPr>
          <w:rFonts w:ascii="Courier New" w:hAnsi="Courier New" w:cs="Courier New"/>
        </w:rPr>
        <w:t xml:space="preserve"> /</w:t>
      </w:r>
      <w:proofErr w:type="gramEnd"/>
      <w:r w:rsidR="001115D1">
        <w:rPr>
          <w:rFonts w:ascii="Courier New" w:hAnsi="Courier New" w:cs="Courier New"/>
        </w:rPr>
        <w:t xml:space="preserve">/ if </w:t>
      </w: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ticketType</w:t>
      </w:r>
      <w:proofErr w:type="spellEnd"/>
      <w:r>
        <w:rPr>
          <w:rFonts w:ascii="Courier New" w:hAnsi="Courier New" w:cs="Courier New"/>
        </w:rPr>
        <w:t xml:space="preserve"> = 2)</w:t>
      </w:r>
    </w:p>
    <w:p w:rsidR="001115D1" w:rsidRDefault="001115D1" w:rsidP="001115D1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IF individual = 1 THEN</w:t>
      </w:r>
    </w:p>
    <w:p w:rsidR="001115D1" w:rsidRDefault="001115D1" w:rsidP="001115D1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 </w:t>
      </w:r>
      <w:proofErr w:type="spellStart"/>
      <w:r>
        <w:rPr>
          <w:rFonts w:ascii="Courier New" w:hAnsi="Courier New" w:cs="Courier New"/>
        </w:rPr>
        <w:t>numAdults</w:t>
      </w:r>
      <w:proofErr w:type="spellEnd"/>
      <w:r>
        <w:rPr>
          <w:rFonts w:ascii="Courier New" w:hAnsi="Courier New" w:cs="Courier New"/>
        </w:rPr>
        <w:t xml:space="preserve"> &gt; 0 THEN</w:t>
      </w:r>
    </w:p>
    <w:p w:rsidR="001115D1" w:rsidRDefault="001115D1" w:rsidP="001115D1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OUTPUT “Ticket: Adult (</w:t>
      </w:r>
      <w:r w:rsidR="00A14936">
        <w:rPr>
          <w:rFonts w:ascii="Courier New" w:hAnsi="Courier New" w:cs="Courier New"/>
        </w:rPr>
        <w:t>Two Days</w:t>
      </w:r>
      <w:r>
        <w:rPr>
          <w:rFonts w:ascii="Courier New" w:hAnsi="Courier New" w:cs="Courier New"/>
        </w:rPr>
        <w:t xml:space="preserve">) | 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 xml:space="preserve"> of tickets</w:t>
      </w:r>
      <w:proofErr w:type="gramStart"/>
      <w:r>
        <w:rPr>
          <w:rFonts w:ascii="Courier New" w:hAnsi="Courier New" w:cs="Courier New"/>
        </w:rPr>
        <w:t>: ”</w:t>
      </w:r>
      <w:proofErr w:type="gramEnd"/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&amp; </w:t>
      </w:r>
      <w:proofErr w:type="spellStart"/>
      <w:r>
        <w:rPr>
          <w:rFonts w:ascii="Courier New" w:hAnsi="Courier New" w:cs="Courier New"/>
        </w:rPr>
        <w:t>numAdults</w:t>
      </w:r>
      <w:proofErr w:type="spellEnd"/>
      <w:r>
        <w:rPr>
          <w:rFonts w:ascii="Courier New" w:hAnsi="Courier New" w:cs="Courier New"/>
        </w:rPr>
        <w:t xml:space="preserve"> &amp; “ | Price per ticket: ” &amp; 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proofErr w:type="spellStart"/>
      <w:r>
        <w:rPr>
          <w:rFonts w:ascii="Courier New" w:hAnsi="Courier New" w:cs="Courier New"/>
        </w:rPr>
        <w:t>ticketPrices</w:t>
      </w:r>
      <w:r>
        <w:rPr>
          <w:rFonts w:ascii="Courier New" w:hAnsi="Courier New" w:cs="Courier New"/>
        </w:rPr>
        <w:t>TwoDays</w:t>
      </w:r>
      <w:proofErr w:type="spellEnd"/>
      <w:r>
        <w:rPr>
          <w:rFonts w:ascii="Courier New" w:hAnsi="Courier New" w:cs="Courier New"/>
        </w:rPr>
        <w:t>[1]</w:t>
      </w:r>
    </w:p>
    <w:p w:rsidR="001115D1" w:rsidRDefault="001115D1" w:rsidP="001115D1">
      <w:pPr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ENDIF</w:t>
      </w:r>
    </w:p>
    <w:p w:rsidR="001115D1" w:rsidRDefault="001115D1" w:rsidP="001115D1">
      <w:pPr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</w:t>
      </w:r>
      <w:proofErr w:type="spellStart"/>
      <w:r>
        <w:rPr>
          <w:rFonts w:ascii="Courier New" w:hAnsi="Courier New" w:cs="Courier New"/>
        </w:rPr>
        <w:t>numChildren</w:t>
      </w:r>
      <w:proofErr w:type="spellEnd"/>
      <w:r>
        <w:rPr>
          <w:rFonts w:ascii="Courier New" w:hAnsi="Courier New" w:cs="Courier New"/>
        </w:rPr>
        <w:t xml:space="preserve"> &gt; 0 THEN</w:t>
      </w:r>
    </w:p>
    <w:p w:rsidR="001115D1" w:rsidRDefault="001115D1" w:rsidP="001115D1">
      <w:pPr>
        <w:ind w:left="28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 “Ticket: Child (</w:t>
      </w:r>
      <w:r w:rsidR="00B37474">
        <w:rPr>
          <w:rFonts w:ascii="Courier New" w:hAnsi="Courier New" w:cs="Courier New"/>
        </w:rPr>
        <w:t>Two Days</w:t>
      </w:r>
      <w:r>
        <w:rPr>
          <w:rFonts w:ascii="Courier New" w:hAnsi="Courier New" w:cs="Courier New"/>
        </w:rPr>
        <w:t xml:space="preserve">) | 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 xml:space="preserve"> of tickets</w:t>
      </w:r>
      <w:proofErr w:type="gramStart"/>
      <w:r>
        <w:rPr>
          <w:rFonts w:ascii="Courier New" w:hAnsi="Courier New" w:cs="Courier New"/>
        </w:rPr>
        <w:t>: ”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&amp; </w:t>
      </w:r>
      <w:proofErr w:type="spellStart"/>
      <w:r>
        <w:rPr>
          <w:rFonts w:ascii="Courier New" w:hAnsi="Courier New" w:cs="Courier New"/>
        </w:rPr>
        <w:t>numChildren</w:t>
      </w:r>
      <w:proofErr w:type="spellEnd"/>
      <w:r>
        <w:rPr>
          <w:rFonts w:ascii="Courier New" w:hAnsi="Courier New" w:cs="Courier New"/>
        </w:rPr>
        <w:t xml:space="preserve"> &amp; “ | Price per ticket: ” &amp; 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proofErr w:type="spellStart"/>
      <w:r w:rsidR="008C022A">
        <w:rPr>
          <w:rFonts w:ascii="Courier New" w:hAnsi="Courier New" w:cs="Courier New"/>
        </w:rPr>
        <w:t>ticketPricesTwoDays</w:t>
      </w:r>
      <w:proofErr w:type="spellEnd"/>
      <w:r w:rsidR="008C022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[2]</w:t>
      </w:r>
    </w:p>
    <w:p w:rsidR="001115D1" w:rsidRDefault="001115D1" w:rsidP="001115D1">
      <w:pPr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ENDIF</w:t>
      </w:r>
    </w:p>
    <w:p w:rsidR="001115D1" w:rsidRDefault="001115D1" w:rsidP="001115D1">
      <w:pPr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If </w:t>
      </w:r>
      <w:proofErr w:type="spellStart"/>
      <w:r>
        <w:rPr>
          <w:rFonts w:ascii="Courier New" w:hAnsi="Courier New" w:cs="Courier New"/>
        </w:rPr>
        <w:t>numSeniors</w:t>
      </w:r>
      <w:proofErr w:type="spellEnd"/>
      <w:r>
        <w:rPr>
          <w:rFonts w:ascii="Courier New" w:hAnsi="Courier New" w:cs="Courier New"/>
        </w:rPr>
        <w:t xml:space="preserve"> &gt; 0 THEN</w:t>
      </w:r>
    </w:p>
    <w:p w:rsidR="001115D1" w:rsidRDefault="001115D1" w:rsidP="001115D1">
      <w:pPr>
        <w:ind w:left="28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 “Ticket: Senior (</w:t>
      </w:r>
      <w:r w:rsidR="00B37474">
        <w:rPr>
          <w:rFonts w:ascii="Courier New" w:hAnsi="Courier New" w:cs="Courier New"/>
        </w:rPr>
        <w:t>Two Days</w:t>
      </w:r>
      <w:r>
        <w:rPr>
          <w:rFonts w:ascii="Courier New" w:hAnsi="Courier New" w:cs="Courier New"/>
        </w:rPr>
        <w:t>) |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 xml:space="preserve"> of tickets</w:t>
      </w:r>
      <w:proofErr w:type="gramStart"/>
      <w:r>
        <w:rPr>
          <w:rFonts w:ascii="Courier New" w:hAnsi="Courier New" w:cs="Courier New"/>
        </w:rPr>
        <w:t>: ”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&amp; </w:t>
      </w:r>
      <w:proofErr w:type="spellStart"/>
      <w:r>
        <w:rPr>
          <w:rFonts w:ascii="Courier New" w:hAnsi="Courier New" w:cs="Courier New"/>
        </w:rPr>
        <w:t>numSeniors</w:t>
      </w:r>
      <w:proofErr w:type="spellEnd"/>
      <w:r>
        <w:rPr>
          <w:rFonts w:ascii="Courier New" w:hAnsi="Courier New" w:cs="Courier New"/>
        </w:rPr>
        <w:t xml:space="preserve"> &amp; “ | Price per ticket: ” &amp; 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proofErr w:type="spellStart"/>
      <w:r w:rsidR="008C022A">
        <w:rPr>
          <w:rFonts w:ascii="Courier New" w:hAnsi="Courier New" w:cs="Courier New"/>
        </w:rPr>
        <w:t>ticketPricesTwoDays</w:t>
      </w:r>
      <w:proofErr w:type="spellEnd"/>
      <w:r>
        <w:rPr>
          <w:rFonts w:ascii="Courier New" w:hAnsi="Courier New" w:cs="Courier New"/>
        </w:rPr>
        <w:t>[3]</w:t>
      </w:r>
    </w:p>
    <w:p w:rsidR="001115D1" w:rsidRDefault="001115D1" w:rsidP="001115D1">
      <w:pPr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ENDIF</w:t>
      </w:r>
    </w:p>
    <w:p w:rsidR="001115D1" w:rsidRDefault="001115D1" w:rsidP="001115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1115D1" w:rsidRDefault="001115D1" w:rsidP="001115D1">
      <w:pPr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</w:t>
      </w:r>
      <w:proofErr w:type="spellStart"/>
      <w:r>
        <w:rPr>
          <w:rFonts w:ascii="Courier New" w:hAnsi="Courier New" w:cs="Courier New"/>
        </w:rPr>
        <w:t>numFamily</w:t>
      </w:r>
      <w:proofErr w:type="spellEnd"/>
      <w:r>
        <w:rPr>
          <w:rFonts w:ascii="Courier New" w:hAnsi="Courier New" w:cs="Courier New"/>
        </w:rPr>
        <w:t xml:space="preserve"> &gt; 0 THEN</w:t>
      </w:r>
    </w:p>
    <w:p w:rsidR="001115D1" w:rsidRDefault="001115D1" w:rsidP="001115D1">
      <w:pPr>
        <w:ind w:left="28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OUTPUT “Ticket: Family [2 Adults/Seniors + 3 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 Children] (</w:t>
      </w:r>
      <w:r w:rsidR="00B37474">
        <w:rPr>
          <w:rFonts w:ascii="Courier New" w:hAnsi="Courier New" w:cs="Courier New"/>
        </w:rPr>
        <w:t>Two Days</w:t>
      </w:r>
      <w:r>
        <w:rPr>
          <w:rFonts w:ascii="Courier New" w:hAnsi="Courier New" w:cs="Courier New"/>
        </w:rPr>
        <w:t xml:space="preserve">) | 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 xml:space="preserve"> of tickets</w:t>
      </w:r>
      <w:proofErr w:type="gramStart"/>
      <w:r>
        <w:rPr>
          <w:rFonts w:ascii="Courier New" w:hAnsi="Courier New" w:cs="Courier New"/>
        </w:rPr>
        <w:t>: ”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&amp; </w:t>
      </w:r>
      <w:proofErr w:type="spellStart"/>
      <w:r>
        <w:rPr>
          <w:rFonts w:ascii="Courier New" w:hAnsi="Courier New" w:cs="Courier New"/>
        </w:rPr>
        <w:t>numFamily</w:t>
      </w:r>
      <w:proofErr w:type="spellEnd"/>
      <w:r>
        <w:rPr>
          <w:rFonts w:ascii="Courier New" w:hAnsi="Courier New" w:cs="Courier New"/>
        </w:rPr>
        <w:t xml:space="preserve"> &amp; “ | Price per ticket: ” &amp; 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proofErr w:type="spellStart"/>
      <w:r w:rsidR="008C022A">
        <w:rPr>
          <w:rFonts w:ascii="Courier New" w:hAnsi="Courier New" w:cs="Courier New"/>
        </w:rPr>
        <w:t>ticketPricesTwoDays</w:t>
      </w:r>
      <w:proofErr w:type="spellEnd"/>
      <w:r>
        <w:rPr>
          <w:rFonts w:ascii="Courier New" w:hAnsi="Courier New" w:cs="Courier New"/>
        </w:rPr>
        <w:t>[4]</w:t>
      </w:r>
    </w:p>
    <w:p w:rsidR="001115D1" w:rsidRDefault="001115D1" w:rsidP="001115D1">
      <w:pPr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ENDIF</w:t>
      </w:r>
    </w:p>
    <w:p w:rsidR="001115D1" w:rsidRDefault="001115D1" w:rsidP="001115D1">
      <w:pPr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</w:t>
      </w:r>
      <w:proofErr w:type="spellStart"/>
      <w:r>
        <w:rPr>
          <w:rFonts w:ascii="Courier New" w:hAnsi="Courier New" w:cs="Courier New"/>
        </w:rPr>
        <w:t>numGroup</w:t>
      </w:r>
      <w:proofErr w:type="spellEnd"/>
      <w:r>
        <w:rPr>
          <w:rFonts w:ascii="Courier New" w:hAnsi="Courier New" w:cs="Courier New"/>
        </w:rPr>
        <w:t xml:space="preserve"> &gt; 0 THEN</w:t>
      </w:r>
    </w:p>
    <w:p w:rsidR="001115D1" w:rsidRDefault="001115D1" w:rsidP="001115D1">
      <w:pPr>
        <w:ind w:left="28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OUTPUT “Ticket: Group [2 Adults/Seniors + 3 </w:t>
      </w:r>
      <w:r>
        <w:rPr>
          <w:rFonts w:ascii="Courier New" w:hAnsi="Courier New" w:cs="Courier New"/>
        </w:rPr>
        <w:br/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Children] </w:t>
      </w:r>
      <w:r w:rsidR="00B37474">
        <w:rPr>
          <w:rFonts w:ascii="Courier New" w:hAnsi="Courier New" w:cs="Courier New"/>
        </w:rPr>
        <w:t>(</w:t>
      </w:r>
      <w:r w:rsidR="00B37474">
        <w:rPr>
          <w:rFonts w:ascii="Courier New" w:hAnsi="Courier New" w:cs="Courier New"/>
        </w:rPr>
        <w:t>Two Days</w:t>
      </w:r>
      <w:r>
        <w:rPr>
          <w:rFonts w:ascii="Courier New" w:hAnsi="Courier New" w:cs="Courier New"/>
        </w:rPr>
        <w:t xml:space="preserve">) | 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 xml:space="preserve"> of tickets</w:t>
      </w:r>
      <w:proofErr w:type="gramStart"/>
      <w:r>
        <w:rPr>
          <w:rFonts w:ascii="Courier New" w:hAnsi="Courier New" w:cs="Courier New"/>
        </w:rPr>
        <w:t>: ”</w:t>
      </w:r>
      <w:proofErr w:type="gram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&amp; </w:t>
      </w:r>
      <w:proofErr w:type="spellStart"/>
      <w:r>
        <w:rPr>
          <w:rFonts w:ascii="Courier New" w:hAnsi="Courier New" w:cs="Courier New"/>
        </w:rPr>
        <w:t>numGroup</w:t>
      </w:r>
      <w:proofErr w:type="spellEnd"/>
      <w:r>
        <w:rPr>
          <w:rFonts w:ascii="Courier New" w:hAnsi="Courier New" w:cs="Courier New"/>
        </w:rPr>
        <w:t xml:space="preserve"> &amp; “ | Price per ticket: ” &amp; 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</w:t>
      </w:r>
      <w:proofErr w:type="spellStart"/>
      <w:r w:rsidR="008C022A">
        <w:rPr>
          <w:rFonts w:ascii="Courier New" w:hAnsi="Courier New" w:cs="Courier New"/>
        </w:rPr>
        <w:t>ticketPricesTwoDays</w:t>
      </w:r>
      <w:proofErr w:type="spellEnd"/>
      <w:r>
        <w:rPr>
          <w:rFonts w:ascii="Courier New" w:hAnsi="Courier New" w:cs="Courier New"/>
        </w:rPr>
        <w:t>[5]</w:t>
      </w:r>
    </w:p>
    <w:p w:rsidR="001115D1" w:rsidRDefault="001115D1" w:rsidP="001115D1">
      <w:pPr>
        <w:ind w:left="21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ENDIF</w:t>
      </w:r>
    </w:p>
    <w:p w:rsidR="001115D1" w:rsidRDefault="001115D1" w:rsidP="00D070D6">
      <w:pPr>
        <w:ind w:left="144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ENDIF</w:t>
      </w:r>
    </w:p>
    <w:p w:rsidR="00943E68" w:rsidRDefault="00943E68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ENDIF</w:t>
      </w:r>
      <w:r>
        <w:rPr>
          <w:rFonts w:ascii="Courier New" w:hAnsi="Courier New" w:cs="Courier New"/>
        </w:rPr>
        <w:tab/>
      </w:r>
    </w:p>
    <w:p w:rsidR="00943E68" w:rsidRDefault="00281961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884C69">
        <w:rPr>
          <w:rFonts w:ascii="Courier New" w:hAnsi="Courier New" w:cs="Courier New"/>
        </w:rPr>
        <w:t xml:space="preserve">IF </w:t>
      </w:r>
      <w:proofErr w:type="spellStart"/>
      <w:r w:rsidR="00884C69">
        <w:rPr>
          <w:rFonts w:ascii="Courier New" w:hAnsi="Courier New" w:cs="Courier New"/>
        </w:rPr>
        <w:t>numLion</w:t>
      </w:r>
      <w:proofErr w:type="spellEnd"/>
      <w:r w:rsidR="00884C69">
        <w:rPr>
          <w:rFonts w:ascii="Courier New" w:hAnsi="Courier New" w:cs="Courier New"/>
        </w:rPr>
        <w:t xml:space="preserve"> &gt; 0 THEN</w:t>
      </w:r>
    </w:p>
    <w:p w:rsidR="00884C69" w:rsidRDefault="00884C69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D0626D">
        <w:rPr>
          <w:rFonts w:ascii="Courier New" w:hAnsi="Courier New" w:cs="Courier New"/>
        </w:rPr>
        <w:t xml:space="preserve">OUTPUT “Extra Attraction: Lion Feeding | Price Per Person: $” </w:t>
      </w:r>
      <w:r w:rsidR="00D0626D">
        <w:rPr>
          <w:rFonts w:ascii="Courier New" w:hAnsi="Courier New" w:cs="Courier New"/>
        </w:rPr>
        <w:br/>
        <w:t xml:space="preserve"> </w:t>
      </w:r>
      <w:r w:rsidR="00D0626D">
        <w:rPr>
          <w:rFonts w:ascii="Courier New" w:hAnsi="Courier New" w:cs="Courier New"/>
        </w:rPr>
        <w:tab/>
      </w:r>
      <w:r w:rsidR="00D0626D">
        <w:rPr>
          <w:rFonts w:ascii="Courier New" w:hAnsi="Courier New" w:cs="Courier New"/>
        </w:rPr>
        <w:tab/>
      </w:r>
      <w:r w:rsidR="00D0626D">
        <w:rPr>
          <w:rFonts w:ascii="Courier New" w:hAnsi="Courier New" w:cs="Courier New"/>
        </w:rPr>
        <w:tab/>
        <w:t xml:space="preserve">       &amp; </w:t>
      </w:r>
      <w:proofErr w:type="spellStart"/>
      <w:proofErr w:type="gramStart"/>
      <w:r w:rsidR="00D0626D">
        <w:rPr>
          <w:rFonts w:ascii="Courier New" w:hAnsi="Courier New" w:cs="Courier New"/>
        </w:rPr>
        <w:t>extraAttractionPrices</w:t>
      </w:r>
      <w:proofErr w:type="spellEnd"/>
      <w:r w:rsidR="00D0626D">
        <w:rPr>
          <w:rFonts w:ascii="Courier New" w:hAnsi="Courier New" w:cs="Courier New"/>
        </w:rPr>
        <w:t>[</w:t>
      </w:r>
      <w:proofErr w:type="gramEnd"/>
      <w:r w:rsidR="00D0626D">
        <w:rPr>
          <w:rFonts w:ascii="Courier New" w:hAnsi="Courier New" w:cs="Courier New"/>
        </w:rPr>
        <w:t>1]</w:t>
      </w:r>
    </w:p>
    <w:p w:rsidR="00884C69" w:rsidRDefault="00884C69" w:rsidP="00884C69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ENDIF</w:t>
      </w:r>
    </w:p>
    <w:p w:rsidR="00D0626D" w:rsidRDefault="00D0626D" w:rsidP="00D0626D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IF </w:t>
      </w:r>
      <w:proofErr w:type="spellStart"/>
      <w:r>
        <w:rPr>
          <w:rFonts w:ascii="Courier New" w:hAnsi="Courier New" w:cs="Courier New"/>
        </w:rPr>
        <w:t>numPenguin</w:t>
      </w:r>
      <w:proofErr w:type="spellEnd"/>
      <w:r>
        <w:rPr>
          <w:rFonts w:ascii="Courier New" w:hAnsi="Courier New" w:cs="Courier New"/>
        </w:rPr>
        <w:t xml:space="preserve"> &gt; 0 THEN</w:t>
      </w:r>
    </w:p>
    <w:p w:rsidR="00D0626D" w:rsidRDefault="00D0626D" w:rsidP="00D0626D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OUTPUT “Extra Attraction: </w:t>
      </w:r>
      <w:r>
        <w:rPr>
          <w:rFonts w:ascii="Courier New" w:hAnsi="Courier New" w:cs="Courier New"/>
        </w:rPr>
        <w:t>Penguin</w:t>
      </w:r>
      <w:r>
        <w:rPr>
          <w:rFonts w:ascii="Courier New" w:hAnsi="Courier New" w:cs="Courier New"/>
        </w:rPr>
        <w:t xml:space="preserve"> Feeding | Price Per Person: 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>$”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&amp; </w:t>
      </w:r>
      <w:proofErr w:type="spellStart"/>
      <w:proofErr w:type="gramStart"/>
      <w:r>
        <w:rPr>
          <w:rFonts w:ascii="Courier New" w:hAnsi="Courier New" w:cs="Courier New"/>
        </w:rPr>
        <w:t>extraAttractionPrices</w:t>
      </w:r>
      <w:proofErr w:type="spellEnd"/>
      <w:r>
        <w:rPr>
          <w:rFonts w:ascii="Courier New" w:hAnsi="Courier New" w:cs="Courier New"/>
        </w:rPr>
        <w:t>[</w:t>
      </w:r>
      <w:proofErr w:type="gramEnd"/>
      <w:r w:rsidR="002059EA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]</w:t>
      </w:r>
    </w:p>
    <w:p w:rsidR="00D0626D" w:rsidRDefault="00D0626D" w:rsidP="00D0626D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ENDIF</w:t>
      </w:r>
    </w:p>
    <w:p w:rsidR="00D07ED6" w:rsidRDefault="00D07ED6" w:rsidP="00D07ED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07ED6" w:rsidRDefault="00D07ED6" w:rsidP="00D07ED6">
      <w:pPr>
        <w:ind w:firstLine="720"/>
        <w:rPr>
          <w:rFonts w:ascii="Courier New" w:hAnsi="Courier New" w:cs="Courier New"/>
        </w:rPr>
      </w:pPr>
    </w:p>
    <w:p w:rsidR="00D07ED6" w:rsidRDefault="00D07ED6" w:rsidP="00D07ED6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IF </w:t>
      </w:r>
      <w:proofErr w:type="spellStart"/>
      <w:r>
        <w:rPr>
          <w:rFonts w:ascii="Courier New" w:hAnsi="Courier New" w:cs="Courier New"/>
        </w:rPr>
        <w:t>num</w:t>
      </w:r>
      <w:r>
        <w:rPr>
          <w:rFonts w:ascii="Courier New" w:hAnsi="Courier New" w:cs="Courier New"/>
        </w:rPr>
        <w:t>BBQ</w:t>
      </w:r>
      <w:proofErr w:type="spellEnd"/>
      <w:r>
        <w:rPr>
          <w:rFonts w:ascii="Courier New" w:hAnsi="Courier New" w:cs="Courier New"/>
        </w:rPr>
        <w:t xml:space="preserve"> &gt; 0 THEN</w:t>
      </w:r>
    </w:p>
    <w:p w:rsidR="00D07ED6" w:rsidRDefault="00D07ED6" w:rsidP="00D07ED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OUTPUT “Extra Attraction: </w:t>
      </w:r>
      <w:r>
        <w:rPr>
          <w:rFonts w:ascii="Courier New" w:hAnsi="Courier New" w:cs="Courier New"/>
        </w:rPr>
        <w:t>Evening Barbeque</w:t>
      </w:r>
      <w:r w:rsidR="001D4B26">
        <w:rPr>
          <w:rFonts w:ascii="Courier New" w:hAnsi="Courier New" w:cs="Courier New"/>
        </w:rPr>
        <w:t xml:space="preserve"> |</w:t>
      </w:r>
      <w:r>
        <w:rPr>
          <w:rFonts w:ascii="Courier New" w:hAnsi="Courier New" w:cs="Courier New"/>
        </w:rPr>
        <w:t xml:space="preserve"> Price Per Person: </w:t>
      </w:r>
      <w:r w:rsidR="003B6F29">
        <w:rPr>
          <w:rFonts w:ascii="Courier New" w:hAnsi="Courier New" w:cs="Courier New"/>
        </w:rPr>
        <w:br/>
        <w:t xml:space="preserve"> </w:t>
      </w:r>
      <w:r w:rsidR="003B6F29">
        <w:rPr>
          <w:rFonts w:ascii="Courier New" w:hAnsi="Courier New" w:cs="Courier New"/>
        </w:rPr>
        <w:tab/>
      </w:r>
      <w:r w:rsidR="003B6F29">
        <w:rPr>
          <w:rFonts w:ascii="Courier New" w:hAnsi="Courier New" w:cs="Courier New"/>
        </w:rPr>
        <w:tab/>
      </w:r>
      <w:r w:rsidR="003B6F29">
        <w:rPr>
          <w:rFonts w:ascii="Courier New" w:hAnsi="Courier New" w:cs="Courier New"/>
        </w:rPr>
        <w:tab/>
      </w:r>
      <w:r w:rsidR="003B6F29"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>$”</w:t>
      </w:r>
      <w:r w:rsidR="003B6F29">
        <w:rPr>
          <w:rFonts w:ascii="Courier New" w:hAnsi="Courier New" w:cs="Courier New"/>
        </w:rPr>
        <w:t xml:space="preserve"> &amp;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extraAttractionPrices</w:t>
      </w:r>
      <w:proofErr w:type="spellEnd"/>
      <w:r>
        <w:rPr>
          <w:rFonts w:ascii="Courier New" w:hAnsi="Courier New" w:cs="Courier New"/>
        </w:rPr>
        <w:t>[</w:t>
      </w:r>
      <w:proofErr w:type="gramEnd"/>
      <w:r w:rsidR="003B6F29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]</w:t>
      </w:r>
    </w:p>
    <w:p w:rsidR="00D07ED6" w:rsidRDefault="00D07ED6" w:rsidP="00D07ED6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ENDIF</w:t>
      </w:r>
    </w:p>
    <w:p w:rsidR="00943E68" w:rsidRDefault="000C6C45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OUTPUT “Total Cost: $” &amp; </w:t>
      </w:r>
      <w:proofErr w:type="spellStart"/>
      <w:r>
        <w:rPr>
          <w:rFonts w:ascii="Courier New" w:hAnsi="Courier New" w:cs="Courier New"/>
        </w:rPr>
        <w:t>totalPrice</w:t>
      </w:r>
      <w:proofErr w:type="spellEnd"/>
    </w:p>
    <w:p w:rsidR="00943E68" w:rsidRDefault="00943E68" w:rsidP="007A5F66">
      <w:pPr>
        <w:ind w:firstLine="720"/>
        <w:rPr>
          <w:rFonts w:ascii="Courier New" w:hAnsi="Courier New" w:cs="Courier New"/>
        </w:rPr>
      </w:pPr>
    </w:p>
    <w:p w:rsidR="00874A2B" w:rsidRDefault="00874A2B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WHILE </w:t>
      </w:r>
      <w:proofErr w:type="spellStart"/>
      <w:r>
        <w:rPr>
          <w:rFonts w:ascii="Courier New" w:hAnsi="Courier New" w:cs="Courier New"/>
        </w:rPr>
        <w:t>continueFlag</w:t>
      </w:r>
      <w:proofErr w:type="spellEnd"/>
      <w:r>
        <w:rPr>
          <w:rFonts w:ascii="Courier New" w:hAnsi="Courier New" w:cs="Courier New"/>
        </w:rPr>
        <w:t xml:space="preserve"> &lt;&gt; 1 AND </w:t>
      </w:r>
      <w:proofErr w:type="spellStart"/>
      <w:r>
        <w:rPr>
          <w:rFonts w:ascii="Courier New" w:hAnsi="Courier New" w:cs="Courier New"/>
        </w:rPr>
        <w:t>continueFlag</w:t>
      </w:r>
      <w:proofErr w:type="spellEnd"/>
      <w:r>
        <w:rPr>
          <w:rFonts w:ascii="Courier New" w:hAnsi="Courier New" w:cs="Courier New"/>
        </w:rPr>
        <w:t xml:space="preserve"> &lt;&gt; 0</w:t>
      </w:r>
    </w:p>
    <w:p w:rsidR="00874A2B" w:rsidRDefault="00874A2B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OUTPUT “Would you like to make another booking? (1/0):”</w:t>
      </w:r>
    </w:p>
    <w:p w:rsidR="00874A2B" w:rsidRDefault="00874A2B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INPUT </w:t>
      </w:r>
      <w:proofErr w:type="spellStart"/>
      <w:r>
        <w:rPr>
          <w:rFonts w:ascii="Courier New" w:hAnsi="Courier New" w:cs="Courier New"/>
        </w:rPr>
        <w:t>continueFlag</w:t>
      </w:r>
      <w:proofErr w:type="spellEnd"/>
    </w:p>
    <w:p w:rsidR="00D37BBE" w:rsidRDefault="00D37BBE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IF </w:t>
      </w:r>
      <w:proofErr w:type="spellStart"/>
      <w:r>
        <w:rPr>
          <w:rFonts w:ascii="Courier New" w:hAnsi="Courier New" w:cs="Courier New"/>
        </w:rPr>
        <w:t>continueFlag</w:t>
      </w:r>
      <w:proofErr w:type="spellEnd"/>
      <w:r>
        <w:rPr>
          <w:rFonts w:ascii="Courier New" w:hAnsi="Courier New" w:cs="Courier New"/>
        </w:rPr>
        <w:t xml:space="preserve"> &lt;&gt; 1 AND </w:t>
      </w:r>
      <w:proofErr w:type="spellStart"/>
      <w:r>
        <w:rPr>
          <w:rFonts w:ascii="Courier New" w:hAnsi="Courier New" w:cs="Courier New"/>
        </w:rPr>
        <w:t>continueFlag</w:t>
      </w:r>
      <w:proofErr w:type="spellEnd"/>
      <w:r>
        <w:rPr>
          <w:rFonts w:ascii="Courier New" w:hAnsi="Courier New" w:cs="Courier New"/>
        </w:rPr>
        <w:t xml:space="preserve"> &lt;&gt; 0</w:t>
      </w:r>
      <w:r w:rsidR="00E17909">
        <w:rPr>
          <w:rFonts w:ascii="Courier New" w:hAnsi="Courier New" w:cs="Courier New"/>
        </w:rPr>
        <w:t xml:space="preserve"> THEN</w:t>
      </w:r>
    </w:p>
    <w:p w:rsidR="00E17909" w:rsidRDefault="00E17909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8F7D60">
        <w:rPr>
          <w:rFonts w:ascii="Courier New" w:hAnsi="Courier New" w:cs="Courier New"/>
        </w:rPr>
        <w:t>OUTPUT “ERROR: Please enter a valid response (1/0)</w:t>
      </w:r>
      <w:r w:rsidR="00062BE4">
        <w:rPr>
          <w:rFonts w:ascii="Courier New" w:hAnsi="Courier New" w:cs="Courier New"/>
        </w:rPr>
        <w:t>.</w:t>
      </w:r>
      <w:r w:rsidR="008F7D60">
        <w:rPr>
          <w:rFonts w:ascii="Courier New" w:hAnsi="Courier New" w:cs="Courier New"/>
        </w:rPr>
        <w:t>”</w:t>
      </w:r>
    </w:p>
    <w:p w:rsidR="00E17909" w:rsidRDefault="00E17909" w:rsidP="00E17909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ENDIF</w:t>
      </w:r>
    </w:p>
    <w:p w:rsidR="006F33BE" w:rsidRDefault="00874A2B" w:rsidP="006A61DD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ENDWHILE</w:t>
      </w:r>
      <w:r w:rsidR="001C1120">
        <w:rPr>
          <w:rFonts w:ascii="Courier New" w:hAnsi="Courier New" w:cs="Courier New"/>
        </w:rPr>
        <w:tab/>
      </w:r>
    </w:p>
    <w:p w:rsidR="002A781F" w:rsidRDefault="00DC6072" w:rsidP="007A5F66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ENDIF</w:t>
      </w:r>
      <w:bookmarkStart w:id="0" w:name="_GoBack"/>
      <w:bookmarkEnd w:id="0"/>
    </w:p>
    <w:p w:rsidR="00C64705" w:rsidRDefault="00C64705" w:rsidP="006464D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ENDWHILE</w:t>
      </w:r>
    </w:p>
    <w:p w:rsidR="006464D4" w:rsidRDefault="006464D4" w:rsidP="00E83D63">
      <w:pPr>
        <w:ind w:firstLine="720"/>
      </w:pPr>
    </w:p>
    <w:p w:rsidR="00E83D63" w:rsidRPr="00DC5291" w:rsidRDefault="00E83D63" w:rsidP="00DC5291"/>
    <w:sectPr w:rsidR="00E83D63" w:rsidRPr="00DC5291" w:rsidSect="00A03342">
      <w:headerReference w:type="even" r:id="rId7"/>
      <w:headerReference w:type="default" r:id="rId8"/>
      <w:footerReference w:type="default" r:id="rId9"/>
      <w:headerReference w:type="first" r:id="rId10"/>
      <w:pgSz w:w="11907" w:h="16839" w:code="9"/>
      <w:pgMar w:top="2891" w:right="720" w:bottom="720" w:left="720" w:header="720" w:footer="11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08B" w:rsidRDefault="0031208B" w:rsidP="007841BC">
      <w:pPr>
        <w:spacing w:after="0" w:line="240" w:lineRule="auto"/>
      </w:pPr>
      <w:r>
        <w:separator/>
      </w:r>
    </w:p>
  </w:endnote>
  <w:endnote w:type="continuationSeparator" w:id="0">
    <w:p w:rsidR="0031208B" w:rsidRDefault="0031208B" w:rsidP="00784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6AA" w:rsidRDefault="002016AA">
    <w:pPr>
      <w:pStyle w:val="Footer"/>
    </w:pP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-1270</wp:posOffset>
          </wp:positionV>
          <wp:extent cx="7570470" cy="911860"/>
          <wp:effectExtent l="0" t="0" r="0" b="254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 O leve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470" cy="911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6301105</wp:posOffset>
              </wp:positionH>
              <wp:positionV relativeFrom="paragraph">
                <wp:posOffset>15240</wp:posOffset>
              </wp:positionV>
              <wp:extent cx="939800" cy="25463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9800" cy="2546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016AA" w:rsidRPr="007841BC" w:rsidRDefault="002016AA">
                          <w:pPr>
                            <w:rPr>
                              <w:sz w:val="20"/>
                            </w:rPr>
                          </w:pPr>
                          <w:r w:rsidRPr="007841BC">
                            <w:rPr>
                              <w:sz w:val="20"/>
                            </w:rPr>
                            <w:t xml:space="preserve">Page </w:t>
                          </w:r>
                          <w:r w:rsidRPr="007841BC">
                            <w:rPr>
                              <w:b/>
                              <w:sz w:val="20"/>
                            </w:rPr>
                            <w:fldChar w:fldCharType="begin"/>
                          </w:r>
                          <w:r w:rsidRPr="007841BC">
                            <w:rPr>
                              <w:b/>
                              <w:sz w:val="20"/>
                            </w:rPr>
                            <w:instrText xml:space="preserve"> PAGE  \* Arabic  \* MERGEFORMAT </w:instrText>
                          </w:r>
                          <w:r w:rsidRPr="007841BC">
                            <w:rPr>
                              <w:b/>
                              <w:sz w:val="20"/>
                            </w:rPr>
                            <w:fldChar w:fldCharType="separate"/>
                          </w:r>
                          <w:r w:rsidR="006A61DD">
                            <w:rPr>
                              <w:b/>
                              <w:noProof/>
                              <w:sz w:val="20"/>
                            </w:rPr>
                            <w:t>8</w:t>
                          </w:r>
                          <w:r w:rsidRPr="007841BC">
                            <w:rPr>
                              <w:b/>
                              <w:sz w:val="20"/>
                            </w:rPr>
                            <w:fldChar w:fldCharType="end"/>
                          </w:r>
                          <w:r w:rsidRPr="007841BC">
                            <w:rPr>
                              <w:sz w:val="20"/>
                            </w:rPr>
                            <w:t xml:space="preserve"> of </w:t>
                          </w:r>
                          <w:r w:rsidR="0031208B">
                            <w:fldChar w:fldCharType="begin"/>
                          </w:r>
                          <w:r w:rsidR="0031208B">
                            <w:instrText xml:space="preserve"> NUMPAGES  \* Arabic  \* MERGEFORMAT </w:instrText>
                          </w:r>
                          <w:r w:rsidR="0031208B">
                            <w:fldChar w:fldCharType="separate"/>
                          </w:r>
                          <w:r w:rsidR="006A61DD" w:rsidRPr="006A61DD">
                            <w:rPr>
                              <w:b/>
                              <w:noProof/>
                              <w:sz w:val="20"/>
                            </w:rPr>
                            <w:t>9</w:t>
                          </w:r>
                          <w:r w:rsidR="0031208B">
                            <w:rPr>
                              <w:b/>
                              <w:noProof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96.15pt;margin-top:1.2pt;width:74pt;height:2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" filled="f" stroked="f">
              <v:textbox>
                <w:txbxContent>
                  <w:p w:rsidR="002016AA" w:rsidRPr="007841BC" w:rsidRDefault="002016AA">
                    <w:pPr>
                      <w:rPr>
                        <w:sz w:val="20"/>
                      </w:rPr>
                    </w:pPr>
                    <w:r w:rsidRPr="007841BC">
                      <w:rPr>
                        <w:sz w:val="20"/>
                      </w:rPr>
                      <w:t xml:space="preserve">Page </w:t>
                    </w:r>
                    <w:r w:rsidRPr="007841BC">
                      <w:rPr>
                        <w:b/>
                        <w:sz w:val="20"/>
                      </w:rPr>
                      <w:fldChar w:fldCharType="begin"/>
                    </w:r>
                    <w:r w:rsidRPr="007841BC">
                      <w:rPr>
                        <w:b/>
                        <w:sz w:val="20"/>
                      </w:rPr>
                      <w:instrText xml:space="preserve"> PAGE  \* Arabic  \* MERGEFORMAT </w:instrText>
                    </w:r>
                    <w:r w:rsidRPr="007841BC">
                      <w:rPr>
                        <w:b/>
                        <w:sz w:val="20"/>
                      </w:rPr>
                      <w:fldChar w:fldCharType="separate"/>
                    </w:r>
                    <w:r w:rsidR="006A61DD">
                      <w:rPr>
                        <w:b/>
                        <w:noProof/>
                        <w:sz w:val="20"/>
                      </w:rPr>
                      <w:t>8</w:t>
                    </w:r>
                    <w:r w:rsidRPr="007841BC">
                      <w:rPr>
                        <w:b/>
                        <w:sz w:val="20"/>
                      </w:rPr>
                      <w:fldChar w:fldCharType="end"/>
                    </w:r>
                    <w:r w:rsidRPr="007841BC">
                      <w:rPr>
                        <w:sz w:val="20"/>
                      </w:rPr>
                      <w:t xml:space="preserve"> of </w:t>
                    </w:r>
                    <w:r w:rsidR="0031208B">
                      <w:fldChar w:fldCharType="begin"/>
                    </w:r>
                    <w:r w:rsidR="0031208B">
                      <w:instrText xml:space="preserve"> NUMPAGES  \* Arabic  \* MERGEFORMAT </w:instrText>
                    </w:r>
                    <w:r w:rsidR="0031208B">
                      <w:fldChar w:fldCharType="separate"/>
                    </w:r>
                    <w:r w:rsidR="006A61DD" w:rsidRPr="006A61DD">
                      <w:rPr>
                        <w:b/>
                        <w:noProof/>
                        <w:sz w:val="20"/>
                      </w:rPr>
                      <w:t>9</w:t>
                    </w:r>
                    <w:r w:rsidR="0031208B">
                      <w:rPr>
                        <w:b/>
                        <w:noProof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08B" w:rsidRDefault="0031208B" w:rsidP="007841BC">
      <w:pPr>
        <w:spacing w:after="0" w:line="240" w:lineRule="auto"/>
      </w:pPr>
      <w:r>
        <w:separator/>
      </w:r>
    </w:p>
  </w:footnote>
  <w:footnote w:type="continuationSeparator" w:id="0">
    <w:p w:rsidR="0031208B" w:rsidRDefault="0031208B" w:rsidP="00784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6AA" w:rsidRDefault="0031208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9642" o:spid="_x0000_s2050" type="#_x0000_t75" style="position:absolute;margin-left:0;margin-top:0;width:522.25pt;height:39.65pt;z-index:-251657216;mso-position-horizontal:center;mso-position-horizontal-relative:margin;mso-position-vertical:center;mso-position-vertical-relative:margin" o:allowincell="f">
          <v:imagedata r:id="rId1" o:title="Watermark-Strip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6AA" w:rsidRDefault="002016AA" w:rsidP="007841BC">
    <w:pPr>
      <w:pStyle w:val="Header"/>
      <w:tabs>
        <w:tab w:val="clear" w:pos="4680"/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-289560</wp:posOffset>
              </wp:positionV>
              <wp:extent cx="4334510" cy="98298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34510" cy="9829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016AA" w:rsidRDefault="002016AA" w:rsidP="005E0A03">
                          <w:pPr>
                            <w:spacing w:after="0" w:line="240" w:lineRule="auto"/>
                            <w:rPr>
                              <w:rFonts w:ascii="Arial Black" w:hAnsi="Arial Black"/>
                              <w:b/>
                              <w:color w:val="FFFFFF" w:themeColor="background1"/>
                              <w:sz w:val="36"/>
                            </w:rPr>
                          </w:pPr>
                          <w:r>
                            <w:rPr>
                              <w:rFonts w:ascii="Arial Black" w:hAnsi="Arial Black"/>
                              <w:b/>
                              <w:color w:val="FFFFFF" w:themeColor="background1"/>
                              <w:sz w:val="36"/>
                            </w:rPr>
                            <w:t>Computer Science 2210</w:t>
                          </w:r>
                        </w:p>
                        <w:p w:rsidR="002016AA" w:rsidRDefault="00DC5291" w:rsidP="00310748">
                          <w:pPr>
                            <w:spacing w:after="0" w:line="240" w:lineRule="auto"/>
                            <w:rPr>
                              <w:color w:val="FFFFFF" w:themeColor="background1"/>
                              <w:sz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</w:rPr>
                            <w:t>Pre-Released Material</w:t>
                          </w:r>
                        </w:p>
                        <w:p w:rsidR="002016AA" w:rsidRPr="005E0A03" w:rsidRDefault="00DC5291" w:rsidP="00310748">
                          <w:pPr>
                            <w:spacing w:after="0" w:line="240" w:lineRule="auto"/>
                          </w:pPr>
                          <w:r>
                            <w:rPr>
                              <w:color w:val="FFFFFF" w:themeColor="background1"/>
                              <w:sz w:val="36"/>
                            </w:rPr>
                            <w:t>May/June 2022 – Paper 22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28.2pt;margin-top:-22.8pt;width:341.3pt;height:7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" filled="f" stroked="f">
              <v:textbox>
                <w:txbxContent>
                  <w:p w:rsidR="002016AA" w:rsidRDefault="002016AA" w:rsidP="005E0A03">
                    <w:pPr>
                      <w:spacing w:after="0" w:line="240" w:lineRule="auto"/>
                      <w:rPr>
                        <w:rFonts w:ascii="Arial Black" w:hAnsi="Arial Black"/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rFonts w:ascii="Arial Black" w:hAnsi="Arial Black"/>
                        <w:b/>
                        <w:color w:val="FFFFFF" w:themeColor="background1"/>
                        <w:sz w:val="36"/>
                      </w:rPr>
                      <w:t>Computer Science 2210</w:t>
                    </w:r>
                  </w:p>
                  <w:p w:rsidR="002016AA" w:rsidRDefault="00DC5291" w:rsidP="00310748">
                    <w:pPr>
                      <w:spacing w:after="0" w:line="240" w:lineRule="auto"/>
                      <w:rPr>
                        <w:color w:val="FFFFFF" w:themeColor="background1"/>
                        <w:sz w:val="36"/>
                      </w:rPr>
                    </w:pPr>
                    <w:r>
                      <w:rPr>
                        <w:color w:val="FFFFFF" w:themeColor="background1"/>
                        <w:sz w:val="36"/>
                      </w:rPr>
                      <w:t>Pre-Released Material</w:t>
                    </w:r>
                  </w:p>
                  <w:p w:rsidR="002016AA" w:rsidRPr="005E0A03" w:rsidRDefault="00DC5291" w:rsidP="00310748">
                    <w:pPr>
                      <w:spacing w:after="0" w:line="240" w:lineRule="auto"/>
                    </w:pPr>
                    <w:r>
                      <w:rPr>
                        <w:color w:val="FFFFFF" w:themeColor="background1"/>
                        <w:sz w:val="36"/>
                      </w:rPr>
                      <w:t>May/June 2022 – Paper 22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-395605</wp:posOffset>
              </wp:positionH>
              <wp:positionV relativeFrom="paragraph">
                <wp:posOffset>949325</wp:posOffset>
              </wp:positionV>
              <wp:extent cx="4237990" cy="36004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7990" cy="3600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016AA" w:rsidRDefault="00DC5291" w:rsidP="00D01915">
                          <w:pPr>
                            <w:spacing w:after="0" w:line="240" w:lineRule="auto"/>
                            <w:rPr>
                              <w:color w:val="FFFFFF" w:themeColor="background1"/>
                              <w:sz w:val="36"/>
                            </w:rPr>
                          </w:pPr>
                          <w:proofErr w:type="gramStart"/>
                          <w:r>
                            <w:rPr>
                              <w:color w:val="FFFFFF" w:themeColor="background1"/>
                              <w:sz w:val="36"/>
                            </w:rPr>
                            <w:t xml:space="preserve">Pseudocode </w:t>
                          </w:r>
                          <w:r w:rsidR="002016AA">
                            <w:rPr>
                              <w:color w:val="FFFFFF" w:themeColor="background1"/>
                              <w:sz w:val="36"/>
                            </w:rPr>
                            <w:t xml:space="preserve"> –</w:t>
                          </w:r>
                          <w:proofErr w:type="gramEnd"/>
                          <w:r w:rsidR="002016AA">
                            <w:rPr>
                              <w:color w:val="FFFFFF" w:themeColor="background1"/>
                              <w:sz w:val="36"/>
                            </w:rPr>
                            <w:t xml:space="preserve"> </w:t>
                          </w:r>
                          <w:r w:rsidR="00FB2B5C">
                            <w:rPr>
                              <w:color w:val="FFFFFF" w:themeColor="background1"/>
                              <w:sz w:val="36"/>
                            </w:rPr>
                            <w:t>Tasks 2 &amp; 3</w:t>
                          </w:r>
                        </w:p>
                        <w:p w:rsidR="002016AA" w:rsidRPr="00B7680E" w:rsidRDefault="002016AA">
                          <w:pPr>
                            <w:rPr>
                              <w:color w:val="FFFFFF" w:themeColor="background1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-31.15pt;margin-top:74.75pt;width:333.7pt;height:2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" filled="f" stroked="f">
              <v:textbox>
                <w:txbxContent>
                  <w:p w:rsidR="002016AA" w:rsidRDefault="00DC5291" w:rsidP="00D01915">
                    <w:pPr>
                      <w:spacing w:after="0" w:line="240" w:lineRule="auto"/>
                      <w:rPr>
                        <w:color w:val="FFFFFF" w:themeColor="background1"/>
                        <w:sz w:val="36"/>
                      </w:rPr>
                    </w:pPr>
                    <w:proofErr w:type="gramStart"/>
                    <w:r>
                      <w:rPr>
                        <w:color w:val="FFFFFF" w:themeColor="background1"/>
                        <w:sz w:val="36"/>
                      </w:rPr>
                      <w:t xml:space="preserve">Pseudocode </w:t>
                    </w:r>
                    <w:r w:rsidR="002016AA">
                      <w:rPr>
                        <w:color w:val="FFFFFF" w:themeColor="background1"/>
                        <w:sz w:val="36"/>
                      </w:rPr>
                      <w:t xml:space="preserve"> –</w:t>
                    </w:r>
                    <w:proofErr w:type="gramEnd"/>
                    <w:r w:rsidR="002016AA">
                      <w:rPr>
                        <w:color w:val="FFFFFF" w:themeColor="background1"/>
                        <w:sz w:val="36"/>
                      </w:rPr>
                      <w:t xml:space="preserve"> </w:t>
                    </w:r>
                    <w:r w:rsidR="00FB2B5C">
                      <w:rPr>
                        <w:color w:val="FFFFFF" w:themeColor="background1"/>
                        <w:sz w:val="36"/>
                      </w:rPr>
                      <w:t>Tasks 2 &amp; 3</w:t>
                    </w:r>
                  </w:p>
                  <w:p w:rsidR="002016AA" w:rsidRPr="00B7680E" w:rsidRDefault="002016AA">
                    <w:pPr>
                      <w:rPr>
                        <w:color w:val="FFFFFF" w:themeColor="background1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-457200</wp:posOffset>
          </wp:positionH>
          <wp:positionV relativeFrom="paragraph">
            <wp:posOffset>896620</wp:posOffset>
          </wp:positionV>
          <wp:extent cx="4779010" cy="465455"/>
          <wp:effectExtent l="0" t="0" r="2540" b="0"/>
          <wp:wrapThrough wrapText="bothSides">
            <wp:wrapPolygon edited="0">
              <wp:start x="0" y="0"/>
              <wp:lineTo x="0" y="20333"/>
              <wp:lineTo x="21525" y="20333"/>
              <wp:lineTo x="21525" y="19449"/>
              <wp:lineTo x="19717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i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79010" cy="465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588885" cy="1248410"/>
          <wp:effectExtent l="0" t="0" r="0" b="8890"/>
          <wp:wrapThrough wrapText="bothSides">
            <wp:wrapPolygon edited="0">
              <wp:start x="0" y="0"/>
              <wp:lineTo x="0" y="21424"/>
              <wp:lineTo x="21526" y="21424"/>
              <wp:lineTo x="21526" y="21095"/>
              <wp:lineTo x="20875" y="15821"/>
              <wp:lineTo x="20984" y="12195"/>
              <wp:lineTo x="20713" y="10547"/>
              <wp:lineTo x="21038" y="6592"/>
              <wp:lineTo x="20929" y="5603"/>
              <wp:lineTo x="20116" y="5274"/>
              <wp:lineTo x="20279" y="3626"/>
              <wp:lineTo x="19411" y="2966"/>
              <wp:lineTo x="12850" y="0"/>
              <wp:lineTo x="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8885" cy="1248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1208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9643" o:spid="_x0000_s2051" type="#_x0000_t75" style="position:absolute;margin-left:0;margin-top:0;width:522.25pt;height:39.65pt;rotation:-2227277fd;z-index:-251656192;mso-position-horizontal:center;mso-position-horizontal-relative:margin;mso-position-vertical:center;mso-position-vertical-relative:margin" o:allowincell="f">
          <v:imagedata r:id="rId3" o:title="Watermark-Strip-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6AA" w:rsidRDefault="0031208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9641" o:spid="_x0000_s2049" type="#_x0000_t75" style="position:absolute;margin-left:0;margin-top:0;width:522.25pt;height:39.65pt;z-index:-251658240;mso-position-horizontal:center;mso-position-horizontal-relative:margin;mso-position-vertical:center;mso-position-vertical-relative:margin" o:allowincell="f">
          <v:imagedata r:id="rId1" o:title="Watermark-Strip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10E8C"/>
    <w:multiLevelType w:val="hybridMultilevel"/>
    <w:tmpl w:val="A94E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F78D0"/>
    <w:multiLevelType w:val="hybridMultilevel"/>
    <w:tmpl w:val="5FB07D72"/>
    <w:lvl w:ilvl="0" w:tplc="F9F6133A">
      <w:start w:val="1"/>
      <w:numFmt w:val="lowerRoman"/>
      <w:lvlText w:val="(%1)"/>
      <w:lvlJc w:val="left"/>
      <w:pPr>
        <w:ind w:left="135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0A975EA"/>
    <w:multiLevelType w:val="hybridMultilevel"/>
    <w:tmpl w:val="75DCE1D6"/>
    <w:lvl w:ilvl="0" w:tplc="5A3E67CE">
      <w:start w:val="1"/>
      <w:numFmt w:val="lowerRoman"/>
      <w:lvlText w:val="(%1)"/>
      <w:lvlJc w:val="left"/>
      <w:pPr>
        <w:ind w:left="1710" w:hanging="72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53835"/>
    <w:multiLevelType w:val="hybridMultilevel"/>
    <w:tmpl w:val="1284A3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EF0E72"/>
    <w:multiLevelType w:val="hybridMultilevel"/>
    <w:tmpl w:val="BDF25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624649"/>
    <w:multiLevelType w:val="hybridMultilevel"/>
    <w:tmpl w:val="593A7A0A"/>
    <w:lvl w:ilvl="0" w:tplc="55EEEE60">
      <w:start w:val="1"/>
      <w:numFmt w:val="lowerRoman"/>
      <w:lvlText w:val="(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4764C"/>
    <w:multiLevelType w:val="hybridMultilevel"/>
    <w:tmpl w:val="4404E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3B3"/>
    <w:rsid w:val="00003277"/>
    <w:rsid w:val="00004A07"/>
    <w:rsid w:val="00006C1D"/>
    <w:rsid w:val="000113B0"/>
    <w:rsid w:val="0001470B"/>
    <w:rsid w:val="00016E28"/>
    <w:rsid w:val="0001750A"/>
    <w:rsid w:val="000178C8"/>
    <w:rsid w:val="0002093A"/>
    <w:rsid w:val="000242CF"/>
    <w:rsid w:val="00025FAE"/>
    <w:rsid w:val="00027784"/>
    <w:rsid w:val="0003003C"/>
    <w:rsid w:val="00031A1A"/>
    <w:rsid w:val="00033166"/>
    <w:rsid w:val="00036649"/>
    <w:rsid w:val="0004140E"/>
    <w:rsid w:val="0004394E"/>
    <w:rsid w:val="00043DDE"/>
    <w:rsid w:val="00046F62"/>
    <w:rsid w:val="00053D40"/>
    <w:rsid w:val="000605C6"/>
    <w:rsid w:val="00062BE4"/>
    <w:rsid w:val="00074646"/>
    <w:rsid w:val="000752AA"/>
    <w:rsid w:val="000761D9"/>
    <w:rsid w:val="00083A48"/>
    <w:rsid w:val="00086272"/>
    <w:rsid w:val="000863FF"/>
    <w:rsid w:val="00086F01"/>
    <w:rsid w:val="00087AB5"/>
    <w:rsid w:val="000925F2"/>
    <w:rsid w:val="00092DD5"/>
    <w:rsid w:val="0009480D"/>
    <w:rsid w:val="000957C6"/>
    <w:rsid w:val="000A5327"/>
    <w:rsid w:val="000A7A6E"/>
    <w:rsid w:val="000B253C"/>
    <w:rsid w:val="000B50B6"/>
    <w:rsid w:val="000B6611"/>
    <w:rsid w:val="000C025E"/>
    <w:rsid w:val="000C0DC3"/>
    <w:rsid w:val="000C2C16"/>
    <w:rsid w:val="000C31EC"/>
    <w:rsid w:val="000C56DD"/>
    <w:rsid w:val="000C6C45"/>
    <w:rsid w:val="000D0223"/>
    <w:rsid w:val="000D3676"/>
    <w:rsid w:val="000D6145"/>
    <w:rsid w:val="000E18EA"/>
    <w:rsid w:val="000E2CF5"/>
    <w:rsid w:val="000E45D5"/>
    <w:rsid w:val="000E46DF"/>
    <w:rsid w:val="000E5A69"/>
    <w:rsid w:val="000F599D"/>
    <w:rsid w:val="000F74A1"/>
    <w:rsid w:val="000F74AE"/>
    <w:rsid w:val="0010768B"/>
    <w:rsid w:val="001115D1"/>
    <w:rsid w:val="00111AB9"/>
    <w:rsid w:val="00112E83"/>
    <w:rsid w:val="001140E6"/>
    <w:rsid w:val="0011536E"/>
    <w:rsid w:val="00116089"/>
    <w:rsid w:val="0011658A"/>
    <w:rsid w:val="00117109"/>
    <w:rsid w:val="0012070E"/>
    <w:rsid w:val="00127108"/>
    <w:rsid w:val="0013082E"/>
    <w:rsid w:val="001308E0"/>
    <w:rsid w:val="00131DD4"/>
    <w:rsid w:val="00133EC3"/>
    <w:rsid w:val="001365C3"/>
    <w:rsid w:val="00136DD8"/>
    <w:rsid w:val="00150E47"/>
    <w:rsid w:val="0015672B"/>
    <w:rsid w:val="00157943"/>
    <w:rsid w:val="00160A28"/>
    <w:rsid w:val="00161C6F"/>
    <w:rsid w:val="00161F6E"/>
    <w:rsid w:val="00163E79"/>
    <w:rsid w:val="0016657B"/>
    <w:rsid w:val="00170FB9"/>
    <w:rsid w:val="001728EF"/>
    <w:rsid w:val="0017348F"/>
    <w:rsid w:val="00174F49"/>
    <w:rsid w:val="0017782D"/>
    <w:rsid w:val="00181BF8"/>
    <w:rsid w:val="00184552"/>
    <w:rsid w:val="0019272B"/>
    <w:rsid w:val="001932AA"/>
    <w:rsid w:val="001941C5"/>
    <w:rsid w:val="001962D5"/>
    <w:rsid w:val="001A43E5"/>
    <w:rsid w:val="001A52B4"/>
    <w:rsid w:val="001A7C5F"/>
    <w:rsid w:val="001B0F79"/>
    <w:rsid w:val="001B2711"/>
    <w:rsid w:val="001B44A7"/>
    <w:rsid w:val="001B5125"/>
    <w:rsid w:val="001C1120"/>
    <w:rsid w:val="001C39F8"/>
    <w:rsid w:val="001C5E5C"/>
    <w:rsid w:val="001D2053"/>
    <w:rsid w:val="001D2E38"/>
    <w:rsid w:val="001D2E52"/>
    <w:rsid w:val="001D3E86"/>
    <w:rsid w:val="001D4B26"/>
    <w:rsid w:val="001D6460"/>
    <w:rsid w:val="001D7229"/>
    <w:rsid w:val="001D7575"/>
    <w:rsid w:val="001E16EA"/>
    <w:rsid w:val="001E785E"/>
    <w:rsid w:val="001F0A3B"/>
    <w:rsid w:val="001F13F7"/>
    <w:rsid w:val="001F18D7"/>
    <w:rsid w:val="001F45B8"/>
    <w:rsid w:val="001F5253"/>
    <w:rsid w:val="002016AA"/>
    <w:rsid w:val="0020475A"/>
    <w:rsid w:val="002059EA"/>
    <w:rsid w:val="00205A1C"/>
    <w:rsid w:val="00210BC1"/>
    <w:rsid w:val="002110F3"/>
    <w:rsid w:val="0021148F"/>
    <w:rsid w:val="0021246F"/>
    <w:rsid w:val="00216A99"/>
    <w:rsid w:val="00221DBB"/>
    <w:rsid w:val="00221EE7"/>
    <w:rsid w:val="00221F5E"/>
    <w:rsid w:val="00222F75"/>
    <w:rsid w:val="00226E0F"/>
    <w:rsid w:val="002306D9"/>
    <w:rsid w:val="002309A9"/>
    <w:rsid w:val="00230F1C"/>
    <w:rsid w:val="00232C4B"/>
    <w:rsid w:val="00240C8A"/>
    <w:rsid w:val="002412B6"/>
    <w:rsid w:val="00244590"/>
    <w:rsid w:val="00244B72"/>
    <w:rsid w:val="00245172"/>
    <w:rsid w:val="0024565B"/>
    <w:rsid w:val="0024587F"/>
    <w:rsid w:val="0024722B"/>
    <w:rsid w:val="0024751D"/>
    <w:rsid w:val="00251C85"/>
    <w:rsid w:val="00254086"/>
    <w:rsid w:val="002541A5"/>
    <w:rsid w:val="002545B3"/>
    <w:rsid w:val="00256FFA"/>
    <w:rsid w:val="00257160"/>
    <w:rsid w:val="002579FB"/>
    <w:rsid w:val="00262BEC"/>
    <w:rsid w:val="00265833"/>
    <w:rsid w:val="002678E3"/>
    <w:rsid w:val="002703DB"/>
    <w:rsid w:val="00270E7C"/>
    <w:rsid w:val="00270FC4"/>
    <w:rsid w:val="00276567"/>
    <w:rsid w:val="00281961"/>
    <w:rsid w:val="00281971"/>
    <w:rsid w:val="002847C2"/>
    <w:rsid w:val="00286454"/>
    <w:rsid w:val="00291FFC"/>
    <w:rsid w:val="0029214D"/>
    <w:rsid w:val="002965B9"/>
    <w:rsid w:val="002A2E38"/>
    <w:rsid w:val="002A5829"/>
    <w:rsid w:val="002A6B7C"/>
    <w:rsid w:val="002A750D"/>
    <w:rsid w:val="002A781F"/>
    <w:rsid w:val="002B326F"/>
    <w:rsid w:val="002B348B"/>
    <w:rsid w:val="002B49BF"/>
    <w:rsid w:val="002B7F39"/>
    <w:rsid w:val="002C1E76"/>
    <w:rsid w:val="002C2260"/>
    <w:rsid w:val="002C261E"/>
    <w:rsid w:val="002C2785"/>
    <w:rsid w:val="002C34E5"/>
    <w:rsid w:val="002C500D"/>
    <w:rsid w:val="002C5A73"/>
    <w:rsid w:val="002C5B40"/>
    <w:rsid w:val="002C775E"/>
    <w:rsid w:val="002D5056"/>
    <w:rsid w:val="002E12E5"/>
    <w:rsid w:val="002E2628"/>
    <w:rsid w:val="002E3F7B"/>
    <w:rsid w:val="002E404F"/>
    <w:rsid w:val="002E4C00"/>
    <w:rsid w:val="002E4E49"/>
    <w:rsid w:val="002E5540"/>
    <w:rsid w:val="002F1E2E"/>
    <w:rsid w:val="002F449D"/>
    <w:rsid w:val="002F4707"/>
    <w:rsid w:val="002F50C1"/>
    <w:rsid w:val="002F515E"/>
    <w:rsid w:val="002F6E40"/>
    <w:rsid w:val="002F782D"/>
    <w:rsid w:val="00301CA1"/>
    <w:rsid w:val="003052CC"/>
    <w:rsid w:val="00310748"/>
    <w:rsid w:val="00310A32"/>
    <w:rsid w:val="0031208B"/>
    <w:rsid w:val="00313BB3"/>
    <w:rsid w:val="003154C0"/>
    <w:rsid w:val="003155D5"/>
    <w:rsid w:val="0032288B"/>
    <w:rsid w:val="0032444E"/>
    <w:rsid w:val="00324F50"/>
    <w:rsid w:val="003441A9"/>
    <w:rsid w:val="00347435"/>
    <w:rsid w:val="00347E58"/>
    <w:rsid w:val="00350559"/>
    <w:rsid w:val="00352B80"/>
    <w:rsid w:val="003546CE"/>
    <w:rsid w:val="003607F5"/>
    <w:rsid w:val="00361B51"/>
    <w:rsid w:val="003623E3"/>
    <w:rsid w:val="00362AFB"/>
    <w:rsid w:val="00364218"/>
    <w:rsid w:val="00366B10"/>
    <w:rsid w:val="00366BA5"/>
    <w:rsid w:val="003735CA"/>
    <w:rsid w:val="003834C4"/>
    <w:rsid w:val="00384FE5"/>
    <w:rsid w:val="00386F9B"/>
    <w:rsid w:val="00395E12"/>
    <w:rsid w:val="00395ECE"/>
    <w:rsid w:val="0039697A"/>
    <w:rsid w:val="003970D6"/>
    <w:rsid w:val="003A2114"/>
    <w:rsid w:val="003A6222"/>
    <w:rsid w:val="003A6230"/>
    <w:rsid w:val="003B034C"/>
    <w:rsid w:val="003B3B07"/>
    <w:rsid w:val="003B5D15"/>
    <w:rsid w:val="003B6F29"/>
    <w:rsid w:val="003C089F"/>
    <w:rsid w:val="003C2B11"/>
    <w:rsid w:val="003C3327"/>
    <w:rsid w:val="003C337C"/>
    <w:rsid w:val="003C5394"/>
    <w:rsid w:val="003C79A8"/>
    <w:rsid w:val="003D1EC5"/>
    <w:rsid w:val="003D3340"/>
    <w:rsid w:val="003D47E8"/>
    <w:rsid w:val="003D5169"/>
    <w:rsid w:val="003D648A"/>
    <w:rsid w:val="003D653E"/>
    <w:rsid w:val="003D7D11"/>
    <w:rsid w:val="003E1AD3"/>
    <w:rsid w:val="003E3D51"/>
    <w:rsid w:val="003F0060"/>
    <w:rsid w:val="003F545F"/>
    <w:rsid w:val="003F5E9B"/>
    <w:rsid w:val="003F7E6F"/>
    <w:rsid w:val="00401C7C"/>
    <w:rsid w:val="0040317D"/>
    <w:rsid w:val="00406083"/>
    <w:rsid w:val="00407B0A"/>
    <w:rsid w:val="00410EF9"/>
    <w:rsid w:val="0041199F"/>
    <w:rsid w:val="00412968"/>
    <w:rsid w:val="004155F4"/>
    <w:rsid w:val="00420875"/>
    <w:rsid w:val="004238F1"/>
    <w:rsid w:val="00424249"/>
    <w:rsid w:val="00424535"/>
    <w:rsid w:val="00425584"/>
    <w:rsid w:val="004260D4"/>
    <w:rsid w:val="00427729"/>
    <w:rsid w:val="00430613"/>
    <w:rsid w:val="004311CB"/>
    <w:rsid w:val="0043205B"/>
    <w:rsid w:val="004320CD"/>
    <w:rsid w:val="0043342E"/>
    <w:rsid w:val="0043548F"/>
    <w:rsid w:val="004366C1"/>
    <w:rsid w:val="00437DB5"/>
    <w:rsid w:val="004403FC"/>
    <w:rsid w:val="00440CDE"/>
    <w:rsid w:val="00446F66"/>
    <w:rsid w:val="004516E0"/>
    <w:rsid w:val="00451ED8"/>
    <w:rsid w:val="0045270C"/>
    <w:rsid w:val="00454AD1"/>
    <w:rsid w:val="004564AD"/>
    <w:rsid w:val="00460AC4"/>
    <w:rsid w:val="00463673"/>
    <w:rsid w:val="004639FA"/>
    <w:rsid w:val="004642D1"/>
    <w:rsid w:val="00464388"/>
    <w:rsid w:val="0046672D"/>
    <w:rsid w:val="00474797"/>
    <w:rsid w:val="00481598"/>
    <w:rsid w:val="0048424A"/>
    <w:rsid w:val="00486EE1"/>
    <w:rsid w:val="00491009"/>
    <w:rsid w:val="004919B3"/>
    <w:rsid w:val="00493FC5"/>
    <w:rsid w:val="0049417F"/>
    <w:rsid w:val="004947AE"/>
    <w:rsid w:val="0049663F"/>
    <w:rsid w:val="004A598B"/>
    <w:rsid w:val="004A77E5"/>
    <w:rsid w:val="004B0193"/>
    <w:rsid w:val="004C1616"/>
    <w:rsid w:val="004C7750"/>
    <w:rsid w:val="004C7D3A"/>
    <w:rsid w:val="004D1936"/>
    <w:rsid w:val="004D1F71"/>
    <w:rsid w:val="004D44E2"/>
    <w:rsid w:val="004D609D"/>
    <w:rsid w:val="004D77CB"/>
    <w:rsid w:val="004E02AC"/>
    <w:rsid w:val="004E0850"/>
    <w:rsid w:val="004E36D2"/>
    <w:rsid w:val="004E36D9"/>
    <w:rsid w:val="004E3E28"/>
    <w:rsid w:val="004E4BD8"/>
    <w:rsid w:val="004E5AA9"/>
    <w:rsid w:val="004E7629"/>
    <w:rsid w:val="004F23A1"/>
    <w:rsid w:val="004F2AA3"/>
    <w:rsid w:val="004F3E6B"/>
    <w:rsid w:val="004F47AA"/>
    <w:rsid w:val="004F5DC4"/>
    <w:rsid w:val="004F5F28"/>
    <w:rsid w:val="004F61B0"/>
    <w:rsid w:val="005011AE"/>
    <w:rsid w:val="0050140D"/>
    <w:rsid w:val="00502C88"/>
    <w:rsid w:val="00503813"/>
    <w:rsid w:val="00503D87"/>
    <w:rsid w:val="0050559A"/>
    <w:rsid w:val="00506AA4"/>
    <w:rsid w:val="00511B98"/>
    <w:rsid w:val="00512076"/>
    <w:rsid w:val="00512929"/>
    <w:rsid w:val="00513074"/>
    <w:rsid w:val="005130A8"/>
    <w:rsid w:val="00513452"/>
    <w:rsid w:val="0052225F"/>
    <w:rsid w:val="00526A95"/>
    <w:rsid w:val="005312A6"/>
    <w:rsid w:val="00534206"/>
    <w:rsid w:val="00534CAB"/>
    <w:rsid w:val="00535E5A"/>
    <w:rsid w:val="00541890"/>
    <w:rsid w:val="00543BDE"/>
    <w:rsid w:val="0054444E"/>
    <w:rsid w:val="0055018B"/>
    <w:rsid w:val="00550E28"/>
    <w:rsid w:val="005533E0"/>
    <w:rsid w:val="00555FEF"/>
    <w:rsid w:val="0055628F"/>
    <w:rsid w:val="005600AA"/>
    <w:rsid w:val="00560B0D"/>
    <w:rsid w:val="00560FEF"/>
    <w:rsid w:val="0056141F"/>
    <w:rsid w:val="00562703"/>
    <w:rsid w:val="005633B2"/>
    <w:rsid w:val="00563421"/>
    <w:rsid w:val="005727BB"/>
    <w:rsid w:val="00572E3B"/>
    <w:rsid w:val="00576EE6"/>
    <w:rsid w:val="0058151A"/>
    <w:rsid w:val="00581C6F"/>
    <w:rsid w:val="00583BD2"/>
    <w:rsid w:val="00594F08"/>
    <w:rsid w:val="00595F29"/>
    <w:rsid w:val="005A0CA2"/>
    <w:rsid w:val="005A1468"/>
    <w:rsid w:val="005A1840"/>
    <w:rsid w:val="005A1843"/>
    <w:rsid w:val="005A26E5"/>
    <w:rsid w:val="005A2AFA"/>
    <w:rsid w:val="005A4B3D"/>
    <w:rsid w:val="005A62F8"/>
    <w:rsid w:val="005A694E"/>
    <w:rsid w:val="005B2737"/>
    <w:rsid w:val="005B77B8"/>
    <w:rsid w:val="005C04E0"/>
    <w:rsid w:val="005C19C9"/>
    <w:rsid w:val="005C2334"/>
    <w:rsid w:val="005C6EAD"/>
    <w:rsid w:val="005C769A"/>
    <w:rsid w:val="005D0DBF"/>
    <w:rsid w:val="005D5274"/>
    <w:rsid w:val="005D548E"/>
    <w:rsid w:val="005E011D"/>
    <w:rsid w:val="005E0A03"/>
    <w:rsid w:val="005E11E0"/>
    <w:rsid w:val="005E134C"/>
    <w:rsid w:val="005E25A2"/>
    <w:rsid w:val="005E60B7"/>
    <w:rsid w:val="005F059D"/>
    <w:rsid w:val="005F6D86"/>
    <w:rsid w:val="00600EDD"/>
    <w:rsid w:val="006013FD"/>
    <w:rsid w:val="0060317A"/>
    <w:rsid w:val="006073D4"/>
    <w:rsid w:val="00610FC3"/>
    <w:rsid w:val="00620B34"/>
    <w:rsid w:val="0062329F"/>
    <w:rsid w:val="00625402"/>
    <w:rsid w:val="00632D9B"/>
    <w:rsid w:val="00634249"/>
    <w:rsid w:val="00641CD7"/>
    <w:rsid w:val="00643966"/>
    <w:rsid w:val="006446E4"/>
    <w:rsid w:val="006464D4"/>
    <w:rsid w:val="00650F2A"/>
    <w:rsid w:val="006528C9"/>
    <w:rsid w:val="00652FFF"/>
    <w:rsid w:val="00654E5D"/>
    <w:rsid w:val="00657851"/>
    <w:rsid w:val="00660753"/>
    <w:rsid w:val="006618D5"/>
    <w:rsid w:val="0066234B"/>
    <w:rsid w:val="00664907"/>
    <w:rsid w:val="006736D4"/>
    <w:rsid w:val="00674EAA"/>
    <w:rsid w:val="00677B29"/>
    <w:rsid w:val="006808C4"/>
    <w:rsid w:val="00682431"/>
    <w:rsid w:val="00682FD3"/>
    <w:rsid w:val="006836E1"/>
    <w:rsid w:val="00687AB6"/>
    <w:rsid w:val="00687D44"/>
    <w:rsid w:val="00693CCD"/>
    <w:rsid w:val="00694482"/>
    <w:rsid w:val="006A0AA1"/>
    <w:rsid w:val="006A27C5"/>
    <w:rsid w:val="006A3F15"/>
    <w:rsid w:val="006A61DD"/>
    <w:rsid w:val="006A6611"/>
    <w:rsid w:val="006A663B"/>
    <w:rsid w:val="006B2D28"/>
    <w:rsid w:val="006B2FAE"/>
    <w:rsid w:val="006B51CA"/>
    <w:rsid w:val="006B5885"/>
    <w:rsid w:val="006B6FA3"/>
    <w:rsid w:val="006C0889"/>
    <w:rsid w:val="006C201F"/>
    <w:rsid w:val="006D057B"/>
    <w:rsid w:val="006D19B3"/>
    <w:rsid w:val="006D38A6"/>
    <w:rsid w:val="006D4838"/>
    <w:rsid w:val="006D5822"/>
    <w:rsid w:val="006D7247"/>
    <w:rsid w:val="006E1DE7"/>
    <w:rsid w:val="006E2B24"/>
    <w:rsid w:val="006F0AC5"/>
    <w:rsid w:val="006F33BE"/>
    <w:rsid w:val="006F3E95"/>
    <w:rsid w:val="006F4467"/>
    <w:rsid w:val="006F6917"/>
    <w:rsid w:val="006F6CC2"/>
    <w:rsid w:val="00701DEB"/>
    <w:rsid w:val="00706F16"/>
    <w:rsid w:val="0071106B"/>
    <w:rsid w:val="00714DF5"/>
    <w:rsid w:val="00715F2F"/>
    <w:rsid w:val="00715FE0"/>
    <w:rsid w:val="00716982"/>
    <w:rsid w:val="00716E74"/>
    <w:rsid w:val="007175C4"/>
    <w:rsid w:val="00723764"/>
    <w:rsid w:val="0072408E"/>
    <w:rsid w:val="0072445A"/>
    <w:rsid w:val="007360CD"/>
    <w:rsid w:val="00741EF2"/>
    <w:rsid w:val="007435EF"/>
    <w:rsid w:val="00744069"/>
    <w:rsid w:val="0074449F"/>
    <w:rsid w:val="007469AC"/>
    <w:rsid w:val="007501C1"/>
    <w:rsid w:val="00753055"/>
    <w:rsid w:val="007571FF"/>
    <w:rsid w:val="0076317D"/>
    <w:rsid w:val="00763BBD"/>
    <w:rsid w:val="00763F36"/>
    <w:rsid w:val="00765EC3"/>
    <w:rsid w:val="007668AD"/>
    <w:rsid w:val="0077081B"/>
    <w:rsid w:val="00771734"/>
    <w:rsid w:val="0077178E"/>
    <w:rsid w:val="00772E90"/>
    <w:rsid w:val="00776DCC"/>
    <w:rsid w:val="0078088B"/>
    <w:rsid w:val="007811A5"/>
    <w:rsid w:val="00782D1F"/>
    <w:rsid w:val="007841BC"/>
    <w:rsid w:val="0079272A"/>
    <w:rsid w:val="00795733"/>
    <w:rsid w:val="007A02BF"/>
    <w:rsid w:val="007A3212"/>
    <w:rsid w:val="007A4E2F"/>
    <w:rsid w:val="007A5416"/>
    <w:rsid w:val="007A5F66"/>
    <w:rsid w:val="007A6DB9"/>
    <w:rsid w:val="007A779F"/>
    <w:rsid w:val="007B5323"/>
    <w:rsid w:val="007B6DAF"/>
    <w:rsid w:val="007B79ED"/>
    <w:rsid w:val="007B7EFE"/>
    <w:rsid w:val="007C1758"/>
    <w:rsid w:val="007C1FD6"/>
    <w:rsid w:val="007C4369"/>
    <w:rsid w:val="007C55D4"/>
    <w:rsid w:val="007D027E"/>
    <w:rsid w:val="007D0D3C"/>
    <w:rsid w:val="007D2376"/>
    <w:rsid w:val="007D2A25"/>
    <w:rsid w:val="007D3A22"/>
    <w:rsid w:val="007D43D7"/>
    <w:rsid w:val="007E1DC9"/>
    <w:rsid w:val="007E250A"/>
    <w:rsid w:val="007E4906"/>
    <w:rsid w:val="007E567B"/>
    <w:rsid w:val="007E585F"/>
    <w:rsid w:val="007E6BCD"/>
    <w:rsid w:val="007E7398"/>
    <w:rsid w:val="007E7533"/>
    <w:rsid w:val="007F2514"/>
    <w:rsid w:val="007F3CEE"/>
    <w:rsid w:val="007F5236"/>
    <w:rsid w:val="007F5295"/>
    <w:rsid w:val="007F678B"/>
    <w:rsid w:val="00802420"/>
    <w:rsid w:val="00803447"/>
    <w:rsid w:val="00803D72"/>
    <w:rsid w:val="00810058"/>
    <w:rsid w:val="008123EE"/>
    <w:rsid w:val="0081286A"/>
    <w:rsid w:val="00814E63"/>
    <w:rsid w:val="008304D4"/>
    <w:rsid w:val="00837DE8"/>
    <w:rsid w:val="008404BE"/>
    <w:rsid w:val="00840689"/>
    <w:rsid w:val="00841C88"/>
    <w:rsid w:val="008428E0"/>
    <w:rsid w:val="00845C27"/>
    <w:rsid w:val="00845FC3"/>
    <w:rsid w:val="0084709F"/>
    <w:rsid w:val="00855A53"/>
    <w:rsid w:val="00856BB7"/>
    <w:rsid w:val="008626FA"/>
    <w:rsid w:val="00863D16"/>
    <w:rsid w:val="008664B9"/>
    <w:rsid w:val="00870DDF"/>
    <w:rsid w:val="00874A2B"/>
    <w:rsid w:val="0087783F"/>
    <w:rsid w:val="00880AA5"/>
    <w:rsid w:val="0088267B"/>
    <w:rsid w:val="00884618"/>
    <w:rsid w:val="00884C69"/>
    <w:rsid w:val="0088547B"/>
    <w:rsid w:val="008864AB"/>
    <w:rsid w:val="00887472"/>
    <w:rsid w:val="00887D03"/>
    <w:rsid w:val="00887F2A"/>
    <w:rsid w:val="00891870"/>
    <w:rsid w:val="00891EF4"/>
    <w:rsid w:val="00896887"/>
    <w:rsid w:val="008A19AC"/>
    <w:rsid w:val="008A1E37"/>
    <w:rsid w:val="008A386B"/>
    <w:rsid w:val="008A3A37"/>
    <w:rsid w:val="008A461F"/>
    <w:rsid w:val="008A4A91"/>
    <w:rsid w:val="008A6148"/>
    <w:rsid w:val="008A78AD"/>
    <w:rsid w:val="008B347D"/>
    <w:rsid w:val="008B3BC3"/>
    <w:rsid w:val="008B481F"/>
    <w:rsid w:val="008B5B29"/>
    <w:rsid w:val="008C022A"/>
    <w:rsid w:val="008C4466"/>
    <w:rsid w:val="008D0299"/>
    <w:rsid w:val="008D16D1"/>
    <w:rsid w:val="008D1D80"/>
    <w:rsid w:val="008D2A46"/>
    <w:rsid w:val="008D5F0B"/>
    <w:rsid w:val="008E5740"/>
    <w:rsid w:val="008E7936"/>
    <w:rsid w:val="008F0E2C"/>
    <w:rsid w:val="008F2125"/>
    <w:rsid w:val="008F2483"/>
    <w:rsid w:val="008F7D60"/>
    <w:rsid w:val="00904B59"/>
    <w:rsid w:val="00905054"/>
    <w:rsid w:val="00906C8D"/>
    <w:rsid w:val="0091521E"/>
    <w:rsid w:val="0092341F"/>
    <w:rsid w:val="0092550F"/>
    <w:rsid w:val="00926E97"/>
    <w:rsid w:val="00931393"/>
    <w:rsid w:val="00933319"/>
    <w:rsid w:val="0093591C"/>
    <w:rsid w:val="00936E52"/>
    <w:rsid w:val="00943D6A"/>
    <w:rsid w:val="00943E68"/>
    <w:rsid w:val="00944D8B"/>
    <w:rsid w:val="00947030"/>
    <w:rsid w:val="009505B9"/>
    <w:rsid w:val="00957507"/>
    <w:rsid w:val="00961C80"/>
    <w:rsid w:val="00961EAF"/>
    <w:rsid w:val="00962316"/>
    <w:rsid w:val="00963C57"/>
    <w:rsid w:val="00966119"/>
    <w:rsid w:val="00970D43"/>
    <w:rsid w:val="00973E44"/>
    <w:rsid w:val="00975457"/>
    <w:rsid w:val="00975F4E"/>
    <w:rsid w:val="00976CB5"/>
    <w:rsid w:val="00977779"/>
    <w:rsid w:val="00981794"/>
    <w:rsid w:val="00984424"/>
    <w:rsid w:val="0098541B"/>
    <w:rsid w:val="00986AE3"/>
    <w:rsid w:val="0098711F"/>
    <w:rsid w:val="00987285"/>
    <w:rsid w:val="00992027"/>
    <w:rsid w:val="0099370E"/>
    <w:rsid w:val="00994283"/>
    <w:rsid w:val="009951D4"/>
    <w:rsid w:val="00995A95"/>
    <w:rsid w:val="009962C2"/>
    <w:rsid w:val="00996908"/>
    <w:rsid w:val="00996A3D"/>
    <w:rsid w:val="009973D4"/>
    <w:rsid w:val="009A4A67"/>
    <w:rsid w:val="009B1C9F"/>
    <w:rsid w:val="009B3357"/>
    <w:rsid w:val="009B41DA"/>
    <w:rsid w:val="009B461A"/>
    <w:rsid w:val="009B5D5C"/>
    <w:rsid w:val="009B718B"/>
    <w:rsid w:val="009C264C"/>
    <w:rsid w:val="009C5CB3"/>
    <w:rsid w:val="009C7AA4"/>
    <w:rsid w:val="009D13F8"/>
    <w:rsid w:val="009D1484"/>
    <w:rsid w:val="009D1794"/>
    <w:rsid w:val="009D2934"/>
    <w:rsid w:val="009D3DF5"/>
    <w:rsid w:val="009D62AD"/>
    <w:rsid w:val="009D6F39"/>
    <w:rsid w:val="009D7047"/>
    <w:rsid w:val="009E10C9"/>
    <w:rsid w:val="009E13B3"/>
    <w:rsid w:val="009E48C1"/>
    <w:rsid w:val="009E6018"/>
    <w:rsid w:val="009F28F3"/>
    <w:rsid w:val="009F29AC"/>
    <w:rsid w:val="00A00BE9"/>
    <w:rsid w:val="00A00E19"/>
    <w:rsid w:val="00A03342"/>
    <w:rsid w:val="00A03FA7"/>
    <w:rsid w:val="00A0536A"/>
    <w:rsid w:val="00A05AB0"/>
    <w:rsid w:val="00A0688F"/>
    <w:rsid w:val="00A101F8"/>
    <w:rsid w:val="00A10AA6"/>
    <w:rsid w:val="00A1165B"/>
    <w:rsid w:val="00A129EB"/>
    <w:rsid w:val="00A14936"/>
    <w:rsid w:val="00A15E88"/>
    <w:rsid w:val="00A1612B"/>
    <w:rsid w:val="00A16CDC"/>
    <w:rsid w:val="00A21F08"/>
    <w:rsid w:val="00A21FF4"/>
    <w:rsid w:val="00A26888"/>
    <w:rsid w:val="00A3558F"/>
    <w:rsid w:val="00A365CB"/>
    <w:rsid w:val="00A4029A"/>
    <w:rsid w:val="00A41E13"/>
    <w:rsid w:val="00A44C10"/>
    <w:rsid w:val="00A4745D"/>
    <w:rsid w:val="00A51D92"/>
    <w:rsid w:val="00A51E44"/>
    <w:rsid w:val="00A56495"/>
    <w:rsid w:val="00A567E9"/>
    <w:rsid w:val="00A61047"/>
    <w:rsid w:val="00A612AF"/>
    <w:rsid w:val="00A62FAF"/>
    <w:rsid w:val="00A6557F"/>
    <w:rsid w:val="00A72C1E"/>
    <w:rsid w:val="00A72E78"/>
    <w:rsid w:val="00A74696"/>
    <w:rsid w:val="00A81885"/>
    <w:rsid w:val="00A82803"/>
    <w:rsid w:val="00A82A65"/>
    <w:rsid w:val="00A87CCE"/>
    <w:rsid w:val="00A91369"/>
    <w:rsid w:val="00A92830"/>
    <w:rsid w:val="00A940E8"/>
    <w:rsid w:val="00A944F1"/>
    <w:rsid w:val="00AA0C5D"/>
    <w:rsid w:val="00AA1664"/>
    <w:rsid w:val="00AA5876"/>
    <w:rsid w:val="00AA7B66"/>
    <w:rsid w:val="00AB18AE"/>
    <w:rsid w:val="00AB24A4"/>
    <w:rsid w:val="00AB639D"/>
    <w:rsid w:val="00AB699D"/>
    <w:rsid w:val="00AC0FDD"/>
    <w:rsid w:val="00AC112E"/>
    <w:rsid w:val="00AC1C62"/>
    <w:rsid w:val="00AC3990"/>
    <w:rsid w:val="00AC7AA8"/>
    <w:rsid w:val="00AD0034"/>
    <w:rsid w:val="00AD19A3"/>
    <w:rsid w:val="00AD618B"/>
    <w:rsid w:val="00AE2221"/>
    <w:rsid w:val="00AE3A3F"/>
    <w:rsid w:val="00AE3EDA"/>
    <w:rsid w:val="00AE5D3C"/>
    <w:rsid w:val="00AF26CC"/>
    <w:rsid w:val="00AF5A67"/>
    <w:rsid w:val="00AF6435"/>
    <w:rsid w:val="00AF7B2E"/>
    <w:rsid w:val="00B00F51"/>
    <w:rsid w:val="00B047EC"/>
    <w:rsid w:val="00B05919"/>
    <w:rsid w:val="00B1001A"/>
    <w:rsid w:val="00B11786"/>
    <w:rsid w:val="00B14D04"/>
    <w:rsid w:val="00B21DA5"/>
    <w:rsid w:val="00B22F61"/>
    <w:rsid w:val="00B246B2"/>
    <w:rsid w:val="00B249A1"/>
    <w:rsid w:val="00B25419"/>
    <w:rsid w:val="00B27580"/>
    <w:rsid w:val="00B31FC1"/>
    <w:rsid w:val="00B31FEF"/>
    <w:rsid w:val="00B33FF8"/>
    <w:rsid w:val="00B34C22"/>
    <w:rsid w:val="00B37474"/>
    <w:rsid w:val="00B41A60"/>
    <w:rsid w:val="00B44A56"/>
    <w:rsid w:val="00B467C0"/>
    <w:rsid w:val="00B473F2"/>
    <w:rsid w:val="00B476A5"/>
    <w:rsid w:val="00B51BD7"/>
    <w:rsid w:val="00B5324A"/>
    <w:rsid w:val="00B54146"/>
    <w:rsid w:val="00B618DA"/>
    <w:rsid w:val="00B6286A"/>
    <w:rsid w:val="00B62CB5"/>
    <w:rsid w:val="00B64C19"/>
    <w:rsid w:val="00B655F5"/>
    <w:rsid w:val="00B7680E"/>
    <w:rsid w:val="00B82251"/>
    <w:rsid w:val="00B83EA0"/>
    <w:rsid w:val="00B871BA"/>
    <w:rsid w:val="00B93949"/>
    <w:rsid w:val="00B97899"/>
    <w:rsid w:val="00B978B7"/>
    <w:rsid w:val="00BA0322"/>
    <w:rsid w:val="00BA0C74"/>
    <w:rsid w:val="00BA1998"/>
    <w:rsid w:val="00BA7285"/>
    <w:rsid w:val="00BB0B56"/>
    <w:rsid w:val="00BB24BD"/>
    <w:rsid w:val="00BB296F"/>
    <w:rsid w:val="00BB4AD0"/>
    <w:rsid w:val="00BB6323"/>
    <w:rsid w:val="00BB7676"/>
    <w:rsid w:val="00BC113F"/>
    <w:rsid w:val="00BC51BE"/>
    <w:rsid w:val="00BC74C7"/>
    <w:rsid w:val="00BC7F8D"/>
    <w:rsid w:val="00BD2274"/>
    <w:rsid w:val="00BD54C2"/>
    <w:rsid w:val="00BD6588"/>
    <w:rsid w:val="00BE15CE"/>
    <w:rsid w:val="00BE5769"/>
    <w:rsid w:val="00BF1FDB"/>
    <w:rsid w:val="00BF20B5"/>
    <w:rsid w:val="00BF2EE5"/>
    <w:rsid w:val="00BF57E8"/>
    <w:rsid w:val="00BF70AC"/>
    <w:rsid w:val="00BF7AC1"/>
    <w:rsid w:val="00C01F24"/>
    <w:rsid w:val="00C06D9D"/>
    <w:rsid w:val="00C06FB2"/>
    <w:rsid w:val="00C14530"/>
    <w:rsid w:val="00C20AFD"/>
    <w:rsid w:val="00C20DBD"/>
    <w:rsid w:val="00C233A4"/>
    <w:rsid w:val="00C3000A"/>
    <w:rsid w:val="00C334CA"/>
    <w:rsid w:val="00C335DB"/>
    <w:rsid w:val="00C40537"/>
    <w:rsid w:val="00C409FE"/>
    <w:rsid w:val="00C41A30"/>
    <w:rsid w:val="00C41B7B"/>
    <w:rsid w:val="00C442B2"/>
    <w:rsid w:val="00C4450F"/>
    <w:rsid w:val="00C4508F"/>
    <w:rsid w:val="00C4647E"/>
    <w:rsid w:val="00C471AD"/>
    <w:rsid w:val="00C526D8"/>
    <w:rsid w:val="00C54672"/>
    <w:rsid w:val="00C6100A"/>
    <w:rsid w:val="00C61CA8"/>
    <w:rsid w:val="00C61D12"/>
    <w:rsid w:val="00C64705"/>
    <w:rsid w:val="00C6684B"/>
    <w:rsid w:val="00C736C6"/>
    <w:rsid w:val="00C753C6"/>
    <w:rsid w:val="00C778BD"/>
    <w:rsid w:val="00C8227B"/>
    <w:rsid w:val="00C87E73"/>
    <w:rsid w:val="00C914EE"/>
    <w:rsid w:val="00C930BB"/>
    <w:rsid w:val="00C93A9D"/>
    <w:rsid w:val="00C958E9"/>
    <w:rsid w:val="00C95E42"/>
    <w:rsid w:val="00C9707D"/>
    <w:rsid w:val="00C975A3"/>
    <w:rsid w:val="00CA1842"/>
    <w:rsid w:val="00CA2965"/>
    <w:rsid w:val="00CA318E"/>
    <w:rsid w:val="00CA6524"/>
    <w:rsid w:val="00CA73E8"/>
    <w:rsid w:val="00CB3DAE"/>
    <w:rsid w:val="00CB492C"/>
    <w:rsid w:val="00CB5DE5"/>
    <w:rsid w:val="00CB7485"/>
    <w:rsid w:val="00CB7F90"/>
    <w:rsid w:val="00CC4267"/>
    <w:rsid w:val="00CD1089"/>
    <w:rsid w:val="00CD1979"/>
    <w:rsid w:val="00CD1A32"/>
    <w:rsid w:val="00CD592E"/>
    <w:rsid w:val="00CD72FA"/>
    <w:rsid w:val="00CE0DC6"/>
    <w:rsid w:val="00CE2998"/>
    <w:rsid w:val="00CE6CDD"/>
    <w:rsid w:val="00CF33D5"/>
    <w:rsid w:val="00CF60D8"/>
    <w:rsid w:val="00CF6F44"/>
    <w:rsid w:val="00CF7620"/>
    <w:rsid w:val="00D0183A"/>
    <w:rsid w:val="00D01915"/>
    <w:rsid w:val="00D03271"/>
    <w:rsid w:val="00D03AC9"/>
    <w:rsid w:val="00D0626D"/>
    <w:rsid w:val="00D070D6"/>
    <w:rsid w:val="00D07ED6"/>
    <w:rsid w:val="00D10406"/>
    <w:rsid w:val="00D10A2A"/>
    <w:rsid w:val="00D14582"/>
    <w:rsid w:val="00D155FE"/>
    <w:rsid w:val="00D1625A"/>
    <w:rsid w:val="00D16434"/>
    <w:rsid w:val="00D24CA4"/>
    <w:rsid w:val="00D3326F"/>
    <w:rsid w:val="00D356D5"/>
    <w:rsid w:val="00D366E0"/>
    <w:rsid w:val="00D37BBE"/>
    <w:rsid w:val="00D40199"/>
    <w:rsid w:val="00D40F23"/>
    <w:rsid w:val="00D43DDF"/>
    <w:rsid w:val="00D4451A"/>
    <w:rsid w:val="00D45B0E"/>
    <w:rsid w:val="00D475A1"/>
    <w:rsid w:val="00D477DA"/>
    <w:rsid w:val="00D51851"/>
    <w:rsid w:val="00D51CC0"/>
    <w:rsid w:val="00D53ABD"/>
    <w:rsid w:val="00D53AEC"/>
    <w:rsid w:val="00D5461B"/>
    <w:rsid w:val="00D576D0"/>
    <w:rsid w:val="00D6249C"/>
    <w:rsid w:val="00D63E8D"/>
    <w:rsid w:val="00D67079"/>
    <w:rsid w:val="00D679D6"/>
    <w:rsid w:val="00D723E2"/>
    <w:rsid w:val="00D73F76"/>
    <w:rsid w:val="00D7448B"/>
    <w:rsid w:val="00D75169"/>
    <w:rsid w:val="00D802C5"/>
    <w:rsid w:val="00D835F4"/>
    <w:rsid w:val="00D84592"/>
    <w:rsid w:val="00D851CE"/>
    <w:rsid w:val="00D87373"/>
    <w:rsid w:val="00D90839"/>
    <w:rsid w:val="00D90E16"/>
    <w:rsid w:val="00D95A7D"/>
    <w:rsid w:val="00D95AA5"/>
    <w:rsid w:val="00D96EF3"/>
    <w:rsid w:val="00DA0404"/>
    <w:rsid w:val="00DA159A"/>
    <w:rsid w:val="00DA3CC4"/>
    <w:rsid w:val="00DB06E9"/>
    <w:rsid w:val="00DB5A8B"/>
    <w:rsid w:val="00DB5E38"/>
    <w:rsid w:val="00DC1249"/>
    <w:rsid w:val="00DC3748"/>
    <w:rsid w:val="00DC5291"/>
    <w:rsid w:val="00DC6072"/>
    <w:rsid w:val="00DC77BC"/>
    <w:rsid w:val="00DD0E1D"/>
    <w:rsid w:val="00DD2AC1"/>
    <w:rsid w:val="00DD5728"/>
    <w:rsid w:val="00DD7584"/>
    <w:rsid w:val="00DD760D"/>
    <w:rsid w:val="00DE15A4"/>
    <w:rsid w:val="00DE25E0"/>
    <w:rsid w:val="00DE27A3"/>
    <w:rsid w:val="00DE454C"/>
    <w:rsid w:val="00DE747A"/>
    <w:rsid w:val="00DE78E0"/>
    <w:rsid w:val="00DF17E3"/>
    <w:rsid w:val="00DF1C9F"/>
    <w:rsid w:val="00DF369A"/>
    <w:rsid w:val="00DF5B00"/>
    <w:rsid w:val="00DF5F93"/>
    <w:rsid w:val="00DF6BC3"/>
    <w:rsid w:val="00E00419"/>
    <w:rsid w:val="00E037C9"/>
    <w:rsid w:val="00E15E3D"/>
    <w:rsid w:val="00E17909"/>
    <w:rsid w:val="00E2073D"/>
    <w:rsid w:val="00E21C3A"/>
    <w:rsid w:val="00E234AB"/>
    <w:rsid w:val="00E25A26"/>
    <w:rsid w:val="00E26254"/>
    <w:rsid w:val="00E34298"/>
    <w:rsid w:val="00E357FA"/>
    <w:rsid w:val="00E36625"/>
    <w:rsid w:val="00E37F33"/>
    <w:rsid w:val="00E40D72"/>
    <w:rsid w:val="00E4508B"/>
    <w:rsid w:val="00E54143"/>
    <w:rsid w:val="00E5649F"/>
    <w:rsid w:val="00E56A01"/>
    <w:rsid w:val="00E611B3"/>
    <w:rsid w:val="00E61434"/>
    <w:rsid w:val="00E65AD3"/>
    <w:rsid w:val="00E7092A"/>
    <w:rsid w:val="00E70D85"/>
    <w:rsid w:val="00E75A14"/>
    <w:rsid w:val="00E761DC"/>
    <w:rsid w:val="00E76C93"/>
    <w:rsid w:val="00E777FA"/>
    <w:rsid w:val="00E83D63"/>
    <w:rsid w:val="00E8625C"/>
    <w:rsid w:val="00E92122"/>
    <w:rsid w:val="00E9239B"/>
    <w:rsid w:val="00E93A5D"/>
    <w:rsid w:val="00E95244"/>
    <w:rsid w:val="00E97303"/>
    <w:rsid w:val="00E97643"/>
    <w:rsid w:val="00EA00AD"/>
    <w:rsid w:val="00EA3397"/>
    <w:rsid w:val="00EA40CF"/>
    <w:rsid w:val="00EA4F3C"/>
    <w:rsid w:val="00EA785E"/>
    <w:rsid w:val="00EA7E15"/>
    <w:rsid w:val="00EB0B02"/>
    <w:rsid w:val="00EB1526"/>
    <w:rsid w:val="00EB1A14"/>
    <w:rsid w:val="00EB1C72"/>
    <w:rsid w:val="00EB2124"/>
    <w:rsid w:val="00EB2BD9"/>
    <w:rsid w:val="00EB397D"/>
    <w:rsid w:val="00EB67C3"/>
    <w:rsid w:val="00EB6869"/>
    <w:rsid w:val="00EB6ABA"/>
    <w:rsid w:val="00EB6FFE"/>
    <w:rsid w:val="00EB7609"/>
    <w:rsid w:val="00EC10DB"/>
    <w:rsid w:val="00EC2C7F"/>
    <w:rsid w:val="00EC2E98"/>
    <w:rsid w:val="00EC4BFF"/>
    <w:rsid w:val="00EC4C0F"/>
    <w:rsid w:val="00EC50F0"/>
    <w:rsid w:val="00EC5433"/>
    <w:rsid w:val="00EC5EA8"/>
    <w:rsid w:val="00ED010C"/>
    <w:rsid w:val="00ED0EB0"/>
    <w:rsid w:val="00ED204A"/>
    <w:rsid w:val="00ED2625"/>
    <w:rsid w:val="00ED48F2"/>
    <w:rsid w:val="00ED51D4"/>
    <w:rsid w:val="00ED5635"/>
    <w:rsid w:val="00ED5EE4"/>
    <w:rsid w:val="00ED6869"/>
    <w:rsid w:val="00ED7C42"/>
    <w:rsid w:val="00EE1D11"/>
    <w:rsid w:val="00EE404F"/>
    <w:rsid w:val="00EE7761"/>
    <w:rsid w:val="00EF11D7"/>
    <w:rsid w:val="00EF3375"/>
    <w:rsid w:val="00EF68D7"/>
    <w:rsid w:val="00F01DEA"/>
    <w:rsid w:val="00F066D8"/>
    <w:rsid w:val="00F06C5B"/>
    <w:rsid w:val="00F119B6"/>
    <w:rsid w:val="00F1649C"/>
    <w:rsid w:val="00F213D8"/>
    <w:rsid w:val="00F226D2"/>
    <w:rsid w:val="00F23853"/>
    <w:rsid w:val="00F242D5"/>
    <w:rsid w:val="00F26AC3"/>
    <w:rsid w:val="00F31309"/>
    <w:rsid w:val="00F336DE"/>
    <w:rsid w:val="00F338FA"/>
    <w:rsid w:val="00F345B5"/>
    <w:rsid w:val="00F35F0D"/>
    <w:rsid w:val="00F35F23"/>
    <w:rsid w:val="00F43B4F"/>
    <w:rsid w:val="00F617BA"/>
    <w:rsid w:val="00F71112"/>
    <w:rsid w:val="00F712B4"/>
    <w:rsid w:val="00F7189F"/>
    <w:rsid w:val="00F73A39"/>
    <w:rsid w:val="00F77692"/>
    <w:rsid w:val="00F81436"/>
    <w:rsid w:val="00F824FC"/>
    <w:rsid w:val="00F8395C"/>
    <w:rsid w:val="00F8442E"/>
    <w:rsid w:val="00F87C58"/>
    <w:rsid w:val="00F94FC9"/>
    <w:rsid w:val="00F9679E"/>
    <w:rsid w:val="00FA0EC2"/>
    <w:rsid w:val="00FA2057"/>
    <w:rsid w:val="00FA273C"/>
    <w:rsid w:val="00FA65D5"/>
    <w:rsid w:val="00FA6A3D"/>
    <w:rsid w:val="00FA7619"/>
    <w:rsid w:val="00FB04F6"/>
    <w:rsid w:val="00FB1C76"/>
    <w:rsid w:val="00FB2243"/>
    <w:rsid w:val="00FB2B5C"/>
    <w:rsid w:val="00FB3746"/>
    <w:rsid w:val="00FB6871"/>
    <w:rsid w:val="00FB7316"/>
    <w:rsid w:val="00FB7792"/>
    <w:rsid w:val="00FC0B6A"/>
    <w:rsid w:val="00FC1D98"/>
    <w:rsid w:val="00FC34C4"/>
    <w:rsid w:val="00FC363B"/>
    <w:rsid w:val="00FC4435"/>
    <w:rsid w:val="00FC4A92"/>
    <w:rsid w:val="00FC4BF7"/>
    <w:rsid w:val="00FC6332"/>
    <w:rsid w:val="00FC7B6E"/>
    <w:rsid w:val="00FD1D49"/>
    <w:rsid w:val="00FD1FB6"/>
    <w:rsid w:val="00FD3925"/>
    <w:rsid w:val="00FE0BC3"/>
    <w:rsid w:val="00FE3474"/>
    <w:rsid w:val="00FE37EF"/>
    <w:rsid w:val="00FE4073"/>
    <w:rsid w:val="00FE44A2"/>
    <w:rsid w:val="00FE5BD6"/>
    <w:rsid w:val="00FF5003"/>
    <w:rsid w:val="00FF6122"/>
    <w:rsid w:val="00FF62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E175B80"/>
  <w15:docId w15:val="{5F090A2F-B240-4752-94F3-B25B9FC9F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1BC"/>
  </w:style>
  <w:style w:type="paragraph" w:styleId="Footer">
    <w:name w:val="footer"/>
    <w:basedOn w:val="Normal"/>
    <w:link w:val="FooterChar"/>
    <w:uiPriority w:val="99"/>
    <w:unhideWhenUsed/>
    <w:rsid w:val="00784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1BC"/>
  </w:style>
  <w:style w:type="paragraph" w:styleId="BalloonText">
    <w:name w:val="Balloon Text"/>
    <w:basedOn w:val="Normal"/>
    <w:link w:val="BalloonTextChar"/>
    <w:uiPriority w:val="99"/>
    <w:semiHidden/>
    <w:unhideWhenUsed/>
    <w:rsid w:val="00784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1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26CC"/>
    <w:pPr>
      <w:ind w:left="720"/>
      <w:contextualSpacing/>
    </w:pPr>
  </w:style>
  <w:style w:type="paragraph" w:customStyle="1" w:styleId="YearHeading">
    <w:name w:val="Year Heading"/>
    <w:basedOn w:val="Normal"/>
    <w:link w:val="YearHeadingChar"/>
    <w:qFormat/>
    <w:rsid w:val="003D653E"/>
    <w:rPr>
      <w:rFonts w:ascii="Bahnschrift" w:hAnsi="Bahnschrift"/>
      <w:i/>
      <w:color w:val="5F497A" w:themeColor="accent4" w:themeShade="BF"/>
      <w:sz w:val="20"/>
      <w:u w:val="single"/>
    </w:rPr>
  </w:style>
  <w:style w:type="character" w:customStyle="1" w:styleId="YearHeadingChar">
    <w:name w:val="Year Heading Char"/>
    <w:basedOn w:val="DefaultParagraphFont"/>
    <w:link w:val="YearHeading"/>
    <w:rsid w:val="003D653E"/>
    <w:rPr>
      <w:rFonts w:ascii="Bahnschrift" w:hAnsi="Bahnschrift"/>
      <w:i/>
      <w:color w:val="5F497A" w:themeColor="accent4" w:themeShade="BF"/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1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A-levels%20Assignments\CS%20Assignments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CS Assignments Word Template</Template>
  <TotalTime>262</TotalTime>
  <Pages>9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Hamza</cp:lastModifiedBy>
  <cp:revision>117</cp:revision>
  <cp:lastPrinted>2021-04-12T17:37:00Z</cp:lastPrinted>
  <dcterms:created xsi:type="dcterms:W3CDTF">2022-03-14T19:19:00Z</dcterms:created>
  <dcterms:modified xsi:type="dcterms:W3CDTF">2022-03-18T14:14:00Z</dcterms:modified>
</cp:coreProperties>
</file>