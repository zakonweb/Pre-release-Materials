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10" w:rsidRDefault="00FE522C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DECLARE candidateNames : ARRAY[1:4] OF STRING</w:t>
      </w:r>
      <w:r>
        <w:rPr>
          <w:rFonts w:ascii="Courier New" w:hAnsi="Courier New" w:cs="Courier New"/>
          <w:sz w:val="20"/>
        </w:rPr>
        <w:br/>
        <w:t>DECLARE candidateVotes : ARRAY[1:4] OF INTEGER</w:t>
      </w:r>
    </w:p>
    <w:p w:rsidR="003C0D73" w:rsidRDefault="00FE522C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DECLARE groupStudents : INTEGER</w:t>
      </w:r>
      <w:r w:rsidR="005F2B24">
        <w:rPr>
          <w:rFonts w:ascii="Courier New" w:hAnsi="Courier New" w:cs="Courier New"/>
          <w:sz w:val="20"/>
        </w:rPr>
        <w:br/>
        <w:t>DECLARE groupStudentsLoop : INTEGER</w:t>
      </w:r>
      <w:r>
        <w:rPr>
          <w:rFonts w:ascii="Courier New" w:hAnsi="Courier New" w:cs="Courier New"/>
          <w:sz w:val="20"/>
        </w:rPr>
        <w:br/>
        <w:t>DECLARE voteAbstentions : INTEGER</w:t>
      </w:r>
      <w:r>
        <w:rPr>
          <w:rFonts w:ascii="Courier New" w:hAnsi="Courier New" w:cs="Courier New"/>
          <w:sz w:val="20"/>
        </w:rPr>
        <w:br/>
        <w:t>DELCARE numCandidiates : INTEGER</w:t>
      </w:r>
      <w:r w:rsidR="00CB0651">
        <w:rPr>
          <w:rFonts w:ascii="Courier New" w:hAnsi="Courier New" w:cs="Courier New"/>
          <w:sz w:val="20"/>
        </w:rPr>
        <w:br/>
        <w:t xml:space="preserve">DECLARE </w:t>
      </w:r>
      <w:proofErr w:type="spellStart"/>
      <w:r w:rsidR="00CB0651">
        <w:rPr>
          <w:rFonts w:ascii="Courier New" w:hAnsi="Courier New" w:cs="Courier New"/>
          <w:sz w:val="20"/>
        </w:rPr>
        <w:t>maxVotes</w:t>
      </w:r>
      <w:proofErr w:type="spellEnd"/>
      <w:r w:rsidR="00CB0651">
        <w:rPr>
          <w:rFonts w:ascii="Courier New" w:hAnsi="Courier New" w:cs="Courier New"/>
          <w:sz w:val="20"/>
        </w:rPr>
        <w:t xml:space="preserve"> : INTEGER</w:t>
      </w:r>
      <w:r w:rsidR="005A2C8C">
        <w:rPr>
          <w:rFonts w:ascii="Courier New" w:hAnsi="Courier New" w:cs="Courier New"/>
          <w:sz w:val="20"/>
        </w:rPr>
        <w:br/>
      </w:r>
      <w:r w:rsidR="000F6C76">
        <w:rPr>
          <w:rFonts w:ascii="Courier New" w:hAnsi="Courier New" w:cs="Courier New"/>
          <w:sz w:val="20"/>
        </w:rPr>
        <w:t>DECLARE groupName : STRING</w:t>
      </w:r>
      <w:r w:rsidR="00F811F3">
        <w:rPr>
          <w:rFonts w:ascii="Courier New" w:hAnsi="Courier New" w:cs="Courier New"/>
          <w:sz w:val="20"/>
        </w:rPr>
        <w:br/>
        <w:t>DECLARE studentChoice : STRING</w:t>
      </w:r>
    </w:p>
    <w:p w:rsidR="000F3DB2" w:rsidRDefault="000F3DB2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</w:p>
    <w:p w:rsidR="000F6C76" w:rsidRDefault="004F66E6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groupStudents = 0</w:t>
      </w:r>
    </w:p>
    <w:p w:rsidR="00D47580" w:rsidRDefault="00D47580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</w:p>
    <w:p w:rsidR="00FE522C" w:rsidRDefault="00FE522C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OUTPUT “Enter the tutor group name: ”</w:t>
      </w:r>
      <w:r>
        <w:rPr>
          <w:rFonts w:ascii="Courier New" w:hAnsi="Courier New" w:cs="Courier New"/>
          <w:sz w:val="20"/>
        </w:rPr>
        <w:br/>
        <w:t>INPUT groupName</w:t>
      </w:r>
    </w:p>
    <w:p w:rsidR="008757E4" w:rsidRDefault="004F66E6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</w:t>
      </w:r>
      <w:r w:rsidR="001F7A9C">
        <w:rPr>
          <w:rFonts w:ascii="Courier New" w:hAnsi="Courier New" w:cs="Courier New"/>
          <w:sz w:val="20"/>
        </w:rPr>
        <w:t xml:space="preserve"> </w:t>
      </w:r>
      <w:r w:rsidR="006A489A">
        <w:rPr>
          <w:rFonts w:ascii="Courier New" w:hAnsi="Courier New" w:cs="Courier New"/>
          <w:sz w:val="20"/>
        </w:rPr>
        <w:t>groupStudents &lt; 2 or groupStudents &gt; 35</w:t>
      </w:r>
      <w:r w:rsidR="008757E4">
        <w:rPr>
          <w:rFonts w:ascii="Courier New" w:hAnsi="Courier New" w:cs="Courier New"/>
          <w:sz w:val="20"/>
        </w:rPr>
        <w:t xml:space="preserve"> THEN</w:t>
      </w:r>
    </w:p>
    <w:p w:rsidR="00E27A3C" w:rsidRDefault="008757E4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171104">
        <w:rPr>
          <w:rFonts w:ascii="Courier New" w:hAnsi="Courier New" w:cs="Courier New"/>
          <w:sz w:val="20"/>
        </w:rPr>
        <w:t>OUTPUT “</w:t>
      </w:r>
      <w:r w:rsidR="00101F49">
        <w:rPr>
          <w:rFonts w:ascii="Courier New" w:hAnsi="Courier New" w:cs="Courier New"/>
          <w:sz w:val="20"/>
        </w:rPr>
        <w:t>Enter the number of students in the tutor group (28-35)</w:t>
      </w:r>
      <w:r w:rsidR="00630F04">
        <w:rPr>
          <w:rFonts w:ascii="Courier New" w:hAnsi="Courier New" w:cs="Courier New"/>
          <w:sz w:val="20"/>
        </w:rPr>
        <w:t xml:space="preserve">: </w:t>
      </w:r>
      <w:r w:rsidR="00171104">
        <w:rPr>
          <w:rFonts w:ascii="Courier New" w:hAnsi="Courier New" w:cs="Courier New"/>
          <w:sz w:val="20"/>
        </w:rPr>
        <w:t>”</w:t>
      </w:r>
      <w:r w:rsidR="00E27A3C">
        <w:rPr>
          <w:rFonts w:ascii="Courier New" w:hAnsi="Courier New" w:cs="Courier New"/>
          <w:sz w:val="20"/>
        </w:rPr>
        <w:br/>
        <w:t xml:space="preserve">      INPUT groupStudents</w:t>
      </w:r>
    </w:p>
    <w:p w:rsidR="00E27A3C" w:rsidRDefault="00E27A3C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WHILE groupStudents &lt; 2 or groupStudents &gt; 35</w:t>
      </w:r>
    </w:p>
    <w:p w:rsidR="00E27A3C" w:rsidRDefault="00E27A3C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DO</w:t>
      </w:r>
    </w:p>
    <w:p w:rsidR="00C7439F" w:rsidRDefault="00E27A3C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7180B">
        <w:rPr>
          <w:rFonts w:ascii="Courier New" w:hAnsi="Courier New" w:cs="Courier New"/>
          <w:sz w:val="20"/>
        </w:rPr>
        <w:t xml:space="preserve">   </w:t>
      </w:r>
      <w:r w:rsidR="00C051D1">
        <w:rPr>
          <w:rFonts w:ascii="Courier New" w:hAnsi="Courier New" w:cs="Courier New"/>
          <w:sz w:val="20"/>
        </w:rPr>
        <w:t>OUTPUT “Enter a valid number of students (28-35)</w:t>
      </w:r>
      <w:r w:rsidR="009B1AC8">
        <w:rPr>
          <w:rFonts w:ascii="Courier New" w:hAnsi="Courier New" w:cs="Courier New"/>
          <w:sz w:val="20"/>
        </w:rPr>
        <w:t xml:space="preserve">: </w:t>
      </w:r>
      <w:r w:rsidR="00C051D1">
        <w:rPr>
          <w:rFonts w:ascii="Courier New" w:hAnsi="Courier New" w:cs="Courier New"/>
          <w:sz w:val="20"/>
        </w:rPr>
        <w:t>”</w:t>
      </w:r>
      <w:r w:rsidR="00174459">
        <w:rPr>
          <w:rFonts w:ascii="Courier New" w:hAnsi="Courier New" w:cs="Courier New"/>
          <w:sz w:val="20"/>
        </w:rPr>
        <w:br/>
        <w:t xml:space="preserve">               INPUT groupStudents</w:t>
      </w:r>
    </w:p>
    <w:p w:rsidR="00414102" w:rsidRDefault="00C7439F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ENDWHILE</w:t>
      </w:r>
    </w:p>
    <w:p w:rsidR="00D35023" w:rsidRDefault="00414102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4F66E6" w:rsidRDefault="00ED3090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OUTPUT “</w:t>
      </w:r>
      <w:r w:rsidR="004217AD">
        <w:rPr>
          <w:rFonts w:ascii="Courier New" w:hAnsi="Courier New" w:cs="Courier New"/>
          <w:sz w:val="20"/>
        </w:rPr>
        <w:t>Enter the number of candidates (1-4)</w:t>
      </w:r>
      <w:r w:rsidR="00AA31EC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</w:rPr>
        <w:t>”</w:t>
      </w:r>
      <w:r w:rsidR="00F061C9">
        <w:rPr>
          <w:rFonts w:ascii="Courier New" w:hAnsi="Courier New" w:cs="Courier New"/>
          <w:sz w:val="20"/>
        </w:rPr>
        <w:br/>
        <w:t>INPUT numCandidates</w:t>
      </w:r>
      <w:r w:rsidR="004F66E6">
        <w:rPr>
          <w:rFonts w:ascii="Courier New" w:hAnsi="Courier New" w:cs="Courier New"/>
          <w:sz w:val="20"/>
        </w:rPr>
        <w:t xml:space="preserve"> </w:t>
      </w:r>
    </w:p>
    <w:p w:rsidR="00007074" w:rsidRDefault="00711152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WHILE </w:t>
      </w:r>
      <w:r w:rsidR="00467B38">
        <w:rPr>
          <w:rFonts w:ascii="Courier New" w:hAnsi="Courier New" w:cs="Courier New"/>
          <w:sz w:val="20"/>
        </w:rPr>
        <w:t>numCandidates &lt; 1 or numCandidates &gt; 4</w:t>
      </w:r>
    </w:p>
    <w:p w:rsidR="00467B38" w:rsidRDefault="00467B38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</w:t>
      </w:r>
    </w:p>
    <w:p w:rsidR="00467B38" w:rsidRDefault="00467B38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OUTPUT “</w:t>
      </w:r>
      <w:r w:rsidR="009967FF">
        <w:rPr>
          <w:rFonts w:ascii="Courier New" w:hAnsi="Courier New" w:cs="Courier New"/>
          <w:sz w:val="20"/>
        </w:rPr>
        <w:t>Enter a valid number of candidates (1-4)</w:t>
      </w:r>
      <w:r>
        <w:rPr>
          <w:rFonts w:ascii="Courier New" w:hAnsi="Courier New" w:cs="Courier New"/>
          <w:sz w:val="20"/>
        </w:rPr>
        <w:t>”</w:t>
      </w:r>
      <w:r w:rsidR="00EE0BBE">
        <w:rPr>
          <w:rFonts w:ascii="Courier New" w:hAnsi="Courier New" w:cs="Courier New"/>
          <w:sz w:val="20"/>
        </w:rPr>
        <w:br/>
      </w:r>
      <w:r w:rsidR="00EE0BBE">
        <w:rPr>
          <w:rFonts w:ascii="Courier New" w:hAnsi="Courier New" w:cs="Courier New"/>
          <w:sz w:val="20"/>
        </w:rPr>
        <w:tab/>
        <w:t xml:space="preserve">   INPUT numCandidates</w:t>
      </w:r>
    </w:p>
    <w:p w:rsidR="00D54075" w:rsidRDefault="00FA08C3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ENDWHILE</w:t>
      </w:r>
    </w:p>
    <w:p w:rsidR="00FA08C3" w:rsidRDefault="00C80F56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OUTPUT “Enter the name of the first candidate: ”</w:t>
      </w:r>
      <w:r>
        <w:rPr>
          <w:rFonts w:ascii="Courier New" w:hAnsi="Courier New" w:cs="Courier New"/>
          <w:sz w:val="20"/>
        </w:rPr>
        <w:br/>
        <w:t>INPUT candidateName</w:t>
      </w:r>
      <w:r w:rsidR="00237C53">
        <w:rPr>
          <w:rFonts w:ascii="Courier New" w:hAnsi="Courier New" w:cs="Courier New"/>
          <w:sz w:val="20"/>
        </w:rPr>
        <w:t>s</w:t>
      </w:r>
      <w:r w:rsidR="00947CD2">
        <w:rPr>
          <w:rFonts w:ascii="Courier New" w:hAnsi="Courier New" w:cs="Courier New"/>
          <w:sz w:val="20"/>
        </w:rPr>
        <w:t>[1</w:t>
      </w:r>
      <w:r>
        <w:rPr>
          <w:rFonts w:ascii="Courier New" w:hAnsi="Courier New" w:cs="Courier New"/>
          <w:sz w:val="20"/>
        </w:rPr>
        <w:t>]</w:t>
      </w:r>
    </w:p>
    <w:p w:rsidR="00D47688" w:rsidRDefault="0014307A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&gt;= 2 THEN</w:t>
      </w:r>
    </w:p>
    <w:p w:rsidR="001C0880" w:rsidRDefault="001C0880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 w:rsidR="002038E8">
        <w:rPr>
          <w:rFonts w:ascii="Courier New" w:hAnsi="Courier New" w:cs="Courier New"/>
          <w:sz w:val="20"/>
        </w:rPr>
        <w:t>OUTPUT “Enter the name of the second candidate: ”</w:t>
      </w:r>
      <w:r w:rsidR="00572E28">
        <w:rPr>
          <w:rFonts w:ascii="Courier New" w:hAnsi="Courier New" w:cs="Courier New"/>
          <w:sz w:val="20"/>
        </w:rPr>
        <w:br/>
      </w:r>
      <w:r w:rsidR="00572E28">
        <w:rPr>
          <w:rFonts w:ascii="Courier New" w:hAnsi="Courier New" w:cs="Courier New"/>
          <w:sz w:val="20"/>
        </w:rPr>
        <w:tab/>
        <w:t>INPUT candidateN</w:t>
      </w:r>
      <w:r w:rsidR="00947CD2">
        <w:rPr>
          <w:rFonts w:ascii="Courier New" w:hAnsi="Courier New" w:cs="Courier New"/>
          <w:sz w:val="20"/>
        </w:rPr>
        <w:t>ames[2</w:t>
      </w:r>
      <w:r w:rsidR="00572E28">
        <w:rPr>
          <w:rFonts w:ascii="Courier New" w:hAnsi="Courier New" w:cs="Courier New"/>
          <w:sz w:val="20"/>
        </w:rPr>
        <w:t>]</w:t>
      </w:r>
    </w:p>
    <w:p w:rsidR="00067B38" w:rsidRDefault="00067B38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</w:t>
      </w:r>
      <w:r w:rsidR="00FB20D9">
        <w:rPr>
          <w:rFonts w:ascii="Courier New" w:hAnsi="Courier New" w:cs="Courier New"/>
          <w:sz w:val="20"/>
        </w:rPr>
        <w:t xml:space="preserve"> numCandidates &gt;= 3 THEN</w:t>
      </w:r>
    </w:p>
    <w:p w:rsidR="00FB20D9" w:rsidRDefault="00FB20D9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4D1746">
        <w:rPr>
          <w:rFonts w:ascii="Courier New" w:hAnsi="Courier New" w:cs="Courier New"/>
          <w:sz w:val="20"/>
        </w:rPr>
        <w:t>OUTPUT “Enter the name of the third candidate: ”</w:t>
      </w:r>
      <w:r w:rsidR="009E74D5">
        <w:rPr>
          <w:rFonts w:ascii="Courier New" w:hAnsi="Courier New" w:cs="Courier New"/>
          <w:sz w:val="20"/>
        </w:rPr>
        <w:br/>
      </w:r>
      <w:r w:rsidR="009E74D5">
        <w:rPr>
          <w:rFonts w:ascii="Courier New" w:hAnsi="Courier New" w:cs="Courier New"/>
          <w:sz w:val="20"/>
        </w:rPr>
        <w:tab/>
      </w:r>
      <w:r w:rsidR="009E74D5">
        <w:rPr>
          <w:rFonts w:ascii="Courier New" w:hAnsi="Courier New" w:cs="Courier New"/>
          <w:sz w:val="20"/>
        </w:rPr>
        <w:tab/>
        <w:t>INPUT candidateNames[3]</w:t>
      </w:r>
    </w:p>
    <w:p w:rsidR="009E74D5" w:rsidRDefault="009E74D5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IF numCandidates = 4 THEN</w:t>
      </w:r>
    </w:p>
    <w:p w:rsidR="009E74D5" w:rsidRDefault="009E74D5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D152B3">
        <w:rPr>
          <w:rFonts w:ascii="Courier New" w:hAnsi="Courier New" w:cs="Courier New"/>
          <w:sz w:val="20"/>
        </w:rPr>
        <w:t>OUTPUT “Enter the name of the fourth candidate: ”</w:t>
      </w:r>
      <w:r w:rsidR="0042385D">
        <w:rPr>
          <w:rFonts w:ascii="Courier New" w:hAnsi="Courier New" w:cs="Courier New"/>
          <w:sz w:val="20"/>
        </w:rPr>
        <w:br/>
      </w:r>
      <w:r w:rsidR="0042385D">
        <w:rPr>
          <w:rFonts w:ascii="Courier New" w:hAnsi="Courier New" w:cs="Courier New"/>
          <w:sz w:val="20"/>
        </w:rPr>
        <w:tab/>
      </w:r>
      <w:r w:rsidR="0042385D">
        <w:rPr>
          <w:rFonts w:ascii="Courier New" w:hAnsi="Courier New" w:cs="Courier New"/>
          <w:sz w:val="20"/>
        </w:rPr>
        <w:tab/>
      </w:r>
      <w:r w:rsidR="0042385D">
        <w:rPr>
          <w:rFonts w:ascii="Courier New" w:hAnsi="Courier New" w:cs="Courier New"/>
          <w:sz w:val="20"/>
        </w:rPr>
        <w:tab/>
        <w:t>INPUT candidateNames[4]</w:t>
      </w:r>
    </w:p>
    <w:p w:rsidR="009E74D5" w:rsidRDefault="009E74D5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ENDIF</w:t>
      </w:r>
    </w:p>
    <w:p w:rsidR="00FB20D9" w:rsidRDefault="00FB20D9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ENDIF</w:t>
      </w:r>
    </w:p>
    <w:p w:rsidR="00067B38" w:rsidRDefault="00067B38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383B8C" w:rsidRDefault="00F3747F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</w:t>
      </w:r>
      <w:r w:rsidR="00BA6772">
        <w:rPr>
          <w:rFonts w:ascii="Courier New" w:hAnsi="Courier New" w:cs="Courier New"/>
          <w:sz w:val="20"/>
        </w:rPr>
        <w:t>roupStudent</w:t>
      </w:r>
      <w:r w:rsidR="00427D62">
        <w:rPr>
          <w:rFonts w:ascii="Courier New" w:hAnsi="Courier New" w:cs="Courier New"/>
          <w:sz w:val="20"/>
        </w:rPr>
        <w:t>s</w:t>
      </w:r>
      <w:r w:rsidR="00BA6772">
        <w:rPr>
          <w:rFonts w:ascii="Courier New" w:hAnsi="Courier New" w:cs="Courier New"/>
          <w:sz w:val="20"/>
        </w:rPr>
        <w:t>Loop</w:t>
      </w:r>
      <w:r w:rsidR="00427D62">
        <w:rPr>
          <w:rFonts w:ascii="Courier New" w:hAnsi="Courier New" w:cs="Courier New"/>
          <w:sz w:val="20"/>
        </w:rPr>
        <w:t xml:space="preserve"> = groupStudents</w:t>
      </w:r>
    </w:p>
    <w:p w:rsidR="00F3747F" w:rsidRDefault="00886C26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WHILE groupStudentsLoop &gt;= 1</w:t>
      </w:r>
    </w:p>
    <w:p w:rsidR="00886C26" w:rsidRDefault="00886C26" w:rsidP="00E6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</w:t>
      </w:r>
    </w:p>
    <w:p w:rsidR="00886C26" w:rsidRDefault="00D9125B" w:rsidP="00D91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OUTPUT “Enter the voting choice of the next student (Enter ‘SKIP’ for </w:t>
      </w:r>
      <w:r w:rsidR="00191292">
        <w:rPr>
          <w:rFonts w:ascii="Courier New" w:hAnsi="Courier New" w:cs="Courier New"/>
          <w:sz w:val="20"/>
        </w:rPr>
        <w:br/>
        <w:t xml:space="preserve">          </w:t>
      </w:r>
      <w:r>
        <w:rPr>
          <w:rFonts w:ascii="Courier New" w:hAnsi="Courier New" w:cs="Courier New"/>
          <w:sz w:val="20"/>
        </w:rPr>
        <w:t>abstention”</w:t>
      </w:r>
      <w:r w:rsidR="00552AFF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br/>
        <w:t xml:space="preserve">   </w:t>
      </w:r>
      <w:r w:rsidR="000D4911">
        <w:rPr>
          <w:rFonts w:ascii="Courier New" w:hAnsi="Courier New" w:cs="Courier New"/>
          <w:sz w:val="20"/>
        </w:rPr>
        <w:t xml:space="preserve">INPUT </w:t>
      </w:r>
      <w:r>
        <w:rPr>
          <w:rFonts w:ascii="Courier New" w:hAnsi="Courier New" w:cs="Courier New"/>
          <w:sz w:val="20"/>
        </w:rPr>
        <w:t>studentChoice</w:t>
      </w:r>
    </w:p>
    <w:p w:rsidR="00433143" w:rsidRDefault="00433143" w:rsidP="00D91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E957AE">
        <w:rPr>
          <w:rFonts w:ascii="Courier New" w:hAnsi="Courier New" w:cs="Courier New"/>
          <w:sz w:val="20"/>
        </w:rPr>
        <w:t>I</w:t>
      </w:r>
      <w:r w:rsidR="005E3364">
        <w:rPr>
          <w:rFonts w:ascii="Courier New" w:hAnsi="Courier New" w:cs="Courier New"/>
          <w:sz w:val="20"/>
        </w:rPr>
        <w:t>F</w:t>
      </w:r>
      <w:r w:rsidR="00E957AE">
        <w:rPr>
          <w:rFonts w:ascii="Courier New" w:hAnsi="Courier New" w:cs="Courier New"/>
          <w:sz w:val="20"/>
        </w:rPr>
        <w:t xml:space="preserve"> studentChoice = </w:t>
      </w:r>
      <w:proofErr w:type="gramStart"/>
      <w:r w:rsidR="00E957AE">
        <w:rPr>
          <w:rFonts w:ascii="Courier New" w:hAnsi="Courier New" w:cs="Courier New"/>
          <w:sz w:val="20"/>
        </w:rPr>
        <w:t>candidateN</w:t>
      </w:r>
      <w:r w:rsidR="009C01AD">
        <w:rPr>
          <w:rFonts w:ascii="Courier New" w:hAnsi="Courier New" w:cs="Courier New"/>
          <w:sz w:val="20"/>
        </w:rPr>
        <w:t>ames[</w:t>
      </w:r>
      <w:proofErr w:type="gramEnd"/>
      <w:r w:rsidR="009C01AD">
        <w:rPr>
          <w:rFonts w:ascii="Courier New" w:hAnsi="Courier New" w:cs="Courier New"/>
          <w:sz w:val="20"/>
        </w:rPr>
        <w:t>1</w:t>
      </w:r>
      <w:r w:rsidR="00E957AE">
        <w:rPr>
          <w:rFonts w:ascii="Courier New" w:hAnsi="Courier New" w:cs="Courier New"/>
          <w:sz w:val="20"/>
        </w:rPr>
        <w:t>] THEN</w:t>
      </w:r>
    </w:p>
    <w:p w:rsidR="00E957AE" w:rsidRDefault="00E957AE" w:rsidP="00D91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9C01AD">
        <w:rPr>
          <w:rFonts w:ascii="Courier New" w:hAnsi="Courier New" w:cs="Courier New"/>
          <w:sz w:val="20"/>
        </w:rPr>
        <w:t>candidateVotes</w:t>
      </w:r>
      <w:r w:rsidR="009C746E">
        <w:rPr>
          <w:rFonts w:ascii="Courier New" w:hAnsi="Courier New" w:cs="Courier New"/>
          <w:sz w:val="20"/>
        </w:rPr>
        <w:t>[1] = candidateVotes[1] + 1</w:t>
      </w:r>
      <w:r w:rsidR="00C82F53">
        <w:rPr>
          <w:rFonts w:ascii="Courier New" w:hAnsi="Courier New" w:cs="Courier New"/>
          <w:sz w:val="20"/>
        </w:rPr>
        <w:br/>
      </w:r>
      <w:r w:rsidR="00C82F53">
        <w:rPr>
          <w:rFonts w:ascii="Courier New" w:hAnsi="Courier New" w:cs="Courier New"/>
          <w:sz w:val="20"/>
        </w:rPr>
        <w:tab/>
      </w:r>
      <w:r w:rsidR="00435468">
        <w:rPr>
          <w:rFonts w:ascii="Courier New" w:hAnsi="Courier New" w:cs="Courier New"/>
          <w:sz w:val="20"/>
        </w:rPr>
        <w:t xml:space="preserve">groupStudentsLoop = groupStudentsLoop </w:t>
      </w:r>
      <w:r w:rsidR="005E3364">
        <w:rPr>
          <w:rFonts w:ascii="Courier New" w:hAnsi="Courier New" w:cs="Courier New"/>
          <w:sz w:val="20"/>
        </w:rPr>
        <w:t>–</w:t>
      </w:r>
      <w:r w:rsidR="00435468">
        <w:rPr>
          <w:rFonts w:ascii="Courier New" w:hAnsi="Courier New" w:cs="Courier New"/>
          <w:sz w:val="20"/>
        </w:rPr>
        <w:t xml:space="preserve"> 1</w:t>
      </w:r>
    </w:p>
    <w:p w:rsidR="00F13B26" w:rsidRDefault="00F13B26" w:rsidP="00F13B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</w:t>
      </w:r>
      <w:r w:rsidR="00EB7884">
        <w:rPr>
          <w:rFonts w:ascii="Courier New" w:hAnsi="Courier New" w:cs="Courier New"/>
          <w:sz w:val="20"/>
        </w:rPr>
        <w:t>ELSE</w:t>
      </w:r>
      <w:r>
        <w:rPr>
          <w:rFonts w:ascii="Courier New" w:hAnsi="Courier New" w:cs="Courier New"/>
          <w:sz w:val="20"/>
        </w:rPr>
        <w:t xml:space="preserve">IF studentChoice = </w:t>
      </w:r>
      <w:proofErr w:type="gramStart"/>
      <w:r>
        <w:rPr>
          <w:rFonts w:ascii="Courier New" w:hAnsi="Courier New" w:cs="Courier New"/>
          <w:sz w:val="20"/>
        </w:rPr>
        <w:t>candidateNames[</w:t>
      </w:r>
      <w:proofErr w:type="gramEnd"/>
      <w:r w:rsidR="00393DF0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 THEN</w:t>
      </w:r>
    </w:p>
    <w:p w:rsidR="00F13B26" w:rsidRDefault="00F13B26" w:rsidP="00F13B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candidateVotes[</w:t>
      </w:r>
      <w:r w:rsidR="00393DF0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 = candidateVotes[</w:t>
      </w:r>
      <w:r w:rsidR="00393DF0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 + 1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  <w:t>groupStudentsLoop = groupStudentsLoop – 1</w:t>
      </w:r>
    </w:p>
    <w:p w:rsidR="00D94694" w:rsidRDefault="00D94694" w:rsidP="00D946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EB7884">
        <w:rPr>
          <w:rFonts w:ascii="Courier New" w:hAnsi="Courier New" w:cs="Courier New"/>
          <w:sz w:val="20"/>
        </w:rPr>
        <w:t>ELSE</w:t>
      </w:r>
      <w:r>
        <w:rPr>
          <w:rFonts w:ascii="Courier New" w:hAnsi="Courier New" w:cs="Courier New"/>
          <w:sz w:val="20"/>
        </w:rPr>
        <w:t xml:space="preserve">IF studentChoice = </w:t>
      </w:r>
      <w:proofErr w:type="gramStart"/>
      <w:r>
        <w:rPr>
          <w:rFonts w:ascii="Courier New" w:hAnsi="Courier New" w:cs="Courier New"/>
          <w:sz w:val="20"/>
        </w:rPr>
        <w:t>candidateNames[</w:t>
      </w:r>
      <w:proofErr w:type="gramEnd"/>
      <w:r w:rsidR="00C603C7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 THEN</w:t>
      </w:r>
    </w:p>
    <w:p w:rsidR="00D94694" w:rsidRDefault="00D94694" w:rsidP="00D946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candidateVotes[</w:t>
      </w:r>
      <w:r w:rsidR="00C603C7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 = candidateVotes[</w:t>
      </w:r>
      <w:r w:rsidR="00C603C7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 + 1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  <w:t>groupStudentsLoop = groupStudentsLoop – 1</w:t>
      </w:r>
    </w:p>
    <w:p w:rsidR="00A05506" w:rsidRDefault="00A05506" w:rsidP="00A05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EB7884">
        <w:rPr>
          <w:rFonts w:ascii="Courier New" w:hAnsi="Courier New" w:cs="Courier New"/>
          <w:sz w:val="20"/>
        </w:rPr>
        <w:t>ELSE</w:t>
      </w:r>
      <w:r>
        <w:rPr>
          <w:rFonts w:ascii="Courier New" w:hAnsi="Courier New" w:cs="Courier New"/>
          <w:sz w:val="20"/>
        </w:rPr>
        <w:t xml:space="preserve">IF studentChoice = </w:t>
      </w:r>
      <w:proofErr w:type="gramStart"/>
      <w:r>
        <w:rPr>
          <w:rFonts w:ascii="Courier New" w:hAnsi="Courier New" w:cs="Courier New"/>
          <w:sz w:val="20"/>
        </w:rPr>
        <w:t>candidateNames[</w:t>
      </w:r>
      <w:proofErr w:type="gramEnd"/>
      <w:r w:rsidR="0072587D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 THEN</w:t>
      </w:r>
    </w:p>
    <w:p w:rsidR="00A05506" w:rsidRDefault="00A05506" w:rsidP="00A05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candidateVotes[</w:t>
      </w:r>
      <w:r w:rsidR="0072587D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 = candidateVotes[</w:t>
      </w:r>
      <w:r w:rsidR="0072587D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 + 1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  <w:t>groupStudentsLoop = groupStudentsLoop – 1</w:t>
      </w:r>
    </w:p>
    <w:p w:rsidR="00EB7884" w:rsidRDefault="00EB7884" w:rsidP="00A05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ELSEIF</w:t>
      </w:r>
      <w:r w:rsidR="00CD3FCB">
        <w:rPr>
          <w:rFonts w:ascii="Courier New" w:hAnsi="Courier New" w:cs="Courier New"/>
          <w:sz w:val="20"/>
        </w:rPr>
        <w:t xml:space="preserve"> studentChoice = “SKIP”</w:t>
      </w:r>
      <w:r w:rsidR="00C61E49">
        <w:rPr>
          <w:rFonts w:ascii="Courier New" w:hAnsi="Courier New" w:cs="Courier New"/>
          <w:sz w:val="20"/>
        </w:rPr>
        <w:t xml:space="preserve"> THEN</w:t>
      </w:r>
    </w:p>
    <w:p w:rsidR="00C61E49" w:rsidRDefault="00C61E49" w:rsidP="00A05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 w:rsidR="000A2BC4">
        <w:rPr>
          <w:rFonts w:ascii="Courier New" w:hAnsi="Courier New" w:cs="Courier New"/>
          <w:sz w:val="20"/>
        </w:rPr>
        <w:t>voteAbstentions = voteAbstentions + 1</w:t>
      </w:r>
      <w:r w:rsidR="000A2BC4">
        <w:rPr>
          <w:rFonts w:ascii="Courier New" w:hAnsi="Courier New" w:cs="Courier New"/>
          <w:sz w:val="20"/>
        </w:rPr>
        <w:br/>
        <w:t xml:space="preserve">      </w:t>
      </w:r>
      <w:r w:rsidR="00D608F5">
        <w:rPr>
          <w:rFonts w:ascii="Courier New" w:hAnsi="Courier New" w:cs="Courier New"/>
          <w:sz w:val="20"/>
        </w:rPr>
        <w:t xml:space="preserve">groupStudentsLoop = groupStudentsLoop </w:t>
      </w:r>
      <w:r w:rsidR="00FB1082">
        <w:rPr>
          <w:rFonts w:ascii="Courier New" w:hAnsi="Courier New" w:cs="Courier New"/>
          <w:sz w:val="20"/>
        </w:rPr>
        <w:t>–</w:t>
      </w:r>
      <w:r w:rsidR="00D608F5">
        <w:rPr>
          <w:rFonts w:ascii="Courier New" w:hAnsi="Courier New" w:cs="Courier New"/>
          <w:sz w:val="20"/>
        </w:rPr>
        <w:t xml:space="preserve"> 1</w:t>
      </w:r>
    </w:p>
    <w:p w:rsidR="0093091F" w:rsidRDefault="0093091F" w:rsidP="00A05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ELSE</w:t>
      </w:r>
    </w:p>
    <w:p w:rsidR="0093091F" w:rsidRDefault="0093091F" w:rsidP="00A05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BA0A6A">
        <w:rPr>
          <w:rFonts w:ascii="Courier New" w:hAnsi="Courier New" w:cs="Courier New"/>
          <w:sz w:val="20"/>
        </w:rPr>
        <w:t>OUTPUT “Enter a correct choice.”</w:t>
      </w:r>
    </w:p>
    <w:p w:rsidR="00FB1082" w:rsidRDefault="00FB1082" w:rsidP="00A055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ENDIF</w:t>
      </w:r>
    </w:p>
    <w:p w:rsidR="00A05506" w:rsidRDefault="009D69CF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ENDWHILE</w:t>
      </w:r>
    </w:p>
    <w:p w:rsidR="00B14B21" w:rsidRDefault="004A1CA6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OUTPUT “Tutor Group: ” &amp; groupName</w:t>
      </w:r>
      <w:r w:rsidR="003262D1">
        <w:rPr>
          <w:rFonts w:ascii="Courier New" w:hAnsi="Courier New" w:cs="Courier New"/>
          <w:sz w:val="20"/>
        </w:rPr>
        <w:br/>
      </w:r>
      <w:r w:rsidR="008F21AD">
        <w:rPr>
          <w:rFonts w:ascii="Courier New" w:hAnsi="Courier New" w:cs="Courier New"/>
          <w:sz w:val="20"/>
        </w:rPr>
        <w:t xml:space="preserve">OUTPUT “Votes for ” &amp; </w:t>
      </w:r>
      <w:proofErr w:type="spellStart"/>
      <w:r w:rsidR="008F21AD">
        <w:rPr>
          <w:rFonts w:ascii="Courier New" w:hAnsi="Courier New" w:cs="Courier New"/>
          <w:sz w:val="20"/>
        </w:rPr>
        <w:t>candidateName</w:t>
      </w:r>
      <w:proofErr w:type="spellEnd"/>
      <w:r w:rsidR="008F21AD">
        <w:rPr>
          <w:rFonts w:ascii="Courier New" w:hAnsi="Courier New" w:cs="Courier New"/>
          <w:sz w:val="20"/>
        </w:rPr>
        <w:t>[1] &amp; “:</w:t>
      </w:r>
      <w:r w:rsidR="00967D16">
        <w:rPr>
          <w:rFonts w:ascii="Courier New" w:hAnsi="Courier New" w:cs="Courier New"/>
          <w:sz w:val="20"/>
        </w:rPr>
        <w:t xml:space="preserve"> ”</w:t>
      </w:r>
      <w:r w:rsidR="0021122C">
        <w:rPr>
          <w:rFonts w:ascii="Courier New" w:hAnsi="Courier New" w:cs="Courier New"/>
          <w:sz w:val="20"/>
        </w:rPr>
        <w:t xml:space="preserve"> &amp; candidateVotes[1]</w:t>
      </w:r>
    </w:p>
    <w:p w:rsidR="009E6104" w:rsidRDefault="009E6104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&gt;= 2 THEN</w:t>
      </w:r>
    </w:p>
    <w:p w:rsidR="009E6104" w:rsidRDefault="00C34362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OUTPUT “Votes </w:t>
      </w:r>
      <w:proofErr w:type="gramStart"/>
      <w:r>
        <w:rPr>
          <w:rFonts w:ascii="Courier New" w:hAnsi="Courier New" w:cs="Courier New"/>
          <w:sz w:val="20"/>
        </w:rPr>
        <w:t>for ”</w:t>
      </w:r>
      <w:proofErr w:type="gramEnd"/>
      <w:r>
        <w:rPr>
          <w:rFonts w:ascii="Courier New" w:hAnsi="Courier New" w:cs="Courier New"/>
          <w:sz w:val="20"/>
        </w:rPr>
        <w:t xml:space="preserve"> &amp; </w:t>
      </w:r>
      <w:proofErr w:type="spellStart"/>
      <w:r>
        <w:rPr>
          <w:rFonts w:ascii="Courier New" w:hAnsi="Courier New" w:cs="Courier New"/>
          <w:sz w:val="20"/>
        </w:rPr>
        <w:t>candidateName</w:t>
      </w:r>
      <w:proofErr w:type="spellEnd"/>
      <w:r>
        <w:rPr>
          <w:rFonts w:ascii="Courier New" w:hAnsi="Courier New" w:cs="Courier New"/>
          <w:sz w:val="20"/>
        </w:rPr>
        <w:t>[</w:t>
      </w:r>
      <w:r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 &amp; “: ” &amp; candidateVotes[</w:t>
      </w:r>
      <w:r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</w:t>
      </w:r>
    </w:p>
    <w:p w:rsidR="00160D98" w:rsidRDefault="00160D98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C11FB6">
        <w:rPr>
          <w:rFonts w:ascii="Courier New" w:hAnsi="Courier New" w:cs="Courier New"/>
          <w:sz w:val="20"/>
        </w:rPr>
        <w:t>IF numCandidates &gt;= 3 THEN</w:t>
      </w:r>
    </w:p>
    <w:p w:rsidR="00C11FB6" w:rsidRDefault="00C11FB6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67323">
        <w:rPr>
          <w:rFonts w:ascii="Courier New" w:hAnsi="Courier New" w:cs="Courier New"/>
          <w:sz w:val="20"/>
        </w:rPr>
        <w:t xml:space="preserve">OUTPUT “Votes </w:t>
      </w:r>
      <w:proofErr w:type="gramStart"/>
      <w:r w:rsidR="00867323">
        <w:rPr>
          <w:rFonts w:ascii="Courier New" w:hAnsi="Courier New" w:cs="Courier New"/>
          <w:sz w:val="20"/>
        </w:rPr>
        <w:t>for ”</w:t>
      </w:r>
      <w:proofErr w:type="gramEnd"/>
      <w:r w:rsidR="00867323">
        <w:rPr>
          <w:rFonts w:ascii="Courier New" w:hAnsi="Courier New" w:cs="Courier New"/>
          <w:sz w:val="20"/>
        </w:rPr>
        <w:t xml:space="preserve"> &amp; </w:t>
      </w:r>
      <w:proofErr w:type="spellStart"/>
      <w:r w:rsidR="00867323">
        <w:rPr>
          <w:rFonts w:ascii="Courier New" w:hAnsi="Courier New" w:cs="Courier New"/>
          <w:sz w:val="20"/>
        </w:rPr>
        <w:t>candidateName</w:t>
      </w:r>
      <w:proofErr w:type="spellEnd"/>
      <w:r w:rsidR="00867323">
        <w:rPr>
          <w:rFonts w:ascii="Courier New" w:hAnsi="Courier New" w:cs="Courier New"/>
          <w:sz w:val="20"/>
        </w:rPr>
        <w:t>[</w:t>
      </w:r>
      <w:r w:rsidR="00867323">
        <w:rPr>
          <w:rFonts w:ascii="Courier New" w:hAnsi="Courier New" w:cs="Courier New"/>
          <w:sz w:val="20"/>
        </w:rPr>
        <w:t>3</w:t>
      </w:r>
      <w:r w:rsidR="00867323">
        <w:rPr>
          <w:rFonts w:ascii="Courier New" w:hAnsi="Courier New" w:cs="Courier New"/>
          <w:sz w:val="20"/>
        </w:rPr>
        <w:t>] &amp; “: ” &amp; candidateVotes[</w:t>
      </w:r>
      <w:r w:rsidR="00867323">
        <w:rPr>
          <w:rFonts w:ascii="Courier New" w:hAnsi="Courier New" w:cs="Courier New"/>
          <w:sz w:val="20"/>
        </w:rPr>
        <w:t>3</w:t>
      </w:r>
      <w:r w:rsidR="00867323">
        <w:rPr>
          <w:rFonts w:ascii="Courier New" w:hAnsi="Courier New" w:cs="Courier New"/>
          <w:sz w:val="20"/>
        </w:rPr>
        <w:t>]</w:t>
      </w:r>
    </w:p>
    <w:p w:rsidR="001137CE" w:rsidRDefault="001137CE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IF numCandidates = 4 THEN</w:t>
      </w:r>
    </w:p>
    <w:p w:rsidR="001137CE" w:rsidRDefault="001137CE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DE74D1">
        <w:rPr>
          <w:rFonts w:ascii="Courier New" w:hAnsi="Courier New" w:cs="Courier New"/>
          <w:sz w:val="20"/>
        </w:rPr>
        <w:tab/>
      </w:r>
      <w:r w:rsidR="002D6DCB">
        <w:rPr>
          <w:rFonts w:ascii="Courier New" w:hAnsi="Courier New" w:cs="Courier New"/>
          <w:sz w:val="20"/>
        </w:rPr>
        <w:t xml:space="preserve">OUTPUT “Votes </w:t>
      </w:r>
      <w:proofErr w:type="gramStart"/>
      <w:r w:rsidR="002D6DCB">
        <w:rPr>
          <w:rFonts w:ascii="Courier New" w:hAnsi="Courier New" w:cs="Courier New"/>
          <w:sz w:val="20"/>
        </w:rPr>
        <w:t>for ”</w:t>
      </w:r>
      <w:proofErr w:type="gramEnd"/>
      <w:r w:rsidR="002D6DCB">
        <w:rPr>
          <w:rFonts w:ascii="Courier New" w:hAnsi="Courier New" w:cs="Courier New"/>
          <w:sz w:val="20"/>
        </w:rPr>
        <w:t xml:space="preserve"> &amp; </w:t>
      </w:r>
      <w:proofErr w:type="spellStart"/>
      <w:r w:rsidR="002D6DCB">
        <w:rPr>
          <w:rFonts w:ascii="Courier New" w:hAnsi="Courier New" w:cs="Courier New"/>
          <w:sz w:val="20"/>
        </w:rPr>
        <w:t>candidateName</w:t>
      </w:r>
      <w:proofErr w:type="spellEnd"/>
      <w:r w:rsidR="002D6DCB">
        <w:rPr>
          <w:rFonts w:ascii="Courier New" w:hAnsi="Courier New" w:cs="Courier New"/>
          <w:sz w:val="20"/>
        </w:rPr>
        <w:t>[</w:t>
      </w:r>
      <w:r w:rsidR="00230756">
        <w:rPr>
          <w:rFonts w:ascii="Courier New" w:hAnsi="Courier New" w:cs="Courier New"/>
          <w:sz w:val="20"/>
        </w:rPr>
        <w:t>4</w:t>
      </w:r>
      <w:r w:rsidR="002D6DCB">
        <w:rPr>
          <w:rFonts w:ascii="Courier New" w:hAnsi="Courier New" w:cs="Courier New"/>
          <w:sz w:val="20"/>
        </w:rPr>
        <w:t>] &amp; “: ” &amp; candidateVotes[</w:t>
      </w:r>
      <w:r w:rsidR="00230756">
        <w:rPr>
          <w:rFonts w:ascii="Courier New" w:hAnsi="Courier New" w:cs="Courier New"/>
          <w:sz w:val="20"/>
        </w:rPr>
        <w:t>4</w:t>
      </w:r>
      <w:r w:rsidR="002D6DCB">
        <w:rPr>
          <w:rFonts w:ascii="Courier New" w:hAnsi="Courier New" w:cs="Courier New"/>
          <w:sz w:val="20"/>
        </w:rPr>
        <w:t>]</w:t>
      </w:r>
    </w:p>
    <w:p w:rsidR="001137CE" w:rsidRDefault="001137CE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ENDIF</w:t>
      </w:r>
    </w:p>
    <w:p w:rsidR="00767F53" w:rsidRDefault="00767F53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ENDIF</w:t>
      </w:r>
    </w:p>
    <w:p w:rsidR="00223098" w:rsidRDefault="00223098" w:rsidP="009D69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4473E8" w:rsidRDefault="004473E8" w:rsidP="00ED7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= -1000</w:t>
      </w:r>
    </w:p>
    <w:p w:rsidR="004473E8" w:rsidRDefault="00CB0651" w:rsidP="00ED7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IF </w:t>
      </w:r>
      <w:proofErr w:type="gramStart"/>
      <w:r>
        <w:rPr>
          <w:rFonts w:ascii="Courier New" w:hAnsi="Courier New" w:cs="Courier New"/>
          <w:sz w:val="20"/>
        </w:rPr>
        <w:t>candidateVotes[</w:t>
      </w:r>
      <w:proofErr w:type="gramEnd"/>
      <w:r>
        <w:rPr>
          <w:rFonts w:ascii="Courier New" w:hAnsi="Courier New" w:cs="Courier New"/>
          <w:sz w:val="20"/>
        </w:rPr>
        <w:t xml:space="preserve">1] &gt; </w:t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 w:rsidR="00095E81">
        <w:rPr>
          <w:rFonts w:ascii="Courier New" w:hAnsi="Courier New" w:cs="Courier New"/>
          <w:sz w:val="20"/>
        </w:rPr>
        <w:t xml:space="preserve"> OR candidateVotes[1] = </w:t>
      </w:r>
      <w:proofErr w:type="spellStart"/>
      <w:r w:rsidR="00095E81">
        <w:rPr>
          <w:rFonts w:ascii="Courier New" w:hAnsi="Courier New" w:cs="Courier New"/>
          <w:sz w:val="20"/>
        </w:rPr>
        <w:t>maxVotes</w:t>
      </w:r>
      <w:proofErr w:type="spellEnd"/>
      <w:r w:rsidR="00095E81">
        <w:rPr>
          <w:rFonts w:ascii="Courier New" w:hAnsi="Courier New" w:cs="Courier New"/>
          <w:sz w:val="20"/>
        </w:rPr>
        <w:t xml:space="preserve"> THEN</w:t>
      </w:r>
    </w:p>
    <w:p w:rsidR="00095E81" w:rsidRDefault="00095E81" w:rsidP="00ED7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2449AC">
        <w:rPr>
          <w:rFonts w:ascii="Courier New" w:hAnsi="Courier New" w:cs="Courier New"/>
          <w:sz w:val="20"/>
        </w:rPr>
        <w:t xml:space="preserve">OUTPUT “Candidate ” &amp; candidateNames[1] &amp; “, with ” &amp; candidateVotes[1] &amp; </w:t>
      </w:r>
      <w:r w:rsidR="000C34C8">
        <w:rPr>
          <w:rFonts w:ascii="Courier New" w:hAnsi="Courier New" w:cs="Courier New"/>
          <w:sz w:val="20"/>
        </w:rPr>
        <w:br/>
        <w:t xml:space="preserve"> </w:t>
      </w:r>
      <w:r w:rsidR="000C34C8">
        <w:rPr>
          <w:rFonts w:ascii="Courier New" w:hAnsi="Courier New" w:cs="Courier New"/>
          <w:sz w:val="20"/>
        </w:rPr>
        <w:tab/>
      </w:r>
      <w:r w:rsidR="006D32D0">
        <w:rPr>
          <w:rFonts w:ascii="Courier New" w:hAnsi="Courier New" w:cs="Courier New"/>
          <w:sz w:val="20"/>
        </w:rPr>
        <w:tab/>
      </w:r>
      <w:r w:rsidR="00630F4F">
        <w:rPr>
          <w:rFonts w:ascii="Courier New" w:hAnsi="Courier New" w:cs="Courier New"/>
          <w:sz w:val="20"/>
        </w:rPr>
        <w:t xml:space="preserve"> </w:t>
      </w:r>
      <w:r w:rsidR="002449AC">
        <w:rPr>
          <w:rFonts w:ascii="Courier New" w:hAnsi="Courier New" w:cs="Courier New"/>
          <w:sz w:val="20"/>
        </w:rPr>
        <w:t>“vote</w:t>
      </w:r>
      <w:r w:rsidR="00F00F8A">
        <w:rPr>
          <w:rFonts w:ascii="Courier New" w:hAnsi="Courier New" w:cs="Courier New"/>
          <w:sz w:val="20"/>
        </w:rPr>
        <w:t>(</w:t>
      </w:r>
      <w:r w:rsidR="002449AC">
        <w:rPr>
          <w:rFonts w:ascii="Courier New" w:hAnsi="Courier New" w:cs="Courier New"/>
          <w:sz w:val="20"/>
        </w:rPr>
        <w:t>s</w:t>
      </w:r>
      <w:r w:rsidR="00F00F8A">
        <w:rPr>
          <w:rFonts w:ascii="Courier New" w:hAnsi="Courier New" w:cs="Courier New"/>
          <w:sz w:val="20"/>
        </w:rPr>
        <w:t>)</w:t>
      </w:r>
      <w:r w:rsidR="002449AC">
        <w:rPr>
          <w:rFonts w:ascii="Courier New" w:hAnsi="Courier New" w:cs="Courier New"/>
          <w:sz w:val="20"/>
        </w:rPr>
        <w:t xml:space="preserve"> has the most votes!”</w:t>
      </w:r>
    </w:p>
    <w:p w:rsidR="001C204A" w:rsidRDefault="001C204A" w:rsidP="00ED7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 w:rsidR="00964DC9">
        <w:rPr>
          <w:rFonts w:ascii="Courier New" w:hAnsi="Courier New" w:cs="Courier New"/>
          <w:sz w:val="20"/>
        </w:rPr>
        <w:t>maxVotes</w:t>
      </w:r>
      <w:proofErr w:type="spellEnd"/>
      <w:r w:rsidR="00964DC9">
        <w:rPr>
          <w:rFonts w:ascii="Courier New" w:hAnsi="Courier New" w:cs="Courier New"/>
          <w:sz w:val="20"/>
        </w:rPr>
        <w:t xml:space="preserve"> = </w:t>
      </w:r>
      <w:proofErr w:type="gramStart"/>
      <w:r w:rsidR="00964DC9">
        <w:rPr>
          <w:rFonts w:ascii="Courier New" w:hAnsi="Courier New" w:cs="Courier New"/>
          <w:sz w:val="20"/>
        </w:rPr>
        <w:t>candidateVotes[</w:t>
      </w:r>
      <w:proofErr w:type="gramEnd"/>
      <w:r w:rsidR="00964DC9">
        <w:rPr>
          <w:rFonts w:ascii="Courier New" w:hAnsi="Courier New" w:cs="Courier New"/>
          <w:sz w:val="20"/>
        </w:rPr>
        <w:t>1]</w:t>
      </w:r>
    </w:p>
    <w:p w:rsidR="00730B83" w:rsidRDefault="00730B83" w:rsidP="00ED7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IF </w:t>
      </w:r>
      <w:proofErr w:type="gramStart"/>
      <w:r>
        <w:rPr>
          <w:rFonts w:ascii="Courier New" w:hAnsi="Courier New" w:cs="Courier New"/>
          <w:sz w:val="20"/>
        </w:rPr>
        <w:t>candidateVotes[</w:t>
      </w:r>
      <w:proofErr w:type="gramEnd"/>
      <w:r w:rsidR="00532C12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 xml:space="preserve">] &gt; </w:t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OR candidateVotes[</w:t>
      </w:r>
      <w:r w:rsidR="00774992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 xml:space="preserve">] = </w:t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THEN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OUTPUT “Candidate ” &amp; candidateNames[</w:t>
      </w:r>
      <w:r w:rsidR="00774992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 &amp; “, with ” &amp; candidateVotes[</w:t>
      </w:r>
      <w:r w:rsidR="00774992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 xml:space="preserve">] &amp; </w:t>
      </w:r>
      <w:r>
        <w:rPr>
          <w:rFonts w:ascii="Courier New" w:hAnsi="Courier New" w:cs="Courier New"/>
          <w:sz w:val="20"/>
        </w:rPr>
        <w:br/>
        <w:t xml:space="preserve">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“vote(s) has the most votes!”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gramStart"/>
      <w:r>
        <w:rPr>
          <w:rFonts w:ascii="Courier New" w:hAnsi="Courier New" w:cs="Courier New"/>
          <w:sz w:val="20"/>
        </w:rPr>
        <w:t>candidateVotes[</w:t>
      </w:r>
      <w:proofErr w:type="gramEnd"/>
      <w:r w:rsidR="00DD06E8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IF </w:t>
      </w:r>
      <w:proofErr w:type="gramStart"/>
      <w:r>
        <w:rPr>
          <w:rFonts w:ascii="Courier New" w:hAnsi="Courier New" w:cs="Courier New"/>
          <w:sz w:val="20"/>
        </w:rPr>
        <w:t>candidateVotes[</w:t>
      </w:r>
      <w:proofErr w:type="gramEnd"/>
      <w:r w:rsidR="00DD06E8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 xml:space="preserve">] &gt; </w:t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OR candidateVotes[</w:t>
      </w:r>
      <w:r w:rsidR="00DD06E8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 xml:space="preserve">] = </w:t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THEN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  <w:t>OUTPUT “Candidate ” &amp; candidateNames[</w:t>
      </w:r>
      <w:r w:rsidR="00DD06E8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 &amp; “, with ” &amp; candidateVotes[</w:t>
      </w:r>
      <w:r w:rsidR="00DD06E8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 xml:space="preserve">] &amp; </w:t>
      </w:r>
      <w:r>
        <w:rPr>
          <w:rFonts w:ascii="Courier New" w:hAnsi="Courier New" w:cs="Courier New"/>
          <w:sz w:val="20"/>
        </w:rPr>
        <w:br/>
        <w:t xml:space="preserve">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“vote(s) has the most votes!”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gramStart"/>
      <w:r>
        <w:rPr>
          <w:rFonts w:ascii="Courier New" w:hAnsi="Courier New" w:cs="Courier New"/>
          <w:sz w:val="20"/>
        </w:rPr>
        <w:t>candidateVotes[</w:t>
      </w:r>
      <w:proofErr w:type="gramEnd"/>
      <w:r w:rsidR="00DD06E8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IF </w:t>
      </w:r>
      <w:proofErr w:type="gramStart"/>
      <w:r>
        <w:rPr>
          <w:rFonts w:ascii="Courier New" w:hAnsi="Courier New" w:cs="Courier New"/>
          <w:sz w:val="20"/>
        </w:rPr>
        <w:t>candidateVotes[</w:t>
      </w:r>
      <w:proofErr w:type="gramEnd"/>
      <w:r w:rsidR="00331692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 xml:space="preserve">] &gt; </w:t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OR candidateVotes[</w:t>
      </w:r>
      <w:r w:rsidR="00331692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 xml:space="preserve">] = </w:t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THEN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OUTPUT “Candidate ” &amp; candidateNames[</w:t>
      </w:r>
      <w:r w:rsidR="00331692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 &amp; “, with ” &amp; candidateVotes[</w:t>
      </w:r>
      <w:r w:rsidR="00E466C5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 xml:space="preserve">] &amp; </w:t>
      </w:r>
      <w:r>
        <w:rPr>
          <w:rFonts w:ascii="Courier New" w:hAnsi="Courier New" w:cs="Courier New"/>
          <w:sz w:val="20"/>
        </w:rPr>
        <w:br/>
        <w:t xml:space="preserve">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“vote(s) has the most votes!”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maxVotes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gramStart"/>
      <w:r>
        <w:rPr>
          <w:rFonts w:ascii="Courier New" w:hAnsi="Courier New" w:cs="Courier New"/>
          <w:sz w:val="20"/>
        </w:rPr>
        <w:t>candidateVotes[</w:t>
      </w:r>
      <w:proofErr w:type="gramEnd"/>
      <w:r w:rsidR="00F56913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</w:t>
      </w:r>
    </w:p>
    <w:p w:rsidR="00D87408" w:rsidRDefault="00D87408" w:rsidP="00D874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D87408" w:rsidRDefault="00D87408" w:rsidP="00ED7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bookmarkStart w:id="0" w:name="_GoBack"/>
      <w:bookmarkEnd w:id="0"/>
    </w:p>
    <w:p w:rsidR="005E3364" w:rsidRPr="00F74619" w:rsidRDefault="005E3364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</w:p>
    <w:sectPr w:rsidR="005E3364" w:rsidRPr="00F74619" w:rsidSect="00A03342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2891" w:right="720" w:bottom="720" w:left="720" w:header="720" w:footer="11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85" w:rsidRDefault="00B63385" w:rsidP="007841BC">
      <w:pPr>
        <w:spacing w:after="0" w:line="240" w:lineRule="auto"/>
      </w:pPr>
      <w:r>
        <w:separator/>
      </w:r>
    </w:p>
  </w:endnote>
  <w:endnote w:type="continuationSeparator" w:id="0">
    <w:p w:rsidR="00B63385" w:rsidRDefault="00B63385" w:rsidP="0078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F216B2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13970</wp:posOffset>
          </wp:positionV>
          <wp:extent cx="7570470" cy="9118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O leve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91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453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15240</wp:posOffset>
              </wp:positionV>
              <wp:extent cx="939800" cy="25463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41BC" w:rsidRPr="007841BC" w:rsidRDefault="007841BC">
                          <w:pPr>
                            <w:rPr>
                              <w:sz w:val="20"/>
                            </w:rPr>
                          </w:pPr>
                          <w:r w:rsidRPr="007841BC">
                            <w:rPr>
                              <w:sz w:val="20"/>
                            </w:rPr>
                            <w:t xml:space="preserve">Page </w: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7841BC">
                            <w:rPr>
                              <w:b/>
                              <w:sz w:val="20"/>
                            </w:rPr>
                            <w:instrText xml:space="preserve"> PAGE  \* Arabic  \* MERGEFORMAT </w:instrTex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 w:rsidR="00492B21">
                            <w:rPr>
                              <w:b/>
                              <w:noProof/>
                              <w:sz w:val="20"/>
                            </w:rPr>
                            <w:t>4</w: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 w:rsidRPr="007841BC">
                            <w:rPr>
                              <w:sz w:val="20"/>
                            </w:rPr>
                            <w:t xml:space="preserve"> of </w:t>
                          </w:r>
                          <w:r w:rsidR="00B63385">
                            <w:fldChar w:fldCharType="begin"/>
                          </w:r>
                          <w:r w:rsidR="00B63385">
                            <w:instrText xml:space="preserve"> NUMPAGES  \* Arabic  \* MERGEFORMAT </w:instrText>
                          </w:r>
                          <w:r w:rsidR="00B63385">
                            <w:fldChar w:fldCharType="separate"/>
                          </w:r>
                          <w:r w:rsidR="00492B21" w:rsidRPr="00492B21">
                            <w:rPr>
                              <w:b/>
                              <w:noProof/>
                              <w:sz w:val="20"/>
                            </w:rPr>
                            <w:t>4</w:t>
                          </w:r>
                          <w:r w:rsidR="00B63385">
                            <w:rPr>
                              <w:b/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6.15pt;margin-top:1.2pt;width:74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" filled="f" stroked="f">
              <v:textbox>
                <w:txbxContent>
                  <w:p w:rsidR="007841BC" w:rsidRPr="007841BC" w:rsidRDefault="007841BC">
                    <w:pPr>
                      <w:rPr>
                        <w:sz w:val="20"/>
                      </w:rPr>
                    </w:pPr>
                    <w:r w:rsidRPr="007841BC">
                      <w:rPr>
                        <w:sz w:val="20"/>
                      </w:rPr>
                      <w:t xml:space="preserve">Page </w:t>
                    </w:r>
                    <w:r w:rsidR="00CC4267" w:rsidRPr="007841BC">
                      <w:rPr>
                        <w:b/>
                        <w:sz w:val="20"/>
                      </w:rPr>
                      <w:fldChar w:fldCharType="begin"/>
                    </w:r>
                    <w:r w:rsidRPr="007841BC">
                      <w:rPr>
                        <w:b/>
                        <w:sz w:val="20"/>
                      </w:rPr>
                      <w:instrText xml:space="preserve"> PAGE  \* Arabic  \* MERGEFORMAT </w:instrText>
                    </w:r>
                    <w:r w:rsidR="00CC4267" w:rsidRPr="007841BC">
                      <w:rPr>
                        <w:b/>
                        <w:sz w:val="20"/>
                      </w:rPr>
                      <w:fldChar w:fldCharType="separate"/>
                    </w:r>
                    <w:r w:rsidR="00492B21">
                      <w:rPr>
                        <w:b/>
                        <w:noProof/>
                        <w:sz w:val="20"/>
                      </w:rPr>
                      <w:t>4</w:t>
                    </w:r>
                    <w:r w:rsidR="00CC4267" w:rsidRPr="007841BC">
                      <w:rPr>
                        <w:b/>
                        <w:sz w:val="20"/>
                      </w:rPr>
                      <w:fldChar w:fldCharType="end"/>
                    </w:r>
                    <w:r w:rsidRPr="007841BC">
                      <w:rPr>
                        <w:sz w:val="20"/>
                      </w:rPr>
                      <w:t xml:space="preserve"> of </w:t>
                    </w:r>
                    <w:r w:rsidR="00B63385">
                      <w:fldChar w:fldCharType="begin"/>
                    </w:r>
                    <w:r w:rsidR="00B63385">
                      <w:instrText xml:space="preserve"> NUMPAGES  \* Arabic  \* MERGEFORMAT </w:instrText>
                    </w:r>
                    <w:r w:rsidR="00B63385">
                      <w:fldChar w:fldCharType="separate"/>
                    </w:r>
                    <w:r w:rsidR="00492B21" w:rsidRPr="00492B21">
                      <w:rPr>
                        <w:b/>
                        <w:noProof/>
                        <w:sz w:val="20"/>
                      </w:rPr>
                      <w:t>4</w:t>
                    </w:r>
                    <w:r w:rsidR="00B63385">
                      <w:rPr>
                        <w:b/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85" w:rsidRDefault="00B63385" w:rsidP="007841BC">
      <w:pPr>
        <w:spacing w:after="0" w:line="240" w:lineRule="auto"/>
      </w:pPr>
      <w:r>
        <w:separator/>
      </w:r>
    </w:p>
  </w:footnote>
  <w:footnote w:type="continuationSeparator" w:id="0">
    <w:p w:rsidR="00B63385" w:rsidRDefault="00B63385" w:rsidP="0078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B633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2" o:spid="_x0000_s2050" type="#_x0000_t75" style="position:absolute;margin-left:0;margin-top:0;width:522.25pt;height:39.65pt;z-index:-251657216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CA3262" w:rsidP="007841BC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-289560</wp:posOffset>
              </wp:positionV>
              <wp:extent cx="4334510" cy="98298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4510" cy="982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0A03" w:rsidRDefault="00795733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  <w:t>Computer Science 2210</w:t>
                          </w:r>
                        </w:p>
                        <w:p w:rsidR="005E0A03" w:rsidRDefault="00795733" w:rsidP="005E0A03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Pre-Released Material – May/June 2021</w:t>
                          </w:r>
                        </w:p>
                        <w:p w:rsidR="005E0A03" w:rsidRPr="009D40DF" w:rsidRDefault="00AA679C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Variant 21</w:t>
                          </w:r>
                        </w:p>
                        <w:p w:rsidR="00B7680E" w:rsidRPr="005E0A03" w:rsidRDefault="00B7680E" w:rsidP="005E0A0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8.2pt;margin-top:-22.8pt;width:341.3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" filled="f" stroked="f">
              <v:textbox>
                <w:txbxContent>
                  <w:p w:rsidR="005E0A03" w:rsidRDefault="00795733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  <w:t>Computer Science 2210</w:t>
                    </w:r>
                  </w:p>
                  <w:p w:rsidR="005E0A03" w:rsidRDefault="00795733" w:rsidP="005E0A03">
                    <w:pPr>
                      <w:spacing w:after="0" w:line="240" w:lineRule="auto"/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Pre-Released Material – May/June 2021</w:t>
                    </w:r>
                  </w:p>
                  <w:p w:rsidR="005E0A03" w:rsidRPr="009D40DF" w:rsidRDefault="00AA679C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Variant 21</w:t>
                    </w:r>
                  </w:p>
                  <w:p w:rsidR="00B7680E" w:rsidRPr="005E0A03" w:rsidRDefault="00B7680E" w:rsidP="005E0A03"/>
                </w:txbxContent>
              </v:textbox>
            </v:shape>
          </w:pict>
        </mc:Fallback>
      </mc:AlternateContent>
    </w:r>
    <w:r w:rsidR="0042453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-395605</wp:posOffset>
              </wp:positionH>
              <wp:positionV relativeFrom="paragraph">
                <wp:posOffset>949325</wp:posOffset>
              </wp:positionV>
              <wp:extent cx="4237990" cy="3600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680E" w:rsidRPr="00B7680E" w:rsidRDefault="000242CF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PSEUDOCODE</w:t>
                          </w:r>
                          <w:r w:rsidR="005E0A03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>– Task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31.15pt;margin-top:74.75pt;width:333.7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gcDAIAAPk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" filled="f" stroked="f">
              <v:textbox>
                <w:txbxContent>
                  <w:p w:rsidR="00B7680E" w:rsidRPr="00B7680E" w:rsidRDefault="000242CF">
                    <w:pPr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PSEUDOCODE</w:t>
                    </w:r>
                    <w:r w:rsidR="005E0A03">
                      <w:rPr>
                        <w:color w:val="FFFFFF" w:themeColor="background1"/>
                        <w:sz w:val="36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36"/>
                      </w:rPr>
                      <w:t>– Task 1</w:t>
                    </w:r>
                  </w:p>
                </w:txbxContent>
              </v:textbox>
            </v:shape>
          </w:pict>
        </mc:Fallback>
      </mc:AlternateContent>
    </w:r>
    <w:r w:rsidR="007841BC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896620</wp:posOffset>
          </wp:positionV>
          <wp:extent cx="4779010" cy="465455"/>
          <wp:effectExtent l="0" t="0" r="2540" b="0"/>
          <wp:wrapThrough wrapText="bothSides">
            <wp:wrapPolygon edited="0">
              <wp:start x="0" y="0"/>
              <wp:lineTo x="0" y="20333"/>
              <wp:lineTo x="21525" y="20333"/>
              <wp:lineTo x="21525" y="19449"/>
              <wp:lineTo x="19717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901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41BC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588885" cy="1248410"/>
          <wp:effectExtent l="0" t="0" r="0" b="8890"/>
          <wp:wrapThrough wrapText="bothSides">
            <wp:wrapPolygon edited="0">
              <wp:start x="0" y="0"/>
              <wp:lineTo x="0" y="21424"/>
              <wp:lineTo x="21526" y="21424"/>
              <wp:lineTo x="21526" y="21095"/>
              <wp:lineTo x="20875" y="15821"/>
              <wp:lineTo x="20984" y="12195"/>
              <wp:lineTo x="20713" y="10547"/>
              <wp:lineTo x="21038" y="6592"/>
              <wp:lineTo x="20929" y="5603"/>
              <wp:lineTo x="20116" y="5274"/>
              <wp:lineTo x="20279" y="3626"/>
              <wp:lineTo x="19411" y="2966"/>
              <wp:lineTo x="1285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5" cy="1248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338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3" o:spid="_x0000_s2051" type="#_x0000_t75" style="position:absolute;margin-left:0;margin-top:0;width:522.25pt;height:39.65pt;rotation:-2227277fd;z-index:-251656192;mso-position-horizontal:center;mso-position-horizontal-relative:margin;mso-position-vertical:center;mso-position-vertical-relative:margin" o:allowincell="f">
          <v:imagedata r:id="rId3" o:title="Watermark-Strip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B633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1" o:spid="_x0000_s2049" type="#_x0000_t75" style="position:absolute;margin-left:0;margin-top:0;width:522.25pt;height:39.65pt;z-index:-251658240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E8C"/>
    <w:multiLevelType w:val="hybridMultilevel"/>
    <w:tmpl w:val="A94E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8D0"/>
    <w:multiLevelType w:val="hybridMultilevel"/>
    <w:tmpl w:val="5FB07D72"/>
    <w:lvl w:ilvl="0" w:tplc="F9F6133A">
      <w:start w:val="1"/>
      <w:numFmt w:val="lowerRoman"/>
      <w:lvlText w:val="(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0A975EA"/>
    <w:multiLevelType w:val="hybridMultilevel"/>
    <w:tmpl w:val="75DCE1D6"/>
    <w:lvl w:ilvl="0" w:tplc="5A3E67CE">
      <w:start w:val="1"/>
      <w:numFmt w:val="lowerRoman"/>
      <w:lvlText w:val="(%1)"/>
      <w:lvlJc w:val="left"/>
      <w:pPr>
        <w:ind w:left="171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835"/>
    <w:multiLevelType w:val="hybridMultilevel"/>
    <w:tmpl w:val="1284A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F0E72"/>
    <w:multiLevelType w:val="hybridMultilevel"/>
    <w:tmpl w:val="BDF2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4649"/>
    <w:multiLevelType w:val="hybridMultilevel"/>
    <w:tmpl w:val="593A7A0A"/>
    <w:lvl w:ilvl="0" w:tplc="55EEEE6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64C"/>
    <w:multiLevelType w:val="hybridMultilevel"/>
    <w:tmpl w:val="440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B3"/>
    <w:rsid w:val="00007074"/>
    <w:rsid w:val="000115A2"/>
    <w:rsid w:val="000116C1"/>
    <w:rsid w:val="0001215D"/>
    <w:rsid w:val="00020021"/>
    <w:rsid w:val="000242CF"/>
    <w:rsid w:val="00025FAE"/>
    <w:rsid w:val="00027784"/>
    <w:rsid w:val="00031A1A"/>
    <w:rsid w:val="00043DDE"/>
    <w:rsid w:val="00052371"/>
    <w:rsid w:val="000605C6"/>
    <w:rsid w:val="000641AB"/>
    <w:rsid w:val="00067B38"/>
    <w:rsid w:val="00072C16"/>
    <w:rsid w:val="00092DD5"/>
    <w:rsid w:val="000957C6"/>
    <w:rsid w:val="00095E81"/>
    <w:rsid w:val="000A2BC4"/>
    <w:rsid w:val="000C0AAF"/>
    <w:rsid w:val="000C0D83"/>
    <w:rsid w:val="000C28B2"/>
    <w:rsid w:val="000C34C8"/>
    <w:rsid w:val="000C4D23"/>
    <w:rsid w:val="000C4D61"/>
    <w:rsid w:val="000C56DD"/>
    <w:rsid w:val="000D3676"/>
    <w:rsid w:val="000D4911"/>
    <w:rsid w:val="000E3399"/>
    <w:rsid w:val="000E6F5B"/>
    <w:rsid w:val="000F3DB2"/>
    <w:rsid w:val="000F6C76"/>
    <w:rsid w:val="000F72D2"/>
    <w:rsid w:val="00101F49"/>
    <w:rsid w:val="00104C6A"/>
    <w:rsid w:val="001137CE"/>
    <w:rsid w:val="00114EA9"/>
    <w:rsid w:val="0011658A"/>
    <w:rsid w:val="0012070E"/>
    <w:rsid w:val="00127108"/>
    <w:rsid w:val="001308E0"/>
    <w:rsid w:val="0014307A"/>
    <w:rsid w:val="0015015B"/>
    <w:rsid w:val="00150E47"/>
    <w:rsid w:val="0015148B"/>
    <w:rsid w:val="00160D98"/>
    <w:rsid w:val="00161CE9"/>
    <w:rsid w:val="00163B63"/>
    <w:rsid w:val="00165DFD"/>
    <w:rsid w:val="00171104"/>
    <w:rsid w:val="00174459"/>
    <w:rsid w:val="00183E09"/>
    <w:rsid w:val="00190966"/>
    <w:rsid w:val="00190D71"/>
    <w:rsid w:val="00191292"/>
    <w:rsid w:val="00197490"/>
    <w:rsid w:val="001B2711"/>
    <w:rsid w:val="001B341E"/>
    <w:rsid w:val="001B44A7"/>
    <w:rsid w:val="001B4568"/>
    <w:rsid w:val="001C0880"/>
    <w:rsid w:val="001C204A"/>
    <w:rsid w:val="001C39F8"/>
    <w:rsid w:val="001C5E5C"/>
    <w:rsid w:val="001D2053"/>
    <w:rsid w:val="001D6259"/>
    <w:rsid w:val="001D7229"/>
    <w:rsid w:val="001D7575"/>
    <w:rsid w:val="001F0A3B"/>
    <w:rsid w:val="001F7A9C"/>
    <w:rsid w:val="002038E8"/>
    <w:rsid w:val="00205A1C"/>
    <w:rsid w:val="0021122C"/>
    <w:rsid w:val="00223098"/>
    <w:rsid w:val="00223DAC"/>
    <w:rsid w:val="00230756"/>
    <w:rsid w:val="00232C4B"/>
    <w:rsid w:val="00237C53"/>
    <w:rsid w:val="002449AC"/>
    <w:rsid w:val="0024722B"/>
    <w:rsid w:val="00257160"/>
    <w:rsid w:val="00260403"/>
    <w:rsid w:val="00265833"/>
    <w:rsid w:val="0026677B"/>
    <w:rsid w:val="00273876"/>
    <w:rsid w:val="00275EF2"/>
    <w:rsid w:val="00276567"/>
    <w:rsid w:val="00286454"/>
    <w:rsid w:val="0029214D"/>
    <w:rsid w:val="002A36CD"/>
    <w:rsid w:val="002B0A0B"/>
    <w:rsid w:val="002B4BDA"/>
    <w:rsid w:val="002B53EB"/>
    <w:rsid w:val="002B7F39"/>
    <w:rsid w:val="002C2260"/>
    <w:rsid w:val="002C2785"/>
    <w:rsid w:val="002D2E94"/>
    <w:rsid w:val="002D6DCB"/>
    <w:rsid w:val="002E5344"/>
    <w:rsid w:val="002F70EF"/>
    <w:rsid w:val="00302933"/>
    <w:rsid w:val="003052CC"/>
    <w:rsid w:val="0031204F"/>
    <w:rsid w:val="003154C0"/>
    <w:rsid w:val="00316348"/>
    <w:rsid w:val="00324F50"/>
    <w:rsid w:val="003262D1"/>
    <w:rsid w:val="00331692"/>
    <w:rsid w:val="00341D09"/>
    <w:rsid w:val="003437B3"/>
    <w:rsid w:val="00343AE6"/>
    <w:rsid w:val="00345EBA"/>
    <w:rsid w:val="00347E58"/>
    <w:rsid w:val="00351376"/>
    <w:rsid w:val="00353873"/>
    <w:rsid w:val="00370369"/>
    <w:rsid w:val="00380A63"/>
    <w:rsid w:val="00380BDE"/>
    <w:rsid w:val="003834C4"/>
    <w:rsid w:val="00383B8C"/>
    <w:rsid w:val="003857CB"/>
    <w:rsid w:val="00393DF0"/>
    <w:rsid w:val="003940E3"/>
    <w:rsid w:val="00395ECE"/>
    <w:rsid w:val="00396A2A"/>
    <w:rsid w:val="003B5D15"/>
    <w:rsid w:val="003C0D73"/>
    <w:rsid w:val="003C79A8"/>
    <w:rsid w:val="003D2C92"/>
    <w:rsid w:val="003D653E"/>
    <w:rsid w:val="003F080C"/>
    <w:rsid w:val="003F2347"/>
    <w:rsid w:val="003F545F"/>
    <w:rsid w:val="003F5E9B"/>
    <w:rsid w:val="003F683D"/>
    <w:rsid w:val="003F7729"/>
    <w:rsid w:val="003F7DD0"/>
    <w:rsid w:val="00407B0A"/>
    <w:rsid w:val="0041199F"/>
    <w:rsid w:val="00414102"/>
    <w:rsid w:val="00420875"/>
    <w:rsid w:val="004217AD"/>
    <w:rsid w:val="0042385D"/>
    <w:rsid w:val="00424535"/>
    <w:rsid w:val="00425584"/>
    <w:rsid w:val="00427729"/>
    <w:rsid w:val="00427D62"/>
    <w:rsid w:val="00433143"/>
    <w:rsid w:val="00435468"/>
    <w:rsid w:val="00437DB5"/>
    <w:rsid w:val="004403FC"/>
    <w:rsid w:val="0044547A"/>
    <w:rsid w:val="004473E8"/>
    <w:rsid w:val="00454AD1"/>
    <w:rsid w:val="00460AC4"/>
    <w:rsid w:val="004639FA"/>
    <w:rsid w:val="004642D1"/>
    <w:rsid w:val="00467B38"/>
    <w:rsid w:val="004901B3"/>
    <w:rsid w:val="00492B21"/>
    <w:rsid w:val="00494385"/>
    <w:rsid w:val="004A1CA6"/>
    <w:rsid w:val="004A1DE7"/>
    <w:rsid w:val="004A219F"/>
    <w:rsid w:val="004C1616"/>
    <w:rsid w:val="004C7D3A"/>
    <w:rsid w:val="004D1746"/>
    <w:rsid w:val="004D77CB"/>
    <w:rsid w:val="004E077E"/>
    <w:rsid w:val="004E36D2"/>
    <w:rsid w:val="004E4BD8"/>
    <w:rsid w:val="004F66E6"/>
    <w:rsid w:val="0050140D"/>
    <w:rsid w:val="00506AA4"/>
    <w:rsid w:val="005106B2"/>
    <w:rsid w:val="005130A8"/>
    <w:rsid w:val="00513452"/>
    <w:rsid w:val="00527360"/>
    <w:rsid w:val="00532C12"/>
    <w:rsid w:val="00540CA1"/>
    <w:rsid w:val="00541C84"/>
    <w:rsid w:val="005422AA"/>
    <w:rsid w:val="00550E28"/>
    <w:rsid w:val="00552AFF"/>
    <w:rsid w:val="005533E0"/>
    <w:rsid w:val="00554253"/>
    <w:rsid w:val="005545E6"/>
    <w:rsid w:val="005567DD"/>
    <w:rsid w:val="005600AA"/>
    <w:rsid w:val="00560FEF"/>
    <w:rsid w:val="0056224A"/>
    <w:rsid w:val="0056540C"/>
    <w:rsid w:val="005661B6"/>
    <w:rsid w:val="00572E28"/>
    <w:rsid w:val="00572E3B"/>
    <w:rsid w:val="00591105"/>
    <w:rsid w:val="00597184"/>
    <w:rsid w:val="005A16C3"/>
    <w:rsid w:val="005A1840"/>
    <w:rsid w:val="005A26E5"/>
    <w:rsid w:val="005A2C8C"/>
    <w:rsid w:val="005A4FD6"/>
    <w:rsid w:val="005C04E0"/>
    <w:rsid w:val="005C769A"/>
    <w:rsid w:val="005D0DBF"/>
    <w:rsid w:val="005D5274"/>
    <w:rsid w:val="005E011D"/>
    <w:rsid w:val="005E0A03"/>
    <w:rsid w:val="005E134C"/>
    <w:rsid w:val="005E3364"/>
    <w:rsid w:val="005F059D"/>
    <w:rsid w:val="005F2B24"/>
    <w:rsid w:val="00602075"/>
    <w:rsid w:val="00606B12"/>
    <w:rsid w:val="006116C7"/>
    <w:rsid w:val="0062626D"/>
    <w:rsid w:val="006271DB"/>
    <w:rsid w:val="00630F04"/>
    <w:rsid w:val="00630F4F"/>
    <w:rsid w:val="00631B95"/>
    <w:rsid w:val="0063245B"/>
    <w:rsid w:val="00641CD7"/>
    <w:rsid w:val="006446E4"/>
    <w:rsid w:val="006522F5"/>
    <w:rsid w:val="0065712D"/>
    <w:rsid w:val="00671620"/>
    <w:rsid w:val="00676D68"/>
    <w:rsid w:val="00693CCD"/>
    <w:rsid w:val="006A0AA1"/>
    <w:rsid w:val="006A3F15"/>
    <w:rsid w:val="006A489A"/>
    <w:rsid w:val="006B6FA3"/>
    <w:rsid w:val="006C0CB3"/>
    <w:rsid w:val="006C6BFE"/>
    <w:rsid w:val="006D32D0"/>
    <w:rsid w:val="006D7247"/>
    <w:rsid w:val="006F0AC5"/>
    <w:rsid w:val="006F3E95"/>
    <w:rsid w:val="006F3FF1"/>
    <w:rsid w:val="006F4467"/>
    <w:rsid w:val="006F7B58"/>
    <w:rsid w:val="00706F16"/>
    <w:rsid w:val="00711152"/>
    <w:rsid w:val="007111F0"/>
    <w:rsid w:val="00716E74"/>
    <w:rsid w:val="007175C4"/>
    <w:rsid w:val="0072408E"/>
    <w:rsid w:val="0072587D"/>
    <w:rsid w:val="00730B83"/>
    <w:rsid w:val="00741EF2"/>
    <w:rsid w:val="007435EF"/>
    <w:rsid w:val="00745C81"/>
    <w:rsid w:val="007501C1"/>
    <w:rsid w:val="007571FF"/>
    <w:rsid w:val="00765EC3"/>
    <w:rsid w:val="007668AD"/>
    <w:rsid w:val="00767F53"/>
    <w:rsid w:val="0077178E"/>
    <w:rsid w:val="00774992"/>
    <w:rsid w:val="007765AE"/>
    <w:rsid w:val="007841BC"/>
    <w:rsid w:val="007929E2"/>
    <w:rsid w:val="00795733"/>
    <w:rsid w:val="00797631"/>
    <w:rsid w:val="007A3212"/>
    <w:rsid w:val="007A5416"/>
    <w:rsid w:val="007B5323"/>
    <w:rsid w:val="007C1758"/>
    <w:rsid w:val="007C3C38"/>
    <w:rsid w:val="007D4418"/>
    <w:rsid w:val="007E4906"/>
    <w:rsid w:val="007E567B"/>
    <w:rsid w:val="007E6964"/>
    <w:rsid w:val="007E6E28"/>
    <w:rsid w:val="007E7398"/>
    <w:rsid w:val="007E7533"/>
    <w:rsid w:val="00803447"/>
    <w:rsid w:val="00803D72"/>
    <w:rsid w:val="00811EB3"/>
    <w:rsid w:val="008123EE"/>
    <w:rsid w:val="0081731D"/>
    <w:rsid w:val="008205A6"/>
    <w:rsid w:val="00826417"/>
    <w:rsid w:val="008304D4"/>
    <w:rsid w:val="00831B71"/>
    <w:rsid w:val="008365D5"/>
    <w:rsid w:val="00855A53"/>
    <w:rsid w:val="00856BB7"/>
    <w:rsid w:val="00863D16"/>
    <w:rsid w:val="00867323"/>
    <w:rsid w:val="0087180B"/>
    <w:rsid w:val="00873DC9"/>
    <w:rsid w:val="008757E4"/>
    <w:rsid w:val="00883488"/>
    <w:rsid w:val="008843AE"/>
    <w:rsid w:val="00884618"/>
    <w:rsid w:val="0088547B"/>
    <w:rsid w:val="008864AB"/>
    <w:rsid w:val="00886C26"/>
    <w:rsid w:val="00887472"/>
    <w:rsid w:val="00891870"/>
    <w:rsid w:val="008A461F"/>
    <w:rsid w:val="008A4A91"/>
    <w:rsid w:val="008A78AD"/>
    <w:rsid w:val="008B3BC3"/>
    <w:rsid w:val="008B4EDE"/>
    <w:rsid w:val="008D2A46"/>
    <w:rsid w:val="008D5F0B"/>
    <w:rsid w:val="008E48E8"/>
    <w:rsid w:val="008F2125"/>
    <w:rsid w:val="008F21AD"/>
    <w:rsid w:val="008F7DE7"/>
    <w:rsid w:val="0090041A"/>
    <w:rsid w:val="0091521E"/>
    <w:rsid w:val="009157C9"/>
    <w:rsid w:val="0093091F"/>
    <w:rsid w:val="00933319"/>
    <w:rsid w:val="0093591C"/>
    <w:rsid w:val="00947030"/>
    <w:rsid w:val="00947CD2"/>
    <w:rsid w:val="00952A98"/>
    <w:rsid w:val="009569D8"/>
    <w:rsid w:val="00957507"/>
    <w:rsid w:val="00962316"/>
    <w:rsid w:val="00964DC9"/>
    <w:rsid w:val="00967288"/>
    <w:rsid w:val="00967D16"/>
    <w:rsid w:val="00973E44"/>
    <w:rsid w:val="00977779"/>
    <w:rsid w:val="0098071F"/>
    <w:rsid w:val="00986AE3"/>
    <w:rsid w:val="00992027"/>
    <w:rsid w:val="009962C2"/>
    <w:rsid w:val="009967FF"/>
    <w:rsid w:val="009B1AC8"/>
    <w:rsid w:val="009B3201"/>
    <w:rsid w:val="009B41DA"/>
    <w:rsid w:val="009B4E4D"/>
    <w:rsid w:val="009C01AD"/>
    <w:rsid w:val="009C746E"/>
    <w:rsid w:val="009D1794"/>
    <w:rsid w:val="009D3DF5"/>
    <w:rsid w:val="009D62AD"/>
    <w:rsid w:val="009D69CF"/>
    <w:rsid w:val="009D6F39"/>
    <w:rsid w:val="009E13B3"/>
    <w:rsid w:val="009E6104"/>
    <w:rsid w:val="009E74D5"/>
    <w:rsid w:val="00A00E19"/>
    <w:rsid w:val="00A03342"/>
    <w:rsid w:val="00A0410D"/>
    <w:rsid w:val="00A0438C"/>
    <w:rsid w:val="00A050B4"/>
    <w:rsid w:val="00A0536A"/>
    <w:rsid w:val="00A05506"/>
    <w:rsid w:val="00A1612B"/>
    <w:rsid w:val="00A21F08"/>
    <w:rsid w:val="00A25F07"/>
    <w:rsid w:val="00A26888"/>
    <w:rsid w:val="00A3062E"/>
    <w:rsid w:val="00A4029A"/>
    <w:rsid w:val="00A41E13"/>
    <w:rsid w:val="00A4745D"/>
    <w:rsid w:val="00A556C3"/>
    <w:rsid w:val="00A56AF7"/>
    <w:rsid w:val="00A619DD"/>
    <w:rsid w:val="00A62FAF"/>
    <w:rsid w:val="00A657B5"/>
    <w:rsid w:val="00A72DFD"/>
    <w:rsid w:val="00A73BF6"/>
    <w:rsid w:val="00A74696"/>
    <w:rsid w:val="00A77363"/>
    <w:rsid w:val="00A82151"/>
    <w:rsid w:val="00A82A65"/>
    <w:rsid w:val="00A873A9"/>
    <w:rsid w:val="00A91369"/>
    <w:rsid w:val="00A97381"/>
    <w:rsid w:val="00AA1664"/>
    <w:rsid w:val="00AA31EC"/>
    <w:rsid w:val="00AA679C"/>
    <w:rsid w:val="00AB18AE"/>
    <w:rsid w:val="00AC0772"/>
    <w:rsid w:val="00AC112E"/>
    <w:rsid w:val="00AC7AA8"/>
    <w:rsid w:val="00AE3A3F"/>
    <w:rsid w:val="00AE3EDA"/>
    <w:rsid w:val="00AF26CC"/>
    <w:rsid w:val="00AF3780"/>
    <w:rsid w:val="00AF5A67"/>
    <w:rsid w:val="00B03562"/>
    <w:rsid w:val="00B03CC0"/>
    <w:rsid w:val="00B046D3"/>
    <w:rsid w:val="00B059EF"/>
    <w:rsid w:val="00B1001A"/>
    <w:rsid w:val="00B14B21"/>
    <w:rsid w:val="00B14D04"/>
    <w:rsid w:val="00B15906"/>
    <w:rsid w:val="00B25419"/>
    <w:rsid w:val="00B2623A"/>
    <w:rsid w:val="00B618DA"/>
    <w:rsid w:val="00B63385"/>
    <w:rsid w:val="00B64FB2"/>
    <w:rsid w:val="00B731D1"/>
    <w:rsid w:val="00B7680E"/>
    <w:rsid w:val="00B86BFB"/>
    <w:rsid w:val="00B86DA0"/>
    <w:rsid w:val="00B871BA"/>
    <w:rsid w:val="00B91D1B"/>
    <w:rsid w:val="00B97899"/>
    <w:rsid w:val="00B978B7"/>
    <w:rsid w:val="00BA0A6A"/>
    <w:rsid w:val="00BA3CAE"/>
    <w:rsid w:val="00BA6772"/>
    <w:rsid w:val="00BB343B"/>
    <w:rsid w:val="00BD2ACF"/>
    <w:rsid w:val="00BE30DD"/>
    <w:rsid w:val="00BF6CAA"/>
    <w:rsid w:val="00C0040F"/>
    <w:rsid w:val="00C03945"/>
    <w:rsid w:val="00C051D1"/>
    <w:rsid w:val="00C11FB6"/>
    <w:rsid w:val="00C14530"/>
    <w:rsid w:val="00C230E8"/>
    <w:rsid w:val="00C32713"/>
    <w:rsid w:val="00C34362"/>
    <w:rsid w:val="00C442B2"/>
    <w:rsid w:val="00C4691E"/>
    <w:rsid w:val="00C469E3"/>
    <w:rsid w:val="00C471AD"/>
    <w:rsid w:val="00C603C7"/>
    <w:rsid w:val="00C61E49"/>
    <w:rsid w:val="00C70B1C"/>
    <w:rsid w:val="00C7439F"/>
    <w:rsid w:val="00C748BA"/>
    <w:rsid w:val="00C74CC1"/>
    <w:rsid w:val="00C778BD"/>
    <w:rsid w:val="00C80F56"/>
    <w:rsid w:val="00C82F53"/>
    <w:rsid w:val="00C84686"/>
    <w:rsid w:val="00C92AE0"/>
    <w:rsid w:val="00C958E9"/>
    <w:rsid w:val="00C95E42"/>
    <w:rsid w:val="00C9707D"/>
    <w:rsid w:val="00CA1842"/>
    <w:rsid w:val="00CA3262"/>
    <w:rsid w:val="00CA4EEE"/>
    <w:rsid w:val="00CB0651"/>
    <w:rsid w:val="00CB27DC"/>
    <w:rsid w:val="00CB5DE5"/>
    <w:rsid w:val="00CB7485"/>
    <w:rsid w:val="00CC4267"/>
    <w:rsid w:val="00CC5447"/>
    <w:rsid w:val="00CC79FE"/>
    <w:rsid w:val="00CD1979"/>
    <w:rsid w:val="00CD3FCB"/>
    <w:rsid w:val="00CE0C3C"/>
    <w:rsid w:val="00CE6462"/>
    <w:rsid w:val="00CF5C30"/>
    <w:rsid w:val="00CF6F44"/>
    <w:rsid w:val="00D10406"/>
    <w:rsid w:val="00D12236"/>
    <w:rsid w:val="00D152B3"/>
    <w:rsid w:val="00D153C2"/>
    <w:rsid w:val="00D16434"/>
    <w:rsid w:val="00D24E04"/>
    <w:rsid w:val="00D35023"/>
    <w:rsid w:val="00D356D5"/>
    <w:rsid w:val="00D366E0"/>
    <w:rsid w:val="00D433DC"/>
    <w:rsid w:val="00D4451A"/>
    <w:rsid w:val="00D47580"/>
    <w:rsid w:val="00D47688"/>
    <w:rsid w:val="00D51545"/>
    <w:rsid w:val="00D51C8B"/>
    <w:rsid w:val="00D51CC0"/>
    <w:rsid w:val="00D53AEC"/>
    <w:rsid w:val="00D54075"/>
    <w:rsid w:val="00D540BF"/>
    <w:rsid w:val="00D545EF"/>
    <w:rsid w:val="00D608F5"/>
    <w:rsid w:val="00D63F1C"/>
    <w:rsid w:val="00D65DA1"/>
    <w:rsid w:val="00D710F1"/>
    <w:rsid w:val="00D72217"/>
    <w:rsid w:val="00D723E2"/>
    <w:rsid w:val="00D73F76"/>
    <w:rsid w:val="00D802C5"/>
    <w:rsid w:val="00D87408"/>
    <w:rsid w:val="00D9125B"/>
    <w:rsid w:val="00D94694"/>
    <w:rsid w:val="00DA3458"/>
    <w:rsid w:val="00DC1249"/>
    <w:rsid w:val="00DC268D"/>
    <w:rsid w:val="00DC4B6D"/>
    <w:rsid w:val="00DC77BC"/>
    <w:rsid w:val="00DD06E8"/>
    <w:rsid w:val="00DD0E1D"/>
    <w:rsid w:val="00DE0274"/>
    <w:rsid w:val="00DE1100"/>
    <w:rsid w:val="00DE15A4"/>
    <w:rsid w:val="00DE2652"/>
    <w:rsid w:val="00DE747A"/>
    <w:rsid w:val="00DE74D1"/>
    <w:rsid w:val="00DF6BC3"/>
    <w:rsid w:val="00E00419"/>
    <w:rsid w:val="00E21C3A"/>
    <w:rsid w:val="00E249C7"/>
    <w:rsid w:val="00E26254"/>
    <w:rsid w:val="00E2653E"/>
    <w:rsid w:val="00E26B49"/>
    <w:rsid w:val="00E27A3C"/>
    <w:rsid w:val="00E45017"/>
    <w:rsid w:val="00E466C5"/>
    <w:rsid w:val="00E51EAD"/>
    <w:rsid w:val="00E53818"/>
    <w:rsid w:val="00E62875"/>
    <w:rsid w:val="00E62B8F"/>
    <w:rsid w:val="00E73173"/>
    <w:rsid w:val="00E761DC"/>
    <w:rsid w:val="00E92122"/>
    <w:rsid w:val="00E957AE"/>
    <w:rsid w:val="00E97643"/>
    <w:rsid w:val="00EA40CF"/>
    <w:rsid w:val="00EA5429"/>
    <w:rsid w:val="00EB0B02"/>
    <w:rsid w:val="00EB11F5"/>
    <w:rsid w:val="00EB1C72"/>
    <w:rsid w:val="00EB2124"/>
    <w:rsid w:val="00EB7884"/>
    <w:rsid w:val="00EC4BFF"/>
    <w:rsid w:val="00EC50F0"/>
    <w:rsid w:val="00EC5EA8"/>
    <w:rsid w:val="00ED3090"/>
    <w:rsid w:val="00ED48F2"/>
    <w:rsid w:val="00ED735C"/>
    <w:rsid w:val="00EE0BBE"/>
    <w:rsid w:val="00EE3E4B"/>
    <w:rsid w:val="00F00F8A"/>
    <w:rsid w:val="00F061C9"/>
    <w:rsid w:val="00F13B26"/>
    <w:rsid w:val="00F216B2"/>
    <w:rsid w:val="00F35F23"/>
    <w:rsid w:val="00F3747F"/>
    <w:rsid w:val="00F56913"/>
    <w:rsid w:val="00F61509"/>
    <w:rsid w:val="00F61788"/>
    <w:rsid w:val="00F71112"/>
    <w:rsid w:val="00F74619"/>
    <w:rsid w:val="00F76AF1"/>
    <w:rsid w:val="00F811F3"/>
    <w:rsid w:val="00F82F6C"/>
    <w:rsid w:val="00F8395C"/>
    <w:rsid w:val="00F94FC9"/>
    <w:rsid w:val="00FA08C3"/>
    <w:rsid w:val="00FA273C"/>
    <w:rsid w:val="00FA2CD3"/>
    <w:rsid w:val="00FA7501"/>
    <w:rsid w:val="00FB1082"/>
    <w:rsid w:val="00FB19F0"/>
    <w:rsid w:val="00FB1C76"/>
    <w:rsid w:val="00FB20D9"/>
    <w:rsid w:val="00FB6871"/>
    <w:rsid w:val="00FC0B6A"/>
    <w:rsid w:val="00FD1D49"/>
    <w:rsid w:val="00FD3925"/>
    <w:rsid w:val="00FE3910"/>
    <w:rsid w:val="00FE522C"/>
    <w:rsid w:val="00FE5806"/>
    <w:rsid w:val="00FE7233"/>
    <w:rsid w:val="00FF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6C7AC6"/>
  <w15:docId w15:val="{5F090A2F-B240-4752-94F3-B25B9FC9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BC"/>
  </w:style>
  <w:style w:type="paragraph" w:styleId="Footer">
    <w:name w:val="footer"/>
    <w:basedOn w:val="Normal"/>
    <w:link w:val="Foot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BC"/>
  </w:style>
  <w:style w:type="paragraph" w:styleId="BalloonText">
    <w:name w:val="Balloon Text"/>
    <w:basedOn w:val="Normal"/>
    <w:link w:val="BalloonTextChar"/>
    <w:uiPriority w:val="99"/>
    <w:semiHidden/>
    <w:unhideWhenUsed/>
    <w:rsid w:val="0078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6CC"/>
    <w:pPr>
      <w:ind w:left="720"/>
      <w:contextualSpacing/>
    </w:pPr>
  </w:style>
  <w:style w:type="paragraph" w:customStyle="1" w:styleId="YearHeading">
    <w:name w:val="Year Heading"/>
    <w:basedOn w:val="Normal"/>
    <w:link w:val="YearHeadingChar"/>
    <w:qFormat/>
    <w:rsid w:val="003D653E"/>
    <w:rPr>
      <w:rFonts w:ascii="Bahnschrift" w:hAnsi="Bahnschrift"/>
      <w:i/>
      <w:color w:val="5F497A" w:themeColor="accent4" w:themeShade="BF"/>
      <w:sz w:val="20"/>
      <w:u w:val="single"/>
    </w:rPr>
  </w:style>
  <w:style w:type="character" w:customStyle="1" w:styleId="YearHeadingChar">
    <w:name w:val="Year Heading Char"/>
    <w:basedOn w:val="DefaultParagraphFont"/>
    <w:link w:val="YearHeading"/>
    <w:rsid w:val="003D653E"/>
    <w:rPr>
      <w:rFonts w:ascii="Bahnschrift" w:hAnsi="Bahnschrift"/>
      <w:i/>
      <w:color w:val="5F497A" w:themeColor="accent4" w:themeShade="B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A-levels%20Assignments\CS%20Assignment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Assignments Word Template</Template>
  <TotalTime>44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Hamza</cp:lastModifiedBy>
  <cp:revision>159</cp:revision>
  <cp:lastPrinted>2021-03-24T21:08:00Z</cp:lastPrinted>
  <dcterms:created xsi:type="dcterms:W3CDTF">2021-03-24T20:24:00Z</dcterms:created>
  <dcterms:modified xsi:type="dcterms:W3CDTF">2021-03-24T21:08:00Z</dcterms:modified>
</cp:coreProperties>
</file>