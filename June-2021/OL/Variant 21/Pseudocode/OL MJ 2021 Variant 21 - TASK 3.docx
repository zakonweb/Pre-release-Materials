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9D" w:rsidRDefault="006601D4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DECLARE </w:t>
      </w:r>
      <w:proofErr w:type="spellStart"/>
      <w:r>
        <w:rPr>
          <w:rFonts w:ascii="Courier New" w:hAnsi="Courier New" w:cs="Courier New"/>
          <w:sz w:val="20"/>
        </w:rPr>
        <w:t>numVotes</w:t>
      </w:r>
      <w:proofErr w:type="spellEnd"/>
      <w:r>
        <w:rPr>
          <w:rFonts w:ascii="Courier New" w:hAnsi="Courier New" w:cs="Courier New"/>
          <w:sz w:val="20"/>
        </w:rPr>
        <w:t xml:space="preserve"> : INTEGER</w:t>
      </w:r>
      <w:r w:rsidR="00BB4E48">
        <w:rPr>
          <w:rFonts w:ascii="Courier New" w:hAnsi="Courier New" w:cs="Courier New"/>
          <w:sz w:val="20"/>
        </w:rPr>
        <w:br/>
        <w:t xml:space="preserve">DECLARE </w:t>
      </w:r>
      <w:proofErr w:type="spellStart"/>
      <w:r w:rsidR="00BB4E48">
        <w:rPr>
          <w:rFonts w:ascii="Courier New" w:hAnsi="Courier New" w:cs="Courier New"/>
          <w:sz w:val="20"/>
        </w:rPr>
        <w:t>percOne</w:t>
      </w:r>
      <w:proofErr w:type="spellEnd"/>
      <w:r w:rsidR="00BB4E48">
        <w:rPr>
          <w:rFonts w:ascii="Courier New" w:hAnsi="Courier New" w:cs="Courier New"/>
          <w:sz w:val="20"/>
        </w:rPr>
        <w:t xml:space="preserve"> : REAL</w:t>
      </w:r>
      <w:r w:rsidR="00544A6A">
        <w:rPr>
          <w:rFonts w:ascii="Courier New" w:hAnsi="Courier New" w:cs="Courier New"/>
          <w:sz w:val="20"/>
        </w:rPr>
        <w:br/>
      </w:r>
      <w:r w:rsidR="00544A6A">
        <w:rPr>
          <w:rFonts w:ascii="Courier New" w:hAnsi="Courier New" w:cs="Courier New"/>
          <w:sz w:val="20"/>
        </w:rPr>
        <w:t xml:space="preserve">DECLARE </w:t>
      </w:r>
      <w:proofErr w:type="spellStart"/>
      <w:r w:rsidR="00544A6A">
        <w:rPr>
          <w:rFonts w:ascii="Courier New" w:hAnsi="Courier New" w:cs="Courier New"/>
          <w:sz w:val="20"/>
        </w:rPr>
        <w:t>perc</w:t>
      </w:r>
      <w:r w:rsidR="00544A6A">
        <w:rPr>
          <w:rFonts w:ascii="Courier New" w:hAnsi="Courier New" w:cs="Courier New"/>
          <w:sz w:val="20"/>
        </w:rPr>
        <w:t>Two</w:t>
      </w:r>
      <w:proofErr w:type="spellEnd"/>
      <w:r w:rsidR="00544A6A">
        <w:rPr>
          <w:rFonts w:ascii="Courier New" w:hAnsi="Courier New" w:cs="Courier New"/>
          <w:sz w:val="20"/>
        </w:rPr>
        <w:t xml:space="preserve"> : REAL</w:t>
      </w:r>
      <w:r w:rsidR="00544A6A">
        <w:rPr>
          <w:rFonts w:ascii="Courier New" w:hAnsi="Courier New" w:cs="Courier New"/>
          <w:sz w:val="20"/>
        </w:rPr>
        <w:br/>
      </w:r>
      <w:r w:rsidR="00544A6A">
        <w:rPr>
          <w:rFonts w:ascii="Courier New" w:hAnsi="Courier New" w:cs="Courier New"/>
          <w:sz w:val="20"/>
        </w:rPr>
        <w:t xml:space="preserve">DECLARE </w:t>
      </w:r>
      <w:proofErr w:type="spellStart"/>
      <w:r w:rsidR="00544A6A">
        <w:rPr>
          <w:rFonts w:ascii="Courier New" w:hAnsi="Courier New" w:cs="Courier New"/>
          <w:sz w:val="20"/>
        </w:rPr>
        <w:t>perc</w:t>
      </w:r>
      <w:r w:rsidR="00311DD3">
        <w:rPr>
          <w:rFonts w:ascii="Courier New" w:hAnsi="Courier New" w:cs="Courier New"/>
          <w:sz w:val="20"/>
        </w:rPr>
        <w:t>Three</w:t>
      </w:r>
      <w:proofErr w:type="spellEnd"/>
      <w:r w:rsidR="00544A6A">
        <w:rPr>
          <w:rFonts w:ascii="Courier New" w:hAnsi="Courier New" w:cs="Courier New"/>
          <w:sz w:val="20"/>
        </w:rPr>
        <w:t xml:space="preserve"> : REAL</w:t>
      </w:r>
      <w:r w:rsidR="00544A6A">
        <w:rPr>
          <w:rFonts w:ascii="Courier New" w:hAnsi="Courier New" w:cs="Courier New"/>
          <w:sz w:val="20"/>
        </w:rPr>
        <w:br/>
      </w:r>
      <w:r w:rsidR="00544A6A">
        <w:rPr>
          <w:rFonts w:ascii="Courier New" w:hAnsi="Courier New" w:cs="Courier New"/>
          <w:sz w:val="20"/>
        </w:rPr>
        <w:t xml:space="preserve">DECLARE </w:t>
      </w:r>
      <w:proofErr w:type="spellStart"/>
      <w:r w:rsidR="00544A6A">
        <w:rPr>
          <w:rFonts w:ascii="Courier New" w:hAnsi="Courier New" w:cs="Courier New"/>
          <w:sz w:val="20"/>
        </w:rPr>
        <w:t>perc</w:t>
      </w:r>
      <w:r w:rsidR="00311DD3">
        <w:rPr>
          <w:rFonts w:ascii="Courier New" w:hAnsi="Courier New" w:cs="Courier New"/>
          <w:sz w:val="20"/>
        </w:rPr>
        <w:t>Four</w:t>
      </w:r>
      <w:proofErr w:type="spellEnd"/>
      <w:r w:rsidR="00544A6A">
        <w:rPr>
          <w:rFonts w:ascii="Courier New" w:hAnsi="Courier New" w:cs="Courier New"/>
          <w:sz w:val="20"/>
        </w:rPr>
        <w:t xml:space="preserve"> : REAL</w:t>
      </w:r>
    </w:p>
    <w:p w:rsidR="006601D4" w:rsidRDefault="006601D4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</w:p>
    <w:p w:rsidR="006601D4" w:rsidRDefault="00580A32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numVotes</w:t>
      </w:r>
      <w:proofErr w:type="spellEnd"/>
      <w:r>
        <w:rPr>
          <w:rFonts w:ascii="Courier New" w:hAnsi="Courier New" w:cs="Courier New"/>
          <w:sz w:val="20"/>
        </w:rPr>
        <w:t xml:space="preserve"> = groupStudents </w:t>
      </w:r>
      <w:r w:rsidR="007E6167">
        <w:rPr>
          <w:rFonts w:ascii="Courier New" w:hAnsi="Courier New" w:cs="Courier New"/>
          <w:sz w:val="20"/>
        </w:rPr>
        <w:t>–</w:t>
      </w:r>
      <w:r>
        <w:rPr>
          <w:rFonts w:ascii="Courier New" w:hAnsi="Courier New" w:cs="Courier New"/>
          <w:sz w:val="20"/>
        </w:rPr>
        <w:t xml:space="preserve"> voteAbstentions</w:t>
      </w:r>
    </w:p>
    <w:p w:rsidR="00366798" w:rsidRDefault="007E6167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OUTPUT “The total number of votes cast were: ” &amp; </w:t>
      </w:r>
      <w:proofErr w:type="spellStart"/>
      <w:r>
        <w:rPr>
          <w:rFonts w:ascii="Courier New" w:hAnsi="Courier New" w:cs="Courier New"/>
          <w:sz w:val="20"/>
        </w:rPr>
        <w:t>numVotes</w:t>
      </w:r>
      <w:proofErr w:type="spellEnd"/>
      <w:r w:rsidR="001A3F43">
        <w:rPr>
          <w:rFonts w:ascii="Courier New" w:hAnsi="Courier New" w:cs="Courier New"/>
          <w:sz w:val="20"/>
        </w:rPr>
        <w:t xml:space="preserve"> &amp; “ votes.”</w:t>
      </w:r>
      <w:r w:rsidR="00366798">
        <w:rPr>
          <w:rFonts w:ascii="Courier New" w:hAnsi="Courier New" w:cs="Courier New"/>
          <w:sz w:val="20"/>
        </w:rPr>
        <w:br/>
        <w:t>OUTPUT “The total number of abstentions were: ” &amp; voteAbstentions</w:t>
      </w:r>
    </w:p>
    <w:p w:rsidR="00A508D7" w:rsidRDefault="00BB4E48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percOne</w:t>
      </w:r>
      <w:proofErr w:type="spellEnd"/>
      <w:r w:rsidR="00532B62">
        <w:rPr>
          <w:rFonts w:ascii="Courier New" w:hAnsi="Courier New" w:cs="Courier New"/>
          <w:sz w:val="20"/>
        </w:rPr>
        <w:t xml:space="preserve"> = (CandidateVotes[1] / </w:t>
      </w:r>
      <w:proofErr w:type="spellStart"/>
      <w:r w:rsidR="00532B62">
        <w:rPr>
          <w:rFonts w:ascii="Courier New" w:hAnsi="Courier New" w:cs="Courier New"/>
          <w:sz w:val="20"/>
        </w:rPr>
        <w:t>numVotes</w:t>
      </w:r>
      <w:proofErr w:type="spellEnd"/>
      <w:r w:rsidR="00532B62">
        <w:rPr>
          <w:rFonts w:ascii="Courier New" w:hAnsi="Courier New" w:cs="Courier New"/>
          <w:sz w:val="20"/>
        </w:rPr>
        <w:t>) * 100</w:t>
      </w:r>
      <w:r w:rsidR="008F2743">
        <w:rPr>
          <w:rFonts w:ascii="Courier New" w:hAnsi="Courier New" w:cs="Courier New"/>
          <w:sz w:val="20"/>
        </w:rPr>
        <w:br/>
        <w:t xml:space="preserve">OUTPUT “Candidate name: ” &amp; </w:t>
      </w:r>
      <w:r w:rsidR="00910447">
        <w:rPr>
          <w:rFonts w:ascii="Courier New" w:hAnsi="Courier New" w:cs="Courier New"/>
          <w:sz w:val="20"/>
        </w:rPr>
        <w:t>candidateNames[1]</w:t>
      </w:r>
      <w:r w:rsidR="004B2DEA">
        <w:rPr>
          <w:rFonts w:ascii="Courier New" w:hAnsi="Courier New" w:cs="Courier New"/>
          <w:sz w:val="20"/>
        </w:rPr>
        <w:br/>
        <w:t>OUTPUT “Number of votes: ”</w:t>
      </w:r>
      <w:r w:rsidR="00E04A71">
        <w:rPr>
          <w:rFonts w:ascii="Courier New" w:hAnsi="Courier New" w:cs="Courier New"/>
          <w:sz w:val="20"/>
        </w:rPr>
        <w:t xml:space="preserve"> &amp; candidateVotes[1]</w:t>
      </w:r>
      <w:r w:rsidR="00447594">
        <w:rPr>
          <w:rFonts w:ascii="Courier New" w:hAnsi="Courier New" w:cs="Courier New"/>
          <w:sz w:val="20"/>
        </w:rPr>
        <w:br/>
        <w:t xml:space="preserve">OUTPUT “Percentage votes: ” &amp; </w:t>
      </w:r>
      <w:proofErr w:type="spellStart"/>
      <w:r w:rsidR="00447594">
        <w:rPr>
          <w:rFonts w:ascii="Courier New" w:hAnsi="Courier New" w:cs="Courier New"/>
          <w:sz w:val="20"/>
        </w:rPr>
        <w:t>percOne</w:t>
      </w:r>
      <w:proofErr w:type="spellEnd"/>
      <w:r w:rsidR="00521A2B">
        <w:rPr>
          <w:rFonts w:ascii="Courier New" w:hAnsi="Courier New" w:cs="Courier New"/>
          <w:sz w:val="20"/>
        </w:rPr>
        <w:t xml:space="preserve"> &amp; “%”</w:t>
      </w:r>
    </w:p>
    <w:p w:rsidR="00D0423F" w:rsidRDefault="00C108EA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numCandidates &gt;= 2 THEN</w:t>
      </w:r>
    </w:p>
    <w:p w:rsidR="00567E7C" w:rsidRDefault="00567E7C" w:rsidP="00567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perc</w:t>
      </w:r>
      <w:r w:rsidR="00B11847">
        <w:rPr>
          <w:rFonts w:ascii="Courier New" w:hAnsi="Courier New" w:cs="Courier New"/>
          <w:sz w:val="20"/>
        </w:rPr>
        <w:t>Two</w:t>
      </w:r>
      <w:proofErr w:type="spellEnd"/>
      <w:r>
        <w:rPr>
          <w:rFonts w:ascii="Courier New" w:hAnsi="Courier New" w:cs="Courier New"/>
          <w:sz w:val="20"/>
        </w:rPr>
        <w:t xml:space="preserve"> = (CandidateVotes[</w:t>
      </w:r>
      <w:r w:rsidR="00B11847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 xml:space="preserve">] / </w:t>
      </w:r>
      <w:proofErr w:type="spellStart"/>
      <w:r>
        <w:rPr>
          <w:rFonts w:ascii="Courier New" w:hAnsi="Courier New" w:cs="Courier New"/>
          <w:sz w:val="20"/>
        </w:rPr>
        <w:t>numVotes</w:t>
      </w:r>
      <w:proofErr w:type="spellEnd"/>
      <w:r>
        <w:rPr>
          <w:rFonts w:ascii="Courier New" w:hAnsi="Courier New" w:cs="Courier New"/>
          <w:sz w:val="20"/>
        </w:rPr>
        <w:t>) * 100</w:t>
      </w:r>
      <w:r>
        <w:rPr>
          <w:rFonts w:ascii="Courier New" w:hAnsi="Courier New" w:cs="Courier New"/>
          <w:sz w:val="20"/>
        </w:rPr>
        <w:br/>
        <w:t>OUTPUT “Candidate name: ” &amp; candidateNames[</w:t>
      </w:r>
      <w:r w:rsidR="00B11847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</w:t>
      </w:r>
      <w:r>
        <w:rPr>
          <w:rFonts w:ascii="Courier New" w:hAnsi="Courier New" w:cs="Courier New"/>
          <w:sz w:val="20"/>
        </w:rPr>
        <w:br/>
        <w:t>OUTPUT “Number of votes: ” &amp; candidateVotes[</w:t>
      </w:r>
      <w:r w:rsidR="00B11847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</w:t>
      </w:r>
      <w:r>
        <w:rPr>
          <w:rFonts w:ascii="Courier New" w:hAnsi="Courier New" w:cs="Courier New"/>
          <w:sz w:val="20"/>
        </w:rPr>
        <w:br/>
        <w:t xml:space="preserve">OUTPUT “Percentage votes: ” &amp; </w:t>
      </w:r>
      <w:proofErr w:type="spellStart"/>
      <w:r>
        <w:rPr>
          <w:rFonts w:ascii="Courier New" w:hAnsi="Courier New" w:cs="Courier New"/>
          <w:sz w:val="20"/>
        </w:rPr>
        <w:t>perc</w:t>
      </w:r>
      <w:r w:rsidR="00B11847">
        <w:rPr>
          <w:rFonts w:ascii="Courier New" w:hAnsi="Courier New" w:cs="Courier New"/>
          <w:sz w:val="20"/>
        </w:rPr>
        <w:t>Two</w:t>
      </w:r>
      <w:proofErr w:type="spellEnd"/>
      <w:r>
        <w:rPr>
          <w:rFonts w:ascii="Courier New" w:hAnsi="Courier New" w:cs="Courier New"/>
          <w:sz w:val="20"/>
        </w:rPr>
        <w:t xml:space="preserve"> &amp; “%”</w:t>
      </w:r>
    </w:p>
    <w:p w:rsidR="00B8603D" w:rsidRDefault="00261594" w:rsidP="00567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numCandidates &gt;= 3 THEN</w:t>
      </w:r>
    </w:p>
    <w:p w:rsidR="00DA307D" w:rsidRDefault="00DA307D" w:rsidP="00DA30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14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perc</w:t>
      </w:r>
      <w:r w:rsidR="009930E3">
        <w:rPr>
          <w:rFonts w:ascii="Courier New" w:hAnsi="Courier New" w:cs="Courier New"/>
          <w:sz w:val="20"/>
        </w:rPr>
        <w:t>Three</w:t>
      </w:r>
      <w:proofErr w:type="spellEnd"/>
      <w:r>
        <w:rPr>
          <w:rFonts w:ascii="Courier New" w:hAnsi="Courier New" w:cs="Courier New"/>
          <w:sz w:val="20"/>
        </w:rPr>
        <w:t xml:space="preserve"> = (CandidateVotes[</w:t>
      </w:r>
      <w:r w:rsidR="009B4589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 xml:space="preserve">] / </w:t>
      </w:r>
      <w:proofErr w:type="spellStart"/>
      <w:r>
        <w:rPr>
          <w:rFonts w:ascii="Courier New" w:hAnsi="Courier New" w:cs="Courier New"/>
          <w:sz w:val="20"/>
        </w:rPr>
        <w:t>numVotes</w:t>
      </w:r>
      <w:proofErr w:type="spellEnd"/>
      <w:r>
        <w:rPr>
          <w:rFonts w:ascii="Courier New" w:hAnsi="Courier New" w:cs="Courier New"/>
          <w:sz w:val="20"/>
        </w:rPr>
        <w:t>) * 100</w:t>
      </w:r>
      <w:r>
        <w:rPr>
          <w:rFonts w:ascii="Courier New" w:hAnsi="Courier New" w:cs="Courier New"/>
          <w:sz w:val="20"/>
        </w:rPr>
        <w:br/>
        <w:t>OUTPUT “Candidate name: ” &amp; candidateNames[</w:t>
      </w:r>
      <w:r w:rsidR="009B4589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</w:t>
      </w:r>
      <w:r>
        <w:rPr>
          <w:rFonts w:ascii="Courier New" w:hAnsi="Courier New" w:cs="Courier New"/>
          <w:sz w:val="20"/>
        </w:rPr>
        <w:br/>
        <w:t>OUTPUT “Number of votes: ” &amp; candidateVotes[</w:t>
      </w:r>
      <w:r w:rsidR="009B4589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</w:t>
      </w:r>
      <w:r>
        <w:rPr>
          <w:rFonts w:ascii="Courier New" w:hAnsi="Courier New" w:cs="Courier New"/>
          <w:sz w:val="20"/>
        </w:rPr>
        <w:br/>
        <w:t xml:space="preserve">OUTPUT “Percentage votes: ” &amp; </w:t>
      </w:r>
      <w:proofErr w:type="spellStart"/>
      <w:r w:rsidR="00743C67">
        <w:rPr>
          <w:rFonts w:ascii="Courier New" w:hAnsi="Courier New" w:cs="Courier New"/>
          <w:sz w:val="20"/>
        </w:rPr>
        <w:t>percThree</w:t>
      </w:r>
      <w:proofErr w:type="spellEnd"/>
      <w:r w:rsidR="00743C67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&amp; “%”</w:t>
      </w:r>
    </w:p>
    <w:p w:rsidR="0080776A" w:rsidRDefault="0080776A" w:rsidP="00DA30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numCandidates = 4 THEN</w:t>
      </w:r>
    </w:p>
    <w:p w:rsidR="0080776A" w:rsidRDefault="0080776A" w:rsidP="004F12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216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perc</w:t>
      </w:r>
      <w:r w:rsidR="009F7BC7">
        <w:rPr>
          <w:rFonts w:ascii="Courier New" w:hAnsi="Courier New" w:cs="Courier New"/>
          <w:sz w:val="20"/>
        </w:rPr>
        <w:t>Four</w:t>
      </w:r>
      <w:proofErr w:type="spellEnd"/>
      <w:r>
        <w:rPr>
          <w:rFonts w:ascii="Courier New" w:hAnsi="Courier New" w:cs="Courier New"/>
          <w:sz w:val="20"/>
        </w:rPr>
        <w:t xml:space="preserve"> = (CandidateVotes[</w:t>
      </w:r>
      <w:r w:rsidR="006F28FF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 xml:space="preserve">] / </w:t>
      </w:r>
      <w:proofErr w:type="spellStart"/>
      <w:r>
        <w:rPr>
          <w:rFonts w:ascii="Courier New" w:hAnsi="Courier New" w:cs="Courier New"/>
          <w:sz w:val="20"/>
        </w:rPr>
        <w:t>numVotes</w:t>
      </w:r>
      <w:proofErr w:type="spellEnd"/>
      <w:r>
        <w:rPr>
          <w:rFonts w:ascii="Courier New" w:hAnsi="Courier New" w:cs="Courier New"/>
          <w:sz w:val="20"/>
        </w:rPr>
        <w:t>) * 100</w:t>
      </w:r>
      <w:r>
        <w:rPr>
          <w:rFonts w:ascii="Courier New" w:hAnsi="Courier New" w:cs="Courier New"/>
          <w:sz w:val="20"/>
        </w:rPr>
        <w:br/>
        <w:t>OUTPUT “Candidate name: ” &amp; candidateNames[</w:t>
      </w:r>
      <w:r w:rsidR="006F28FF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>]</w:t>
      </w:r>
      <w:r>
        <w:rPr>
          <w:rFonts w:ascii="Courier New" w:hAnsi="Courier New" w:cs="Courier New"/>
          <w:sz w:val="20"/>
        </w:rPr>
        <w:br/>
        <w:t>OUTPUT “Number of votes: ” &amp; candidateVotes[</w:t>
      </w:r>
      <w:r w:rsidR="006F28FF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>]</w:t>
      </w:r>
      <w:r>
        <w:rPr>
          <w:rFonts w:ascii="Courier New" w:hAnsi="Courier New" w:cs="Courier New"/>
          <w:sz w:val="20"/>
        </w:rPr>
        <w:br/>
        <w:t xml:space="preserve">OUTPUT “Percentage votes: ” &amp; </w:t>
      </w:r>
      <w:proofErr w:type="spellStart"/>
      <w:r w:rsidR="006F28FF">
        <w:rPr>
          <w:rFonts w:ascii="Courier New" w:hAnsi="Courier New" w:cs="Courier New"/>
          <w:sz w:val="20"/>
        </w:rPr>
        <w:t>percFour</w:t>
      </w:r>
      <w:proofErr w:type="spellEnd"/>
      <w:r w:rsidR="006F28F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&amp; “%</w:t>
      </w:r>
      <w:r w:rsidR="004F12A9">
        <w:rPr>
          <w:rFonts w:ascii="Courier New" w:hAnsi="Courier New" w:cs="Courier New"/>
          <w:sz w:val="20"/>
        </w:rPr>
        <w:t>”</w:t>
      </w:r>
    </w:p>
    <w:p w:rsidR="00261594" w:rsidRDefault="0080776A" w:rsidP="00AD06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F521C1" w:rsidRDefault="00261594" w:rsidP="002A76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F521C1" w:rsidRDefault="00F521C1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23171F" w:rsidRDefault="00375C8E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numCandidates &gt;= 2 THEN</w:t>
      </w:r>
    </w:p>
    <w:p w:rsidR="00375C8E" w:rsidRPr="005663E5" w:rsidRDefault="00375C8E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D10D27" w:rsidRPr="005663E5">
        <w:rPr>
          <w:rFonts w:ascii="Courier New" w:hAnsi="Courier New" w:cs="Courier New"/>
          <w:sz w:val="20"/>
        </w:rPr>
        <w:t xml:space="preserve">IF </w:t>
      </w:r>
      <w:proofErr w:type="spellStart"/>
      <w:r w:rsidR="00D10D27" w:rsidRPr="005663E5">
        <w:rPr>
          <w:rFonts w:ascii="Courier New" w:hAnsi="Courier New" w:cs="Courier New"/>
          <w:sz w:val="20"/>
        </w:rPr>
        <w:t>percOne</w:t>
      </w:r>
      <w:proofErr w:type="spellEnd"/>
      <w:r w:rsidR="00D10D27" w:rsidRPr="005663E5">
        <w:rPr>
          <w:rFonts w:ascii="Courier New" w:hAnsi="Courier New" w:cs="Courier New"/>
          <w:sz w:val="20"/>
        </w:rPr>
        <w:t xml:space="preserve"> = </w:t>
      </w:r>
      <w:proofErr w:type="spellStart"/>
      <w:r w:rsidR="00D10D27" w:rsidRPr="005663E5">
        <w:rPr>
          <w:rFonts w:ascii="Courier New" w:hAnsi="Courier New" w:cs="Courier New"/>
          <w:sz w:val="20"/>
        </w:rPr>
        <w:t>percTwo</w:t>
      </w:r>
      <w:proofErr w:type="spellEnd"/>
      <w:r w:rsidR="00D10D27" w:rsidRPr="005663E5">
        <w:rPr>
          <w:rFonts w:ascii="Courier New" w:hAnsi="Courier New" w:cs="Courier New"/>
          <w:sz w:val="20"/>
        </w:rPr>
        <w:t xml:space="preserve"> THEN</w:t>
      </w:r>
    </w:p>
    <w:p w:rsidR="00D10D27" w:rsidRPr="005663E5" w:rsidRDefault="00D10D27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 w:rsidRPr="005663E5">
        <w:rPr>
          <w:rFonts w:ascii="Courier New" w:hAnsi="Courier New" w:cs="Courier New"/>
          <w:sz w:val="20"/>
        </w:rPr>
        <w:tab/>
      </w:r>
      <w:r w:rsidRPr="005663E5">
        <w:rPr>
          <w:rFonts w:ascii="Courier New" w:hAnsi="Courier New" w:cs="Courier New"/>
          <w:sz w:val="20"/>
        </w:rPr>
        <w:tab/>
      </w:r>
      <w:r w:rsidR="0045782D" w:rsidRPr="005663E5">
        <w:rPr>
          <w:rFonts w:ascii="Courier New" w:hAnsi="Courier New" w:cs="Courier New"/>
          <w:sz w:val="20"/>
        </w:rPr>
        <w:t>OUTPUT “</w:t>
      </w:r>
      <w:r w:rsidR="001B1186" w:rsidRPr="005663E5">
        <w:rPr>
          <w:rFonts w:ascii="Courier New" w:hAnsi="Courier New" w:cs="Courier New"/>
          <w:sz w:val="20"/>
        </w:rPr>
        <w:t xml:space="preserve">The elections </w:t>
      </w:r>
      <w:r w:rsidR="006709A3" w:rsidRPr="005663E5">
        <w:rPr>
          <w:rFonts w:ascii="Courier New" w:hAnsi="Courier New" w:cs="Courier New"/>
          <w:sz w:val="20"/>
        </w:rPr>
        <w:t xml:space="preserve">are to be run again with candidates </w:t>
      </w:r>
      <w:r w:rsidR="0045782D" w:rsidRPr="005663E5">
        <w:rPr>
          <w:rFonts w:ascii="Courier New" w:hAnsi="Courier New" w:cs="Courier New"/>
          <w:sz w:val="20"/>
        </w:rPr>
        <w:t>”</w:t>
      </w:r>
      <w:r w:rsidR="006709A3" w:rsidRPr="005663E5">
        <w:rPr>
          <w:rFonts w:ascii="Courier New" w:hAnsi="Courier New" w:cs="Courier New"/>
          <w:sz w:val="20"/>
        </w:rPr>
        <w:t xml:space="preserve"> &amp; </w:t>
      </w:r>
      <w:r w:rsidR="004F752D" w:rsidRPr="005663E5">
        <w:rPr>
          <w:rFonts w:ascii="Courier New" w:hAnsi="Courier New" w:cs="Courier New"/>
          <w:sz w:val="20"/>
        </w:rPr>
        <w:br/>
        <w:t xml:space="preserve">                   </w:t>
      </w:r>
      <w:r w:rsidR="006709A3" w:rsidRPr="005663E5">
        <w:rPr>
          <w:rFonts w:ascii="Courier New" w:hAnsi="Courier New" w:cs="Courier New"/>
          <w:sz w:val="20"/>
        </w:rPr>
        <w:t>candidateNames[1] &amp; “ and” &amp; candidateNames[2]</w:t>
      </w:r>
    </w:p>
    <w:p w:rsidR="00D10D27" w:rsidRPr="005663E5" w:rsidRDefault="00D10D27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 w:rsidRPr="005663E5">
        <w:rPr>
          <w:rFonts w:ascii="Courier New" w:hAnsi="Courier New" w:cs="Courier New"/>
          <w:sz w:val="20"/>
        </w:rPr>
        <w:lastRenderedPageBreak/>
        <w:tab/>
        <w:t>ENDIF</w:t>
      </w:r>
    </w:p>
    <w:p w:rsidR="00375C8E" w:rsidRDefault="00375C8E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A05343" w:rsidRDefault="00A05343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numCandidates &gt;= 3 THEN</w:t>
      </w:r>
    </w:p>
    <w:p w:rsidR="005663E5" w:rsidRDefault="00B46BA0" w:rsidP="005663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5663E5">
        <w:rPr>
          <w:rFonts w:ascii="Courier New" w:hAnsi="Courier New" w:cs="Courier New"/>
          <w:sz w:val="20"/>
        </w:rPr>
        <w:t xml:space="preserve">IF </w:t>
      </w:r>
      <w:proofErr w:type="spellStart"/>
      <w:r w:rsidR="005663E5">
        <w:rPr>
          <w:rFonts w:ascii="Courier New" w:hAnsi="Courier New" w:cs="Courier New"/>
          <w:sz w:val="20"/>
        </w:rPr>
        <w:t>perc</w:t>
      </w:r>
      <w:r w:rsidR="003552C0">
        <w:rPr>
          <w:rFonts w:ascii="Courier New" w:hAnsi="Courier New" w:cs="Courier New"/>
          <w:sz w:val="20"/>
        </w:rPr>
        <w:t>One</w:t>
      </w:r>
      <w:proofErr w:type="spellEnd"/>
      <w:r w:rsidR="005663E5">
        <w:rPr>
          <w:rFonts w:ascii="Courier New" w:hAnsi="Courier New" w:cs="Courier New"/>
          <w:sz w:val="20"/>
        </w:rPr>
        <w:t xml:space="preserve"> = </w:t>
      </w:r>
      <w:proofErr w:type="spellStart"/>
      <w:r w:rsidR="005663E5">
        <w:rPr>
          <w:rFonts w:ascii="Courier New" w:hAnsi="Courier New" w:cs="Courier New"/>
          <w:sz w:val="20"/>
        </w:rPr>
        <w:t>percT</w:t>
      </w:r>
      <w:r w:rsidR="006D4832">
        <w:rPr>
          <w:rFonts w:ascii="Courier New" w:hAnsi="Courier New" w:cs="Courier New"/>
          <w:sz w:val="20"/>
        </w:rPr>
        <w:t>hree</w:t>
      </w:r>
      <w:proofErr w:type="spellEnd"/>
      <w:r w:rsidR="005663E5">
        <w:rPr>
          <w:rFonts w:ascii="Courier New" w:hAnsi="Courier New" w:cs="Courier New"/>
          <w:sz w:val="20"/>
        </w:rPr>
        <w:t xml:space="preserve"> THEN</w:t>
      </w:r>
    </w:p>
    <w:p w:rsidR="005663E5" w:rsidRDefault="005663E5" w:rsidP="005663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OUTPUT “The elections are to be run again with candidates ” &amp; </w:t>
      </w:r>
      <w:r>
        <w:rPr>
          <w:rFonts w:ascii="Courier New" w:hAnsi="Courier New" w:cs="Courier New"/>
          <w:sz w:val="20"/>
        </w:rPr>
        <w:br/>
        <w:t xml:space="preserve">                   candidateNames[</w:t>
      </w:r>
      <w:r w:rsidR="009B5C19">
        <w:rPr>
          <w:rFonts w:ascii="Courier New" w:hAnsi="Courier New" w:cs="Courier New"/>
          <w:sz w:val="20"/>
        </w:rPr>
        <w:t>1</w:t>
      </w:r>
      <w:r>
        <w:rPr>
          <w:rFonts w:ascii="Courier New" w:hAnsi="Courier New" w:cs="Courier New"/>
          <w:sz w:val="20"/>
        </w:rPr>
        <w:t>] &amp; “ and” &amp; candidateNames[</w:t>
      </w:r>
      <w:r w:rsidR="007E5EBB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</w:t>
      </w:r>
    </w:p>
    <w:p w:rsidR="005663E5" w:rsidRDefault="005663E5" w:rsidP="005663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ENDIF</w:t>
      </w:r>
    </w:p>
    <w:p w:rsidR="005D2360" w:rsidRDefault="005D2360" w:rsidP="005D2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IF </w:t>
      </w:r>
      <w:proofErr w:type="spellStart"/>
      <w:r>
        <w:rPr>
          <w:rFonts w:ascii="Courier New" w:hAnsi="Courier New" w:cs="Courier New"/>
          <w:sz w:val="20"/>
        </w:rPr>
        <w:t>percTwo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perc</w:t>
      </w:r>
      <w:r w:rsidR="00D433CA">
        <w:rPr>
          <w:rFonts w:ascii="Courier New" w:hAnsi="Courier New" w:cs="Courier New"/>
          <w:sz w:val="20"/>
        </w:rPr>
        <w:t>Three</w:t>
      </w:r>
      <w:proofErr w:type="spellEnd"/>
      <w:r>
        <w:rPr>
          <w:rFonts w:ascii="Courier New" w:hAnsi="Courier New" w:cs="Courier New"/>
          <w:sz w:val="20"/>
        </w:rPr>
        <w:t xml:space="preserve"> THEN</w:t>
      </w:r>
    </w:p>
    <w:p w:rsidR="005D2360" w:rsidRDefault="005D2360" w:rsidP="005D2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OUTPUT “The elections are to be run again with candidates ” &amp; </w:t>
      </w:r>
      <w:r>
        <w:rPr>
          <w:rFonts w:ascii="Courier New" w:hAnsi="Courier New" w:cs="Courier New"/>
          <w:sz w:val="20"/>
        </w:rPr>
        <w:br/>
        <w:t xml:space="preserve">                   candidateNames[</w:t>
      </w:r>
      <w:r w:rsidR="009B5C19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 &amp; “ and” &amp; candidateNames[</w:t>
      </w:r>
      <w:r w:rsidR="009B5C19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</w:t>
      </w:r>
    </w:p>
    <w:p w:rsidR="00A05343" w:rsidRDefault="005D2360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ENDIF</w:t>
      </w:r>
    </w:p>
    <w:p w:rsidR="00A05343" w:rsidRDefault="00A05343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p w:rsidR="00B56E65" w:rsidRDefault="00210273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numCandidates = 4 THEN</w:t>
      </w:r>
    </w:p>
    <w:p w:rsidR="009F795D" w:rsidRDefault="00F37BB8" w:rsidP="009F79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9F795D">
        <w:rPr>
          <w:rFonts w:ascii="Courier New" w:hAnsi="Courier New" w:cs="Courier New"/>
          <w:sz w:val="20"/>
        </w:rPr>
        <w:t xml:space="preserve">IF </w:t>
      </w:r>
      <w:proofErr w:type="spellStart"/>
      <w:r w:rsidR="009F795D">
        <w:rPr>
          <w:rFonts w:ascii="Courier New" w:hAnsi="Courier New" w:cs="Courier New"/>
          <w:sz w:val="20"/>
        </w:rPr>
        <w:t>perc</w:t>
      </w:r>
      <w:r w:rsidR="003552C0">
        <w:rPr>
          <w:rFonts w:ascii="Courier New" w:hAnsi="Courier New" w:cs="Courier New"/>
          <w:sz w:val="20"/>
        </w:rPr>
        <w:t>One</w:t>
      </w:r>
      <w:proofErr w:type="spellEnd"/>
      <w:r w:rsidR="009F795D">
        <w:rPr>
          <w:rFonts w:ascii="Courier New" w:hAnsi="Courier New" w:cs="Courier New"/>
          <w:sz w:val="20"/>
        </w:rPr>
        <w:t xml:space="preserve"> = </w:t>
      </w:r>
      <w:proofErr w:type="spellStart"/>
      <w:r w:rsidR="009F795D">
        <w:rPr>
          <w:rFonts w:ascii="Courier New" w:hAnsi="Courier New" w:cs="Courier New"/>
          <w:sz w:val="20"/>
        </w:rPr>
        <w:t>percFour</w:t>
      </w:r>
      <w:proofErr w:type="spellEnd"/>
      <w:r w:rsidR="009F795D">
        <w:rPr>
          <w:rFonts w:ascii="Courier New" w:hAnsi="Courier New" w:cs="Courier New"/>
          <w:sz w:val="20"/>
        </w:rPr>
        <w:t xml:space="preserve"> THEN</w:t>
      </w:r>
    </w:p>
    <w:p w:rsidR="009F795D" w:rsidRDefault="009F795D" w:rsidP="009F79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OUTPUT “The elections are to be run again with candidates ” &amp; </w:t>
      </w:r>
      <w:r>
        <w:rPr>
          <w:rFonts w:ascii="Courier New" w:hAnsi="Courier New" w:cs="Courier New"/>
          <w:sz w:val="20"/>
        </w:rPr>
        <w:br/>
        <w:t xml:space="preserve">                   candidateNames[</w:t>
      </w:r>
      <w:r w:rsidR="00ED4B3E">
        <w:rPr>
          <w:rFonts w:ascii="Courier New" w:hAnsi="Courier New" w:cs="Courier New"/>
          <w:sz w:val="20"/>
        </w:rPr>
        <w:t>1</w:t>
      </w:r>
      <w:r>
        <w:rPr>
          <w:rFonts w:ascii="Courier New" w:hAnsi="Courier New" w:cs="Courier New"/>
          <w:sz w:val="20"/>
        </w:rPr>
        <w:t>] &amp; “ and” &amp; candidateNames[</w:t>
      </w:r>
      <w:r w:rsidR="00ED4B3E"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>]</w:t>
      </w:r>
    </w:p>
    <w:p w:rsidR="009F795D" w:rsidRDefault="009F795D" w:rsidP="009F79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ENDIF</w:t>
      </w:r>
    </w:p>
    <w:p w:rsidR="00B5374D" w:rsidRDefault="00B5374D" w:rsidP="00B53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IF </w:t>
      </w:r>
      <w:proofErr w:type="spellStart"/>
      <w:r>
        <w:rPr>
          <w:rFonts w:ascii="Courier New" w:hAnsi="Courier New" w:cs="Courier New"/>
          <w:sz w:val="20"/>
        </w:rPr>
        <w:t>percTwo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percFour</w:t>
      </w:r>
      <w:proofErr w:type="spellEnd"/>
      <w:r>
        <w:rPr>
          <w:rFonts w:ascii="Courier New" w:hAnsi="Courier New" w:cs="Courier New"/>
          <w:sz w:val="20"/>
        </w:rPr>
        <w:t xml:space="preserve"> THEN</w:t>
      </w:r>
    </w:p>
    <w:p w:rsidR="00B5374D" w:rsidRDefault="00B5374D" w:rsidP="00B53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OUTPUT “The elections are to be run again with candidates ” &amp; </w:t>
      </w:r>
      <w:r>
        <w:rPr>
          <w:rFonts w:ascii="Courier New" w:hAnsi="Courier New" w:cs="Courier New"/>
          <w:sz w:val="20"/>
        </w:rPr>
        <w:br/>
        <w:t xml:space="preserve">                   candidateNames[</w:t>
      </w:r>
      <w:r w:rsidR="00EC5890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>] &amp; “ and” &amp; candidateNames[4]</w:t>
      </w:r>
    </w:p>
    <w:p w:rsidR="00B5374D" w:rsidRDefault="00B5374D" w:rsidP="00B53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ENDIF</w:t>
      </w:r>
    </w:p>
    <w:p w:rsidR="00C47AEF" w:rsidRDefault="00C47AEF" w:rsidP="00C47A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IF </w:t>
      </w:r>
      <w:proofErr w:type="spellStart"/>
      <w:r>
        <w:rPr>
          <w:rFonts w:ascii="Courier New" w:hAnsi="Courier New" w:cs="Courier New"/>
          <w:sz w:val="20"/>
        </w:rPr>
        <w:t>percT</w:t>
      </w:r>
      <w:r>
        <w:rPr>
          <w:rFonts w:ascii="Courier New" w:hAnsi="Courier New" w:cs="Courier New"/>
          <w:sz w:val="20"/>
        </w:rPr>
        <w:t>hree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percFour</w:t>
      </w:r>
      <w:proofErr w:type="spellEnd"/>
      <w:r>
        <w:rPr>
          <w:rFonts w:ascii="Courier New" w:hAnsi="Courier New" w:cs="Courier New"/>
          <w:sz w:val="20"/>
        </w:rPr>
        <w:t xml:space="preserve"> THEN</w:t>
      </w:r>
    </w:p>
    <w:p w:rsidR="00C47AEF" w:rsidRDefault="00C47AEF" w:rsidP="00C47A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OUTPUT “The elections are to be run again with candidates ” &amp; </w:t>
      </w:r>
      <w:r>
        <w:rPr>
          <w:rFonts w:ascii="Courier New" w:hAnsi="Courier New" w:cs="Courier New"/>
          <w:sz w:val="20"/>
        </w:rPr>
        <w:br/>
        <w:t xml:space="preserve">                   candidateNames[</w:t>
      </w:r>
      <w:r w:rsidR="0045581D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] &amp; “ and” &amp; candidateNames[4]</w:t>
      </w:r>
    </w:p>
    <w:p w:rsidR="00F37BB8" w:rsidRDefault="00C47AEF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ENDIF</w:t>
      </w:r>
      <w:bookmarkStart w:id="0" w:name="_GoBack"/>
      <w:bookmarkEnd w:id="0"/>
      <w:r w:rsidR="001015B0">
        <w:rPr>
          <w:rFonts w:ascii="Courier New" w:hAnsi="Courier New" w:cs="Courier New"/>
          <w:sz w:val="20"/>
        </w:rPr>
        <w:tab/>
      </w:r>
    </w:p>
    <w:p w:rsidR="00210273" w:rsidRPr="00F74619" w:rsidRDefault="00210273" w:rsidP="005E33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ENDIF</w:t>
      </w:r>
    </w:p>
    <w:sectPr w:rsidR="00210273" w:rsidRPr="00F74619" w:rsidSect="00A03342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2891" w:right="720" w:bottom="720" w:left="720" w:header="720" w:footer="11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79C" w:rsidRDefault="003E679C" w:rsidP="007841BC">
      <w:pPr>
        <w:spacing w:after="0" w:line="240" w:lineRule="auto"/>
      </w:pPr>
      <w:r>
        <w:separator/>
      </w:r>
    </w:p>
  </w:endnote>
  <w:endnote w:type="continuationSeparator" w:id="0">
    <w:p w:rsidR="003E679C" w:rsidRDefault="003E679C" w:rsidP="0078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F216B2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13970</wp:posOffset>
          </wp:positionV>
          <wp:extent cx="7570470" cy="91186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O leve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911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453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6301105</wp:posOffset>
              </wp:positionH>
              <wp:positionV relativeFrom="paragraph">
                <wp:posOffset>15240</wp:posOffset>
              </wp:positionV>
              <wp:extent cx="939800" cy="25463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41BC" w:rsidRPr="007841BC" w:rsidRDefault="007841BC">
                          <w:pPr>
                            <w:rPr>
                              <w:sz w:val="20"/>
                            </w:rPr>
                          </w:pPr>
                          <w:r w:rsidRPr="007841BC">
                            <w:rPr>
                              <w:sz w:val="20"/>
                            </w:rPr>
                            <w:t xml:space="preserve">Page </w:t>
                          </w:r>
                          <w:r w:rsidR="00CC4267" w:rsidRPr="007841BC"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 w:rsidRPr="007841BC">
                            <w:rPr>
                              <w:b/>
                              <w:sz w:val="20"/>
                            </w:rPr>
                            <w:instrText xml:space="preserve"> PAGE  \* Arabic  \* MERGEFORMAT </w:instrText>
                          </w:r>
                          <w:r w:rsidR="00CC4267" w:rsidRPr="007841BC"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 w:rsidR="005E13C9">
                            <w:rPr>
                              <w:b/>
                              <w:noProof/>
                              <w:sz w:val="20"/>
                            </w:rPr>
                            <w:t>2</w:t>
                          </w:r>
                          <w:r w:rsidR="00CC4267" w:rsidRPr="007841BC"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 w:rsidRPr="007841BC">
                            <w:rPr>
                              <w:sz w:val="20"/>
                            </w:rPr>
                            <w:t xml:space="preserve"> of </w:t>
                          </w:r>
                          <w:r w:rsidR="003E679C">
                            <w:fldChar w:fldCharType="begin"/>
                          </w:r>
                          <w:r w:rsidR="003E679C">
                            <w:instrText xml:space="preserve"> NUMPAGES  \* Arabic  \* MERGEFORMAT </w:instrText>
                          </w:r>
                          <w:r w:rsidR="003E679C">
                            <w:fldChar w:fldCharType="separate"/>
                          </w:r>
                          <w:r w:rsidR="005E13C9" w:rsidRPr="005E13C9">
                            <w:rPr>
                              <w:b/>
                              <w:noProof/>
                              <w:sz w:val="20"/>
                            </w:rPr>
                            <w:t>2</w:t>
                          </w:r>
                          <w:r w:rsidR="003E679C">
                            <w:rPr>
                              <w:b/>
                              <w:noProof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96.15pt;margin-top:1.2pt;width:74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" filled="f" stroked="f">
              <v:textbox>
                <w:txbxContent>
                  <w:p w:rsidR="007841BC" w:rsidRPr="007841BC" w:rsidRDefault="007841BC">
                    <w:pPr>
                      <w:rPr>
                        <w:sz w:val="20"/>
                      </w:rPr>
                    </w:pPr>
                    <w:r w:rsidRPr="007841BC">
                      <w:rPr>
                        <w:sz w:val="20"/>
                      </w:rPr>
                      <w:t xml:space="preserve">Page </w:t>
                    </w:r>
                    <w:r w:rsidR="00CC4267" w:rsidRPr="007841BC">
                      <w:rPr>
                        <w:b/>
                        <w:sz w:val="20"/>
                      </w:rPr>
                      <w:fldChar w:fldCharType="begin"/>
                    </w:r>
                    <w:r w:rsidRPr="007841BC">
                      <w:rPr>
                        <w:b/>
                        <w:sz w:val="20"/>
                      </w:rPr>
                      <w:instrText xml:space="preserve"> PAGE  \* Arabic  \* MERGEFORMAT </w:instrText>
                    </w:r>
                    <w:r w:rsidR="00CC4267" w:rsidRPr="007841BC">
                      <w:rPr>
                        <w:b/>
                        <w:sz w:val="20"/>
                      </w:rPr>
                      <w:fldChar w:fldCharType="separate"/>
                    </w:r>
                    <w:r w:rsidR="005E13C9">
                      <w:rPr>
                        <w:b/>
                        <w:noProof/>
                        <w:sz w:val="20"/>
                      </w:rPr>
                      <w:t>2</w:t>
                    </w:r>
                    <w:r w:rsidR="00CC4267" w:rsidRPr="007841BC">
                      <w:rPr>
                        <w:b/>
                        <w:sz w:val="20"/>
                      </w:rPr>
                      <w:fldChar w:fldCharType="end"/>
                    </w:r>
                    <w:r w:rsidRPr="007841BC">
                      <w:rPr>
                        <w:sz w:val="20"/>
                      </w:rPr>
                      <w:t xml:space="preserve"> of </w:t>
                    </w:r>
                    <w:r w:rsidR="003E679C">
                      <w:fldChar w:fldCharType="begin"/>
                    </w:r>
                    <w:r w:rsidR="003E679C">
                      <w:instrText xml:space="preserve"> NUMPAGES  \* Arabic  \* MERGEFORMAT </w:instrText>
                    </w:r>
                    <w:r w:rsidR="003E679C">
                      <w:fldChar w:fldCharType="separate"/>
                    </w:r>
                    <w:r w:rsidR="005E13C9" w:rsidRPr="005E13C9">
                      <w:rPr>
                        <w:b/>
                        <w:noProof/>
                        <w:sz w:val="20"/>
                      </w:rPr>
                      <w:t>2</w:t>
                    </w:r>
                    <w:r w:rsidR="003E679C">
                      <w:rPr>
                        <w:b/>
                        <w:noProof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79C" w:rsidRDefault="003E679C" w:rsidP="007841BC">
      <w:pPr>
        <w:spacing w:after="0" w:line="240" w:lineRule="auto"/>
      </w:pPr>
      <w:r>
        <w:separator/>
      </w:r>
    </w:p>
  </w:footnote>
  <w:footnote w:type="continuationSeparator" w:id="0">
    <w:p w:rsidR="003E679C" w:rsidRDefault="003E679C" w:rsidP="0078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3E67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2" o:spid="_x0000_s2050" type="#_x0000_t75" style="position:absolute;margin-left:0;margin-top:0;width:522.25pt;height:39.65pt;z-index:-251657216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CA3262" w:rsidP="007841BC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-289560</wp:posOffset>
              </wp:positionV>
              <wp:extent cx="4334510" cy="98298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4510" cy="982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0A03" w:rsidRDefault="00795733" w:rsidP="005E0A03">
                          <w:pPr>
                            <w:spacing w:after="0" w:line="240" w:lineRule="auto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  <w:t>Computer Science 2210</w:t>
                          </w:r>
                        </w:p>
                        <w:p w:rsidR="005E0A03" w:rsidRDefault="00795733" w:rsidP="005E0A03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Pre-Released Material – May/June 2021</w:t>
                          </w:r>
                        </w:p>
                        <w:p w:rsidR="005E0A03" w:rsidRPr="009D40DF" w:rsidRDefault="00AA679C" w:rsidP="005E0A03">
                          <w:pPr>
                            <w:spacing w:after="0" w:line="240" w:lineRule="auto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Variant 21</w:t>
                          </w:r>
                        </w:p>
                        <w:p w:rsidR="00B7680E" w:rsidRPr="005E0A03" w:rsidRDefault="00B7680E" w:rsidP="005E0A0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8.2pt;margin-top:-22.8pt;width:341.3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" filled="f" stroked="f">
              <v:textbox>
                <w:txbxContent>
                  <w:p w:rsidR="005E0A03" w:rsidRDefault="00795733" w:rsidP="005E0A03">
                    <w:pPr>
                      <w:spacing w:after="0" w:line="240" w:lineRule="auto"/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  <w:t>Computer Science 2210</w:t>
                    </w:r>
                  </w:p>
                  <w:p w:rsidR="005E0A03" w:rsidRDefault="00795733" w:rsidP="005E0A03">
                    <w:pPr>
                      <w:spacing w:after="0" w:line="240" w:lineRule="auto"/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Pre-Released Material – May/June 2021</w:t>
                    </w:r>
                  </w:p>
                  <w:p w:rsidR="005E0A03" w:rsidRPr="009D40DF" w:rsidRDefault="00AA679C" w:rsidP="005E0A03">
                    <w:pPr>
                      <w:spacing w:after="0" w:line="240" w:lineRule="auto"/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Variant 21</w:t>
                    </w:r>
                  </w:p>
                  <w:p w:rsidR="00B7680E" w:rsidRPr="005E0A03" w:rsidRDefault="00B7680E" w:rsidP="005E0A03"/>
                </w:txbxContent>
              </v:textbox>
            </v:shape>
          </w:pict>
        </mc:Fallback>
      </mc:AlternateContent>
    </w:r>
    <w:r w:rsidR="0042453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-395605</wp:posOffset>
              </wp:positionH>
              <wp:positionV relativeFrom="paragraph">
                <wp:posOffset>949325</wp:posOffset>
              </wp:positionV>
              <wp:extent cx="4237990" cy="3600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680E" w:rsidRPr="00B7680E" w:rsidRDefault="000242CF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PSEUDOCODE</w:t>
                          </w:r>
                          <w:r w:rsidR="005E0A03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="00A36909">
                            <w:rPr>
                              <w:color w:val="FFFFFF" w:themeColor="background1"/>
                              <w:sz w:val="36"/>
                            </w:rPr>
                            <w:t xml:space="preserve">– Task </w:t>
                          </w:r>
                          <w:r w:rsidR="00D03DEA">
                            <w:rPr>
                              <w:color w:val="FFFFFF" w:themeColor="background1"/>
                              <w:sz w:val="3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31.15pt;margin-top:74.75pt;width:333.7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gcDAIAAPk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" filled="f" stroked="f">
              <v:textbox>
                <w:txbxContent>
                  <w:p w:rsidR="00B7680E" w:rsidRPr="00B7680E" w:rsidRDefault="000242CF">
                    <w:pPr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PSEUDOCODE</w:t>
                    </w:r>
                    <w:r w:rsidR="005E0A03">
                      <w:rPr>
                        <w:color w:val="FFFFFF" w:themeColor="background1"/>
                        <w:sz w:val="36"/>
                      </w:rPr>
                      <w:t xml:space="preserve"> </w:t>
                    </w:r>
                    <w:r w:rsidR="00A36909">
                      <w:rPr>
                        <w:color w:val="FFFFFF" w:themeColor="background1"/>
                        <w:sz w:val="36"/>
                      </w:rPr>
                      <w:t xml:space="preserve">– Task </w:t>
                    </w:r>
                    <w:r w:rsidR="00D03DEA">
                      <w:rPr>
                        <w:color w:val="FFFFFF" w:themeColor="background1"/>
                        <w:sz w:val="36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7841BC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896620</wp:posOffset>
          </wp:positionV>
          <wp:extent cx="4779010" cy="465455"/>
          <wp:effectExtent l="0" t="0" r="2540" b="0"/>
          <wp:wrapThrough wrapText="bothSides">
            <wp:wrapPolygon edited="0">
              <wp:start x="0" y="0"/>
              <wp:lineTo x="0" y="20333"/>
              <wp:lineTo x="21525" y="20333"/>
              <wp:lineTo x="21525" y="19449"/>
              <wp:lineTo x="19717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i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7901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41BC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588885" cy="1248410"/>
          <wp:effectExtent l="0" t="0" r="0" b="8890"/>
          <wp:wrapThrough wrapText="bothSides">
            <wp:wrapPolygon edited="0">
              <wp:start x="0" y="0"/>
              <wp:lineTo x="0" y="21424"/>
              <wp:lineTo x="21526" y="21424"/>
              <wp:lineTo x="21526" y="21095"/>
              <wp:lineTo x="20875" y="15821"/>
              <wp:lineTo x="20984" y="12195"/>
              <wp:lineTo x="20713" y="10547"/>
              <wp:lineTo x="21038" y="6592"/>
              <wp:lineTo x="20929" y="5603"/>
              <wp:lineTo x="20116" y="5274"/>
              <wp:lineTo x="20279" y="3626"/>
              <wp:lineTo x="19411" y="2966"/>
              <wp:lineTo x="1285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85" cy="1248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679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3" o:spid="_x0000_s2051" type="#_x0000_t75" style="position:absolute;margin-left:0;margin-top:0;width:522.25pt;height:39.65pt;rotation:-2227277fd;z-index:-251656192;mso-position-horizontal:center;mso-position-horizontal-relative:margin;mso-position-vertical:center;mso-position-vertical-relative:margin" o:allowincell="f">
          <v:imagedata r:id="rId3" o:title="Watermark-Strip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BC" w:rsidRDefault="003E67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1" o:spid="_x0000_s2049" type="#_x0000_t75" style="position:absolute;margin-left:0;margin-top:0;width:522.25pt;height:39.65pt;z-index:-251658240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E8C"/>
    <w:multiLevelType w:val="hybridMultilevel"/>
    <w:tmpl w:val="A94E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8D0"/>
    <w:multiLevelType w:val="hybridMultilevel"/>
    <w:tmpl w:val="5FB07D72"/>
    <w:lvl w:ilvl="0" w:tplc="F9F6133A">
      <w:start w:val="1"/>
      <w:numFmt w:val="lowerRoman"/>
      <w:lvlText w:val="(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0A975EA"/>
    <w:multiLevelType w:val="hybridMultilevel"/>
    <w:tmpl w:val="75DCE1D6"/>
    <w:lvl w:ilvl="0" w:tplc="5A3E67CE">
      <w:start w:val="1"/>
      <w:numFmt w:val="lowerRoman"/>
      <w:lvlText w:val="(%1)"/>
      <w:lvlJc w:val="left"/>
      <w:pPr>
        <w:ind w:left="171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53835"/>
    <w:multiLevelType w:val="hybridMultilevel"/>
    <w:tmpl w:val="1284A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EF0E72"/>
    <w:multiLevelType w:val="hybridMultilevel"/>
    <w:tmpl w:val="BDF25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4649"/>
    <w:multiLevelType w:val="hybridMultilevel"/>
    <w:tmpl w:val="593A7A0A"/>
    <w:lvl w:ilvl="0" w:tplc="55EEEE60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764C"/>
    <w:multiLevelType w:val="hybridMultilevel"/>
    <w:tmpl w:val="4404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B3"/>
    <w:rsid w:val="00007074"/>
    <w:rsid w:val="000115A2"/>
    <w:rsid w:val="000116C1"/>
    <w:rsid w:val="0001215D"/>
    <w:rsid w:val="000173E2"/>
    <w:rsid w:val="00020021"/>
    <w:rsid w:val="00022890"/>
    <w:rsid w:val="000242CF"/>
    <w:rsid w:val="00025FAE"/>
    <w:rsid w:val="00027784"/>
    <w:rsid w:val="00031A1A"/>
    <w:rsid w:val="00041CA0"/>
    <w:rsid w:val="00043DDE"/>
    <w:rsid w:val="00052371"/>
    <w:rsid w:val="000605C6"/>
    <w:rsid w:val="000641AB"/>
    <w:rsid w:val="00067B38"/>
    <w:rsid w:val="00072C16"/>
    <w:rsid w:val="00092DD5"/>
    <w:rsid w:val="000957C6"/>
    <w:rsid w:val="00095E81"/>
    <w:rsid w:val="000A2BC4"/>
    <w:rsid w:val="000B0D1F"/>
    <w:rsid w:val="000C0AAF"/>
    <w:rsid w:val="000C0D83"/>
    <w:rsid w:val="000C28B2"/>
    <w:rsid w:val="000C34C8"/>
    <w:rsid w:val="000C4BA0"/>
    <w:rsid w:val="000C4D23"/>
    <w:rsid w:val="000C4D61"/>
    <w:rsid w:val="000C56DD"/>
    <w:rsid w:val="000D3676"/>
    <w:rsid w:val="000D4911"/>
    <w:rsid w:val="000E3399"/>
    <w:rsid w:val="000E6F5B"/>
    <w:rsid w:val="000F3DB2"/>
    <w:rsid w:val="000F5493"/>
    <w:rsid w:val="000F6C76"/>
    <w:rsid w:val="000F72D2"/>
    <w:rsid w:val="001015B0"/>
    <w:rsid w:val="00101F49"/>
    <w:rsid w:val="00104C6A"/>
    <w:rsid w:val="00106C0F"/>
    <w:rsid w:val="001137CE"/>
    <w:rsid w:val="00114EA9"/>
    <w:rsid w:val="00115299"/>
    <w:rsid w:val="0011658A"/>
    <w:rsid w:val="00116CC8"/>
    <w:rsid w:val="0012070E"/>
    <w:rsid w:val="00127108"/>
    <w:rsid w:val="001308E0"/>
    <w:rsid w:val="0014307A"/>
    <w:rsid w:val="0015015B"/>
    <w:rsid w:val="00150E47"/>
    <w:rsid w:val="0015148B"/>
    <w:rsid w:val="001551D8"/>
    <w:rsid w:val="00160D98"/>
    <w:rsid w:val="00161CE9"/>
    <w:rsid w:val="00163B63"/>
    <w:rsid w:val="00165DFD"/>
    <w:rsid w:val="00171104"/>
    <w:rsid w:val="00174459"/>
    <w:rsid w:val="00183E09"/>
    <w:rsid w:val="00190966"/>
    <w:rsid w:val="00190D71"/>
    <w:rsid w:val="00191292"/>
    <w:rsid w:val="00196EA7"/>
    <w:rsid w:val="00197490"/>
    <w:rsid w:val="001A3F43"/>
    <w:rsid w:val="001B1186"/>
    <w:rsid w:val="001B2711"/>
    <w:rsid w:val="001B341E"/>
    <w:rsid w:val="001B44A7"/>
    <w:rsid w:val="001B4568"/>
    <w:rsid w:val="001C0880"/>
    <w:rsid w:val="001C204A"/>
    <w:rsid w:val="001C39F8"/>
    <w:rsid w:val="001C5E5C"/>
    <w:rsid w:val="001D2053"/>
    <w:rsid w:val="001D6259"/>
    <w:rsid w:val="001D7229"/>
    <w:rsid w:val="001D7575"/>
    <w:rsid w:val="001F0A3B"/>
    <w:rsid w:val="001F7A9C"/>
    <w:rsid w:val="002038E8"/>
    <w:rsid w:val="00205A1C"/>
    <w:rsid w:val="0020600E"/>
    <w:rsid w:val="00210273"/>
    <w:rsid w:val="0021122C"/>
    <w:rsid w:val="00223098"/>
    <w:rsid w:val="00223DAC"/>
    <w:rsid w:val="00224825"/>
    <w:rsid w:val="002248C0"/>
    <w:rsid w:val="002300AD"/>
    <w:rsid w:val="00230756"/>
    <w:rsid w:val="0023171F"/>
    <w:rsid w:val="00232C4B"/>
    <w:rsid w:val="00237C53"/>
    <w:rsid w:val="002449AC"/>
    <w:rsid w:val="0024722B"/>
    <w:rsid w:val="00257160"/>
    <w:rsid w:val="00260403"/>
    <w:rsid w:val="00261594"/>
    <w:rsid w:val="00265833"/>
    <w:rsid w:val="0026677B"/>
    <w:rsid w:val="00273876"/>
    <w:rsid w:val="00273B07"/>
    <w:rsid w:val="00275EF2"/>
    <w:rsid w:val="00276567"/>
    <w:rsid w:val="00286454"/>
    <w:rsid w:val="0029214D"/>
    <w:rsid w:val="002A36CD"/>
    <w:rsid w:val="002A76E8"/>
    <w:rsid w:val="002B0A0B"/>
    <w:rsid w:val="002B4BDA"/>
    <w:rsid w:val="002B53EB"/>
    <w:rsid w:val="002B7F39"/>
    <w:rsid w:val="002C2260"/>
    <w:rsid w:val="002C2785"/>
    <w:rsid w:val="002D2E94"/>
    <w:rsid w:val="002D6DCB"/>
    <w:rsid w:val="002E2637"/>
    <w:rsid w:val="002E5344"/>
    <w:rsid w:val="002F70EF"/>
    <w:rsid w:val="00302933"/>
    <w:rsid w:val="003052CC"/>
    <w:rsid w:val="00311DD3"/>
    <w:rsid w:val="0031204F"/>
    <w:rsid w:val="003154C0"/>
    <w:rsid w:val="00316348"/>
    <w:rsid w:val="0032359D"/>
    <w:rsid w:val="00324F50"/>
    <w:rsid w:val="003262D1"/>
    <w:rsid w:val="00331692"/>
    <w:rsid w:val="00341D09"/>
    <w:rsid w:val="003437B3"/>
    <w:rsid w:val="00343AE6"/>
    <w:rsid w:val="00343B01"/>
    <w:rsid w:val="00345EBA"/>
    <w:rsid w:val="00347E58"/>
    <w:rsid w:val="00351376"/>
    <w:rsid w:val="00353873"/>
    <w:rsid w:val="003552C0"/>
    <w:rsid w:val="00366798"/>
    <w:rsid w:val="00370369"/>
    <w:rsid w:val="00375C8E"/>
    <w:rsid w:val="00380A63"/>
    <w:rsid w:val="00380BDE"/>
    <w:rsid w:val="003834C4"/>
    <w:rsid w:val="00383B8C"/>
    <w:rsid w:val="003857CB"/>
    <w:rsid w:val="00393DF0"/>
    <w:rsid w:val="003940E3"/>
    <w:rsid w:val="00395ECE"/>
    <w:rsid w:val="00396A2A"/>
    <w:rsid w:val="003A6D38"/>
    <w:rsid w:val="003B5D15"/>
    <w:rsid w:val="003C0D73"/>
    <w:rsid w:val="003C79A8"/>
    <w:rsid w:val="003D28D8"/>
    <w:rsid w:val="003D2C92"/>
    <w:rsid w:val="003D653E"/>
    <w:rsid w:val="003E679C"/>
    <w:rsid w:val="003F080C"/>
    <w:rsid w:val="003F2347"/>
    <w:rsid w:val="003F545F"/>
    <w:rsid w:val="003F5E9B"/>
    <w:rsid w:val="003F683D"/>
    <w:rsid w:val="003F7729"/>
    <w:rsid w:val="003F7DD0"/>
    <w:rsid w:val="00407B0A"/>
    <w:rsid w:val="0041199F"/>
    <w:rsid w:val="00414102"/>
    <w:rsid w:val="004205C2"/>
    <w:rsid w:val="00420875"/>
    <w:rsid w:val="004217AD"/>
    <w:rsid w:val="0042385D"/>
    <w:rsid w:val="00424535"/>
    <w:rsid w:val="00425584"/>
    <w:rsid w:val="00427729"/>
    <w:rsid w:val="00427D62"/>
    <w:rsid w:val="00433143"/>
    <w:rsid w:val="00435468"/>
    <w:rsid w:val="00437DB5"/>
    <w:rsid w:val="004403FC"/>
    <w:rsid w:val="0044547A"/>
    <w:rsid w:val="004473E8"/>
    <w:rsid w:val="00447594"/>
    <w:rsid w:val="00454AD1"/>
    <w:rsid w:val="0045581D"/>
    <w:rsid w:val="0045782D"/>
    <w:rsid w:val="00460AC4"/>
    <w:rsid w:val="004639FA"/>
    <w:rsid w:val="004642D1"/>
    <w:rsid w:val="00467B38"/>
    <w:rsid w:val="00484409"/>
    <w:rsid w:val="004901B3"/>
    <w:rsid w:val="00492B21"/>
    <w:rsid w:val="00494385"/>
    <w:rsid w:val="004A1CA6"/>
    <w:rsid w:val="004A1DE7"/>
    <w:rsid w:val="004A1EB0"/>
    <w:rsid w:val="004A219F"/>
    <w:rsid w:val="004B2DEA"/>
    <w:rsid w:val="004C1616"/>
    <w:rsid w:val="004C7D3A"/>
    <w:rsid w:val="004D1746"/>
    <w:rsid w:val="004D77CB"/>
    <w:rsid w:val="004E077E"/>
    <w:rsid w:val="004E36D2"/>
    <w:rsid w:val="004E4BD8"/>
    <w:rsid w:val="004F12A9"/>
    <w:rsid w:val="004F66E6"/>
    <w:rsid w:val="004F752D"/>
    <w:rsid w:val="0050140D"/>
    <w:rsid w:val="00506AA4"/>
    <w:rsid w:val="005106B2"/>
    <w:rsid w:val="005130A8"/>
    <w:rsid w:val="00513452"/>
    <w:rsid w:val="00521A2B"/>
    <w:rsid w:val="00527360"/>
    <w:rsid w:val="00532B62"/>
    <w:rsid w:val="00532C12"/>
    <w:rsid w:val="00540CA1"/>
    <w:rsid w:val="00541C84"/>
    <w:rsid w:val="005422AA"/>
    <w:rsid w:val="00544A6A"/>
    <w:rsid w:val="00550E28"/>
    <w:rsid w:val="00552AFF"/>
    <w:rsid w:val="005533E0"/>
    <w:rsid w:val="00554253"/>
    <w:rsid w:val="005545E6"/>
    <w:rsid w:val="005567DD"/>
    <w:rsid w:val="005600AA"/>
    <w:rsid w:val="00560FEF"/>
    <w:rsid w:val="005618D3"/>
    <w:rsid w:val="0056224A"/>
    <w:rsid w:val="00563994"/>
    <w:rsid w:val="0056540C"/>
    <w:rsid w:val="005661B6"/>
    <w:rsid w:val="005663E5"/>
    <w:rsid w:val="00567E7C"/>
    <w:rsid w:val="00572E28"/>
    <w:rsid w:val="00572E3B"/>
    <w:rsid w:val="00580A32"/>
    <w:rsid w:val="00591105"/>
    <w:rsid w:val="00597184"/>
    <w:rsid w:val="005A0B7C"/>
    <w:rsid w:val="005A16C3"/>
    <w:rsid w:val="005A1840"/>
    <w:rsid w:val="005A26E5"/>
    <w:rsid w:val="005A2C8C"/>
    <w:rsid w:val="005A4FD6"/>
    <w:rsid w:val="005B150E"/>
    <w:rsid w:val="005C04E0"/>
    <w:rsid w:val="005C769A"/>
    <w:rsid w:val="005D0DBF"/>
    <w:rsid w:val="005D2360"/>
    <w:rsid w:val="005D5274"/>
    <w:rsid w:val="005D69AC"/>
    <w:rsid w:val="005E011D"/>
    <w:rsid w:val="005E0A03"/>
    <w:rsid w:val="005E134C"/>
    <w:rsid w:val="005E13C9"/>
    <w:rsid w:val="005E3364"/>
    <w:rsid w:val="005F059D"/>
    <w:rsid w:val="005F2B24"/>
    <w:rsid w:val="00602075"/>
    <w:rsid w:val="00606B12"/>
    <w:rsid w:val="006116C7"/>
    <w:rsid w:val="0061431F"/>
    <w:rsid w:val="0062626D"/>
    <w:rsid w:val="006271DB"/>
    <w:rsid w:val="00627640"/>
    <w:rsid w:val="00630F04"/>
    <w:rsid w:val="00630F4F"/>
    <w:rsid w:val="00631B95"/>
    <w:rsid w:val="0063245B"/>
    <w:rsid w:val="00640911"/>
    <w:rsid w:val="00641CD7"/>
    <w:rsid w:val="006446E4"/>
    <w:rsid w:val="006522F5"/>
    <w:rsid w:val="006562C9"/>
    <w:rsid w:val="0065712D"/>
    <w:rsid w:val="006601D4"/>
    <w:rsid w:val="006709A3"/>
    <w:rsid w:val="00671620"/>
    <w:rsid w:val="00676D68"/>
    <w:rsid w:val="00687102"/>
    <w:rsid w:val="00691031"/>
    <w:rsid w:val="00693CCD"/>
    <w:rsid w:val="006A0AA1"/>
    <w:rsid w:val="006A3F15"/>
    <w:rsid w:val="006A489A"/>
    <w:rsid w:val="006B1504"/>
    <w:rsid w:val="006B6FA3"/>
    <w:rsid w:val="006C0CB3"/>
    <w:rsid w:val="006C6BFE"/>
    <w:rsid w:val="006D32D0"/>
    <w:rsid w:val="006D4832"/>
    <w:rsid w:val="006D7247"/>
    <w:rsid w:val="006F0AC5"/>
    <w:rsid w:val="006F28FF"/>
    <w:rsid w:val="006F3E95"/>
    <w:rsid w:val="006F3FF1"/>
    <w:rsid w:val="006F4467"/>
    <w:rsid w:val="006F7B58"/>
    <w:rsid w:val="00706F16"/>
    <w:rsid w:val="00711152"/>
    <w:rsid w:val="007111F0"/>
    <w:rsid w:val="00716E74"/>
    <w:rsid w:val="007175C4"/>
    <w:rsid w:val="0072408E"/>
    <w:rsid w:val="0072587D"/>
    <w:rsid w:val="00730B83"/>
    <w:rsid w:val="00741EF2"/>
    <w:rsid w:val="007435EF"/>
    <w:rsid w:val="00743C67"/>
    <w:rsid w:val="00745C81"/>
    <w:rsid w:val="007501C1"/>
    <w:rsid w:val="007571FF"/>
    <w:rsid w:val="00765EC3"/>
    <w:rsid w:val="007668AD"/>
    <w:rsid w:val="00767F53"/>
    <w:rsid w:val="0077178E"/>
    <w:rsid w:val="00774992"/>
    <w:rsid w:val="007765AE"/>
    <w:rsid w:val="007841BC"/>
    <w:rsid w:val="007929E2"/>
    <w:rsid w:val="00795733"/>
    <w:rsid w:val="00797631"/>
    <w:rsid w:val="007A3212"/>
    <w:rsid w:val="007A5416"/>
    <w:rsid w:val="007B5323"/>
    <w:rsid w:val="007C1758"/>
    <w:rsid w:val="007C3C38"/>
    <w:rsid w:val="007D4418"/>
    <w:rsid w:val="007E4906"/>
    <w:rsid w:val="007E567B"/>
    <w:rsid w:val="007E5EBB"/>
    <w:rsid w:val="007E6167"/>
    <w:rsid w:val="007E6964"/>
    <w:rsid w:val="007E6E28"/>
    <w:rsid w:val="007E7398"/>
    <w:rsid w:val="007E7533"/>
    <w:rsid w:val="00803447"/>
    <w:rsid w:val="00803D72"/>
    <w:rsid w:val="0080776A"/>
    <w:rsid w:val="00811EB3"/>
    <w:rsid w:val="008123EE"/>
    <w:rsid w:val="00812FD9"/>
    <w:rsid w:val="008161D8"/>
    <w:rsid w:val="0081731D"/>
    <w:rsid w:val="008205A6"/>
    <w:rsid w:val="00826417"/>
    <w:rsid w:val="008304D4"/>
    <w:rsid w:val="00831B71"/>
    <w:rsid w:val="008365D5"/>
    <w:rsid w:val="00845F41"/>
    <w:rsid w:val="00855A53"/>
    <w:rsid w:val="00856BB7"/>
    <w:rsid w:val="00863D16"/>
    <w:rsid w:val="00867323"/>
    <w:rsid w:val="0087180B"/>
    <w:rsid w:val="00873DC9"/>
    <w:rsid w:val="008757E4"/>
    <w:rsid w:val="008808DB"/>
    <w:rsid w:val="00880B5F"/>
    <w:rsid w:val="00883488"/>
    <w:rsid w:val="008843AE"/>
    <w:rsid w:val="00884618"/>
    <w:rsid w:val="0088547B"/>
    <w:rsid w:val="008864AB"/>
    <w:rsid w:val="00886C26"/>
    <w:rsid w:val="00887472"/>
    <w:rsid w:val="00891870"/>
    <w:rsid w:val="008A29B5"/>
    <w:rsid w:val="008A461F"/>
    <w:rsid w:val="008A4A91"/>
    <w:rsid w:val="008A76AD"/>
    <w:rsid w:val="008A78AD"/>
    <w:rsid w:val="008B3BC3"/>
    <w:rsid w:val="008B4EDE"/>
    <w:rsid w:val="008D2A46"/>
    <w:rsid w:val="008D5F0B"/>
    <w:rsid w:val="008E48E8"/>
    <w:rsid w:val="008F2125"/>
    <w:rsid w:val="008F21AD"/>
    <w:rsid w:val="008F2743"/>
    <w:rsid w:val="008F7DE7"/>
    <w:rsid w:val="0090041A"/>
    <w:rsid w:val="00910447"/>
    <w:rsid w:val="0091521E"/>
    <w:rsid w:val="009157C9"/>
    <w:rsid w:val="0092083E"/>
    <w:rsid w:val="0093091F"/>
    <w:rsid w:val="00933319"/>
    <w:rsid w:val="0093591C"/>
    <w:rsid w:val="00943F3C"/>
    <w:rsid w:val="00947030"/>
    <w:rsid w:val="00947CD2"/>
    <w:rsid w:val="00952A98"/>
    <w:rsid w:val="009569D8"/>
    <w:rsid w:val="00957507"/>
    <w:rsid w:val="00960F11"/>
    <w:rsid w:val="00962316"/>
    <w:rsid w:val="00964DC9"/>
    <w:rsid w:val="00967288"/>
    <w:rsid w:val="00967D16"/>
    <w:rsid w:val="00973E44"/>
    <w:rsid w:val="00977779"/>
    <w:rsid w:val="0098071F"/>
    <w:rsid w:val="00985604"/>
    <w:rsid w:val="00986AE3"/>
    <w:rsid w:val="00992027"/>
    <w:rsid w:val="009930E3"/>
    <w:rsid w:val="009962C2"/>
    <w:rsid w:val="009967FF"/>
    <w:rsid w:val="009A6AF3"/>
    <w:rsid w:val="009B1AC8"/>
    <w:rsid w:val="009B1BB8"/>
    <w:rsid w:val="009B3201"/>
    <w:rsid w:val="009B3A68"/>
    <w:rsid w:val="009B41DA"/>
    <w:rsid w:val="009B4589"/>
    <w:rsid w:val="009B4E4D"/>
    <w:rsid w:val="009B5C19"/>
    <w:rsid w:val="009C01AD"/>
    <w:rsid w:val="009C6447"/>
    <w:rsid w:val="009C746E"/>
    <w:rsid w:val="009D1794"/>
    <w:rsid w:val="009D1ADE"/>
    <w:rsid w:val="009D3DF5"/>
    <w:rsid w:val="009D62AD"/>
    <w:rsid w:val="009D69CF"/>
    <w:rsid w:val="009D6F39"/>
    <w:rsid w:val="009E13B3"/>
    <w:rsid w:val="009E6104"/>
    <w:rsid w:val="009E74D5"/>
    <w:rsid w:val="009F795D"/>
    <w:rsid w:val="009F7BC7"/>
    <w:rsid w:val="00A00E19"/>
    <w:rsid w:val="00A03342"/>
    <w:rsid w:val="00A0410D"/>
    <w:rsid w:val="00A0438C"/>
    <w:rsid w:val="00A050B4"/>
    <w:rsid w:val="00A05343"/>
    <w:rsid w:val="00A0536A"/>
    <w:rsid w:val="00A05506"/>
    <w:rsid w:val="00A1612B"/>
    <w:rsid w:val="00A21F08"/>
    <w:rsid w:val="00A233C8"/>
    <w:rsid w:val="00A25F07"/>
    <w:rsid w:val="00A26888"/>
    <w:rsid w:val="00A3062E"/>
    <w:rsid w:val="00A36909"/>
    <w:rsid w:val="00A4029A"/>
    <w:rsid w:val="00A41E13"/>
    <w:rsid w:val="00A44264"/>
    <w:rsid w:val="00A4745D"/>
    <w:rsid w:val="00A508D7"/>
    <w:rsid w:val="00A556C3"/>
    <w:rsid w:val="00A56AF7"/>
    <w:rsid w:val="00A619DD"/>
    <w:rsid w:val="00A62FAF"/>
    <w:rsid w:val="00A657B5"/>
    <w:rsid w:val="00A701AA"/>
    <w:rsid w:val="00A72DFD"/>
    <w:rsid w:val="00A73BF6"/>
    <w:rsid w:val="00A74696"/>
    <w:rsid w:val="00A77363"/>
    <w:rsid w:val="00A82151"/>
    <w:rsid w:val="00A82A65"/>
    <w:rsid w:val="00A873A9"/>
    <w:rsid w:val="00A91369"/>
    <w:rsid w:val="00A97381"/>
    <w:rsid w:val="00AA1664"/>
    <w:rsid w:val="00AA31EC"/>
    <w:rsid w:val="00AA679C"/>
    <w:rsid w:val="00AB18AE"/>
    <w:rsid w:val="00AC0772"/>
    <w:rsid w:val="00AC112E"/>
    <w:rsid w:val="00AC733D"/>
    <w:rsid w:val="00AC7AA8"/>
    <w:rsid w:val="00AD0604"/>
    <w:rsid w:val="00AE3A3F"/>
    <w:rsid w:val="00AE3EDA"/>
    <w:rsid w:val="00AF1538"/>
    <w:rsid w:val="00AF26CC"/>
    <w:rsid w:val="00AF3780"/>
    <w:rsid w:val="00AF5A67"/>
    <w:rsid w:val="00B03562"/>
    <w:rsid w:val="00B03CC0"/>
    <w:rsid w:val="00B046D3"/>
    <w:rsid w:val="00B059EF"/>
    <w:rsid w:val="00B1001A"/>
    <w:rsid w:val="00B11847"/>
    <w:rsid w:val="00B14B21"/>
    <w:rsid w:val="00B14D04"/>
    <w:rsid w:val="00B15906"/>
    <w:rsid w:val="00B25419"/>
    <w:rsid w:val="00B2623A"/>
    <w:rsid w:val="00B46BA0"/>
    <w:rsid w:val="00B5374D"/>
    <w:rsid w:val="00B56E65"/>
    <w:rsid w:val="00B618DA"/>
    <w:rsid w:val="00B64FB2"/>
    <w:rsid w:val="00B731D1"/>
    <w:rsid w:val="00B7680E"/>
    <w:rsid w:val="00B8603D"/>
    <w:rsid w:val="00B86BFB"/>
    <w:rsid w:val="00B86DA0"/>
    <w:rsid w:val="00B871BA"/>
    <w:rsid w:val="00B91D1B"/>
    <w:rsid w:val="00B97899"/>
    <w:rsid w:val="00B978B7"/>
    <w:rsid w:val="00BA0A6A"/>
    <w:rsid w:val="00BA3CAE"/>
    <w:rsid w:val="00BA6772"/>
    <w:rsid w:val="00BB3392"/>
    <w:rsid w:val="00BB343B"/>
    <w:rsid w:val="00BB4E48"/>
    <w:rsid w:val="00BC753F"/>
    <w:rsid w:val="00BD2ACF"/>
    <w:rsid w:val="00BE30DD"/>
    <w:rsid w:val="00BF2613"/>
    <w:rsid w:val="00BF4E3A"/>
    <w:rsid w:val="00BF6CAA"/>
    <w:rsid w:val="00C0040F"/>
    <w:rsid w:val="00C03945"/>
    <w:rsid w:val="00C051D1"/>
    <w:rsid w:val="00C108EA"/>
    <w:rsid w:val="00C11FB6"/>
    <w:rsid w:val="00C14530"/>
    <w:rsid w:val="00C230E8"/>
    <w:rsid w:val="00C267B7"/>
    <w:rsid w:val="00C277EA"/>
    <w:rsid w:val="00C32713"/>
    <w:rsid w:val="00C34362"/>
    <w:rsid w:val="00C442B2"/>
    <w:rsid w:val="00C4691E"/>
    <w:rsid w:val="00C469E3"/>
    <w:rsid w:val="00C471AD"/>
    <w:rsid w:val="00C47AEF"/>
    <w:rsid w:val="00C52F84"/>
    <w:rsid w:val="00C603C7"/>
    <w:rsid w:val="00C61E49"/>
    <w:rsid w:val="00C70B1C"/>
    <w:rsid w:val="00C7439F"/>
    <w:rsid w:val="00C748BA"/>
    <w:rsid w:val="00C74CC1"/>
    <w:rsid w:val="00C778BD"/>
    <w:rsid w:val="00C80F56"/>
    <w:rsid w:val="00C82F53"/>
    <w:rsid w:val="00C84686"/>
    <w:rsid w:val="00C92AE0"/>
    <w:rsid w:val="00C93982"/>
    <w:rsid w:val="00C958E9"/>
    <w:rsid w:val="00C95E42"/>
    <w:rsid w:val="00C9707D"/>
    <w:rsid w:val="00CA1842"/>
    <w:rsid w:val="00CA3262"/>
    <w:rsid w:val="00CA4EEE"/>
    <w:rsid w:val="00CB0651"/>
    <w:rsid w:val="00CB0A14"/>
    <w:rsid w:val="00CB27DC"/>
    <w:rsid w:val="00CB4D1D"/>
    <w:rsid w:val="00CB5DE5"/>
    <w:rsid w:val="00CB7485"/>
    <w:rsid w:val="00CC4267"/>
    <w:rsid w:val="00CC5447"/>
    <w:rsid w:val="00CC79FE"/>
    <w:rsid w:val="00CD1979"/>
    <w:rsid w:val="00CD3FCB"/>
    <w:rsid w:val="00CE0C3C"/>
    <w:rsid w:val="00CE6462"/>
    <w:rsid w:val="00CF5C30"/>
    <w:rsid w:val="00CF6F44"/>
    <w:rsid w:val="00D03DEA"/>
    <w:rsid w:val="00D040BD"/>
    <w:rsid w:val="00D0423F"/>
    <w:rsid w:val="00D100FB"/>
    <w:rsid w:val="00D10406"/>
    <w:rsid w:val="00D10D27"/>
    <w:rsid w:val="00D12236"/>
    <w:rsid w:val="00D152B3"/>
    <w:rsid w:val="00D153C2"/>
    <w:rsid w:val="00D16434"/>
    <w:rsid w:val="00D24E04"/>
    <w:rsid w:val="00D35023"/>
    <w:rsid w:val="00D356D5"/>
    <w:rsid w:val="00D366E0"/>
    <w:rsid w:val="00D433CA"/>
    <w:rsid w:val="00D433DC"/>
    <w:rsid w:val="00D4451A"/>
    <w:rsid w:val="00D47580"/>
    <w:rsid w:val="00D47688"/>
    <w:rsid w:val="00D51545"/>
    <w:rsid w:val="00D51C8B"/>
    <w:rsid w:val="00D51CC0"/>
    <w:rsid w:val="00D53AEC"/>
    <w:rsid w:val="00D54075"/>
    <w:rsid w:val="00D540BF"/>
    <w:rsid w:val="00D545EF"/>
    <w:rsid w:val="00D608F5"/>
    <w:rsid w:val="00D63F1C"/>
    <w:rsid w:val="00D63FAB"/>
    <w:rsid w:val="00D65DA1"/>
    <w:rsid w:val="00D710F1"/>
    <w:rsid w:val="00D72217"/>
    <w:rsid w:val="00D723E2"/>
    <w:rsid w:val="00D73F76"/>
    <w:rsid w:val="00D802C5"/>
    <w:rsid w:val="00D850E4"/>
    <w:rsid w:val="00D87408"/>
    <w:rsid w:val="00D9125B"/>
    <w:rsid w:val="00D94694"/>
    <w:rsid w:val="00DA307D"/>
    <w:rsid w:val="00DA3458"/>
    <w:rsid w:val="00DC1249"/>
    <w:rsid w:val="00DC268D"/>
    <w:rsid w:val="00DC4B6D"/>
    <w:rsid w:val="00DC77BC"/>
    <w:rsid w:val="00DD06E8"/>
    <w:rsid w:val="00DD0E1D"/>
    <w:rsid w:val="00DD2897"/>
    <w:rsid w:val="00DE0274"/>
    <w:rsid w:val="00DE1100"/>
    <w:rsid w:val="00DE15A4"/>
    <w:rsid w:val="00DE2652"/>
    <w:rsid w:val="00DE747A"/>
    <w:rsid w:val="00DE74D1"/>
    <w:rsid w:val="00DF6BC3"/>
    <w:rsid w:val="00E00419"/>
    <w:rsid w:val="00E04A71"/>
    <w:rsid w:val="00E21C3A"/>
    <w:rsid w:val="00E249C7"/>
    <w:rsid w:val="00E26254"/>
    <w:rsid w:val="00E2653E"/>
    <w:rsid w:val="00E26B49"/>
    <w:rsid w:val="00E27A3C"/>
    <w:rsid w:val="00E45017"/>
    <w:rsid w:val="00E466C5"/>
    <w:rsid w:val="00E51EAD"/>
    <w:rsid w:val="00E53818"/>
    <w:rsid w:val="00E62875"/>
    <w:rsid w:val="00E62B8F"/>
    <w:rsid w:val="00E666DF"/>
    <w:rsid w:val="00E73173"/>
    <w:rsid w:val="00E761DC"/>
    <w:rsid w:val="00E92122"/>
    <w:rsid w:val="00E957AE"/>
    <w:rsid w:val="00E97643"/>
    <w:rsid w:val="00EA40CF"/>
    <w:rsid w:val="00EA5429"/>
    <w:rsid w:val="00EB0B02"/>
    <w:rsid w:val="00EB11F5"/>
    <w:rsid w:val="00EB1C72"/>
    <w:rsid w:val="00EB2124"/>
    <w:rsid w:val="00EB7884"/>
    <w:rsid w:val="00EC4BFF"/>
    <w:rsid w:val="00EC50F0"/>
    <w:rsid w:val="00EC5890"/>
    <w:rsid w:val="00EC5EA8"/>
    <w:rsid w:val="00ED3090"/>
    <w:rsid w:val="00ED48F2"/>
    <w:rsid w:val="00ED4B3E"/>
    <w:rsid w:val="00ED735C"/>
    <w:rsid w:val="00EE0BBE"/>
    <w:rsid w:val="00EE3E4B"/>
    <w:rsid w:val="00F00F8A"/>
    <w:rsid w:val="00F01164"/>
    <w:rsid w:val="00F061C9"/>
    <w:rsid w:val="00F13B26"/>
    <w:rsid w:val="00F216B2"/>
    <w:rsid w:val="00F35F23"/>
    <w:rsid w:val="00F3747F"/>
    <w:rsid w:val="00F37BB8"/>
    <w:rsid w:val="00F50CF2"/>
    <w:rsid w:val="00F521C1"/>
    <w:rsid w:val="00F56913"/>
    <w:rsid w:val="00F61509"/>
    <w:rsid w:val="00F61788"/>
    <w:rsid w:val="00F62DF0"/>
    <w:rsid w:val="00F71112"/>
    <w:rsid w:val="00F7424F"/>
    <w:rsid w:val="00F74619"/>
    <w:rsid w:val="00F76AF1"/>
    <w:rsid w:val="00F811F3"/>
    <w:rsid w:val="00F82F6C"/>
    <w:rsid w:val="00F8395C"/>
    <w:rsid w:val="00F94FC9"/>
    <w:rsid w:val="00FA08C3"/>
    <w:rsid w:val="00FA1519"/>
    <w:rsid w:val="00FA273C"/>
    <w:rsid w:val="00FA2CD3"/>
    <w:rsid w:val="00FA7501"/>
    <w:rsid w:val="00FB1082"/>
    <w:rsid w:val="00FB19F0"/>
    <w:rsid w:val="00FB1C76"/>
    <w:rsid w:val="00FB20D9"/>
    <w:rsid w:val="00FB6871"/>
    <w:rsid w:val="00FC0B6A"/>
    <w:rsid w:val="00FC5F01"/>
    <w:rsid w:val="00FD1D49"/>
    <w:rsid w:val="00FD3925"/>
    <w:rsid w:val="00FE3910"/>
    <w:rsid w:val="00FE522C"/>
    <w:rsid w:val="00FE5806"/>
    <w:rsid w:val="00FE7233"/>
    <w:rsid w:val="00FF4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6C7AC6"/>
  <w15:docId w15:val="{5F090A2F-B240-4752-94F3-B25B9FC9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BC"/>
  </w:style>
  <w:style w:type="paragraph" w:styleId="Footer">
    <w:name w:val="footer"/>
    <w:basedOn w:val="Normal"/>
    <w:link w:val="Foot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BC"/>
  </w:style>
  <w:style w:type="paragraph" w:styleId="BalloonText">
    <w:name w:val="Balloon Text"/>
    <w:basedOn w:val="Normal"/>
    <w:link w:val="BalloonTextChar"/>
    <w:uiPriority w:val="99"/>
    <w:semiHidden/>
    <w:unhideWhenUsed/>
    <w:rsid w:val="0078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6CC"/>
    <w:pPr>
      <w:ind w:left="720"/>
      <w:contextualSpacing/>
    </w:pPr>
  </w:style>
  <w:style w:type="paragraph" w:customStyle="1" w:styleId="YearHeading">
    <w:name w:val="Year Heading"/>
    <w:basedOn w:val="Normal"/>
    <w:link w:val="YearHeadingChar"/>
    <w:qFormat/>
    <w:rsid w:val="003D653E"/>
    <w:rPr>
      <w:rFonts w:ascii="Bahnschrift" w:hAnsi="Bahnschrift"/>
      <w:i/>
      <w:color w:val="5F497A" w:themeColor="accent4" w:themeShade="BF"/>
      <w:sz w:val="20"/>
      <w:u w:val="single"/>
    </w:rPr>
  </w:style>
  <w:style w:type="character" w:customStyle="1" w:styleId="YearHeadingChar">
    <w:name w:val="Year Heading Char"/>
    <w:basedOn w:val="DefaultParagraphFont"/>
    <w:link w:val="YearHeading"/>
    <w:rsid w:val="003D653E"/>
    <w:rPr>
      <w:rFonts w:ascii="Bahnschrift" w:hAnsi="Bahnschrift"/>
      <w:i/>
      <w:color w:val="5F497A" w:themeColor="accent4" w:themeShade="B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A-levels%20Assignments\CS%20Assignments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Assignments Word Template</Template>
  <TotalTime>13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Hamza</cp:lastModifiedBy>
  <cp:revision>88</cp:revision>
  <cp:lastPrinted>2021-03-24T21:19:00Z</cp:lastPrinted>
  <dcterms:created xsi:type="dcterms:W3CDTF">2021-03-24T21:19:00Z</dcterms:created>
  <dcterms:modified xsi:type="dcterms:W3CDTF">2021-03-24T21:32:00Z</dcterms:modified>
</cp:coreProperties>
</file>