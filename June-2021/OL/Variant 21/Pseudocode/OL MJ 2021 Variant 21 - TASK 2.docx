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64" w:rsidRDefault="00D100FB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DECLARE </w:t>
      </w:r>
      <w:proofErr w:type="gramStart"/>
      <w:r>
        <w:rPr>
          <w:rFonts w:ascii="Courier New" w:hAnsi="Courier New" w:cs="Courier New"/>
          <w:sz w:val="20"/>
        </w:rPr>
        <w:t>voterIDs :</w:t>
      </w:r>
      <w:proofErr w:type="gramEnd"/>
      <w:r>
        <w:rPr>
          <w:rFonts w:ascii="Courier New" w:hAnsi="Courier New" w:cs="Courier New"/>
          <w:sz w:val="20"/>
        </w:rPr>
        <w:t xml:space="preserve"> ARRAY[1:group</w:t>
      </w:r>
      <w:r w:rsidR="00880B5F">
        <w:rPr>
          <w:rFonts w:ascii="Courier New" w:hAnsi="Courier New" w:cs="Courier New"/>
          <w:sz w:val="20"/>
        </w:rPr>
        <w:t>Students</w:t>
      </w:r>
      <w:r>
        <w:rPr>
          <w:rFonts w:ascii="Courier New" w:hAnsi="Courier New" w:cs="Courier New"/>
          <w:sz w:val="20"/>
        </w:rPr>
        <w:t xml:space="preserve">] OF </w:t>
      </w:r>
      <w:r w:rsidR="00A233C8">
        <w:rPr>
          <w:rFonts w:ascii="Courier New" w:hAnsi="Courier New" w:cs="Courier New"/>
          <w:sz w:val="20"/>
        </w:rPr>
        <w:t>STRING</w:t>
      </w:r>
    </w:p>
    <w:p w:rsidR="00484409" w:rsidRDefault="00484409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DECLARE </w:t>
      </w:r>
      <w:r w:rsidR="00A44264">
        <w:rPr>
          <w:rFonts w:ascii="Courier New" w:hAnsi="Courier New" w:cs="Courier New"/>
          <w:sz w:val="20"/>
        </w:rPr>
        <w:t>s</w:t>
      </w:r>
      <w:r w:rsidR="002E2637">
        <w:rPr>
          <w:rFonts w:ascii="Courier New" w:hAnsi="Courier New" w:cs="Courier New"/>
          <w:sz w:val="20"/>
        </w:rPr>
        <w:t>tudentID : STRING</w:t>
      </w:r>
      <w:r w:rsidR="009D1ADE">
        <w:rPr>
          <w:rFonts w:ascii="Courier New" w:hAnsi="Courier New" w:cs="Courier New"/>
          <w:sz w:val="20"/>
        </w:rPr>
        <w:br/>
        <w:t>DECLARE Count : INTEGER</w:t>
      </w:r>
      <w:r w:rsidR="009A6AF3">
        <w:rPr>
          <w:rFonts w:ascii="Courier New" w:hAnsi="Courier New" w:cs="Courier New"/>
          <w:sz w:val="20"/>
        </w:rPr>
        <w:br/>
        <w:t xml:space="preserve">DECLARE </w:t>
      </w:r>
      <w:proofErr w:type="spellStart"/>
      <w:r w:rsidR="009A6AF3">
        <w:rPr>
          <w:rFonts w:ascii="Courier New" w:hAnsi="Courier New" w:cs="Courier New"/>
          <w:sz w:val="20"/>
        </w:rPr>
        <w:t>nextFreeIndex</w:t>
      </w:r>
      <w:proofErr w:type="spellEnd"/>
      <w:r w:rsidR="009A6AF3">
        <w:rPr>
          <w:rFonts w:ascii="Courier New" w:hAnsi="Courier New" w:cs="Courier New"/>
          <w:sz w:val="20"/>
        </w:rPr>
        <w:t xml:space="preserve"> : INTEGER</w:t>
      </w:r>
      <w:r w:rsidR="005A0B7C">
        <w:rPr>
          <w:rFonts w:ascii="Courier New" w:hAnsi="Courier New" w:cs="Courier New"/>
          <w:sz w:val="20"/>
        </w:rPr>
        <w:br/>
        <w:t xml:space="preserve">DECLARE </w:t>
      </w:r>
      <w:proofErr w:type="spellStart"/>
      <w:r w:rsidR="005A0B7C">
        <w:rPr>
          <w:rFonts w:ascii="Courier New" w:hAnsi="Courier New" w:cs="Courier New"/>
          <w:sz w:val="20"/>
        </w:rPr>
        <w:t>foundFlag</w:t>
      </w:r>
      <w:proofErr w:type="spellEnd"/>
      <w:r w:rsidR="005A0B7C">
        <w:rPr>
          <w:rFonts w:ascii="Courier New" w:hAnsi="Courier New" w:cs="Courier New"/>
          <w:sz w:val="20"/>
        </w:rPr>
        <w:t xml:space="preserve"> : BOOLEAN</w:t>
      </w:r>
    </w:p>
    <w:p w:rsidR="00687102" w:rsidRDefault="006B1504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f</w:t>
      </w:r>
      <w:r w:rsidR="00563994">
        <w:rPr>
          <w:rFonts w:ascii="Courier New" w:hAnsi="Courier New" w:cs="Courier New"/>
          <w:sz w:val="20"/>
        </w:rPr>
        <w:t>oundFlag</w:t>
      </w:r>
      <w:proofErr w:type="spellEnd"/>
      <w:r w:rsidR="00563994">
        <w:rPr>
          <w:rFonts w:ascii="Courier New" w:hAnsi="Courier New" w:cs="Courier New"/>
          <w:sz w:val="20"/>
        </w:rPr>
        <w:t xml:space="preserve"> = FALSE</w:t>
      </w:r>
    </w:p>
    <w:p w:rsidR="00943F3C" w:rsidRDefault="00CB4D1D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groupStudentsLoop = groupStudents</w:t>
      </w:r>
    </w:p>
    <w:p w:rsidR="004A1EB0" w:rsidRDefault="00691031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WHILE groupStudentsLoop &gt;= 1</w:t>
      </w:r>
    </w:p>
    <w:p w:rsidR="00691031" w:rsidRDefault="00691031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</w:t>
      </w:r>
    </w:p>
    <w:p w:rsidR="00691031" w:rsidRDefault="00691031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</w:t>
      </w:r>
      <w:r w:rsidR="00960F11">
        <w:rPr>
          <w:rFonts w:ascii="Courier New" w:hAnsi="Courier New" w:cs="Courier New"/>
          <w:sz w:val="20"/>
        </w:rPr>
        <w:t>OUTPUT “Enter your voter number: ”</w:t>
      </w:r>
      <w:r w:rsidR="00960F11">
        <w:rPr>
          <w:rFonts w:ascii="Courier New" w:hAnsi="Courier New" w:cs="Courier New"/>
          <w:sz w:val="20"/>
        </w:rPr>
        <w:br/>
      </w:r>
      <w:r w:rsidR="00960F11">
        <w:rPr>
          <w:rFonts w:ascii="Courier New" w:hAnsi="Courier New" w:cs="Courier New"/>
          <w:sz w:val="20"/>
        </w:rPr>
        <w:tab/>
        <w:t xml:space="preserve">   </w:t>
      </w:r>
      <w:r w:rsidR="009D1ADE">
        <w:rPr>
          <w:rFonts w:ascii="Courier New" w:hAnsi="Courier New" w:cs="Courier New"/>
          <w:sz w:val="20"/>
        </w:rPr>
        <w:t xml:space="preserve">INPUT </w:t>
      </w:r>
      <w:r w:rsidR="00E666DF">
        <w:rPr>
          <w:rFonts w:ascii="Courier New" w:hAnsi="Courier New" w:cs="Courier New"/>
          <w:sz w:val="20"/>
        </w:rPr>
        <w:t>s</w:t>
      </w:r>
      <w:r w:rsidR="009D1ADE">
        <w:rPr>
          <w:rFonts w:ascii="Courier New" w:hAnsi="Courier New" w:cs="Courier New"/>
          <w:sz w:val="20"/>
        </w:rPr>
        <w:t>tudentID</w:t>
      </w:r>
    </w:p>
    <w:p w:rsidR="009D1ADE" w:rsidRDefault="009D1ADE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FOR Count = 1 TO groupStudents</w:t>
      </w:r>
    </w:p>
    <w:p w:rsidR="00985604" w:rsidRDefault="00985604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E666DF">
        <w:rPr>
          <w:rFonts w:ascii="Courier New" w:hAnsi="Courier New" w:cs="Courier New"/>
          <w:sz w:val="20"/>
        </w:rPr>
        <w:t>IF voterIDs[Count] = studentID</w:t>
      </w:r>
      <w:r w:rsidR="00116CC8">
        <w:rPr>
          <w:rFonts w:ascii="Courier New" w:hAnsi="Courier New" w:cs="Courier New"/>
          <w:sz w:val="20"/>
        </w:rPr>
        <w:t xml:space="preserve"> THEN</w:t>
      </w:r>
    </w:p>
    <w:p w:rsidR="00116CC8" w:rsidRDefault="00116CC8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0B0D1F">
        <w:rPr>
          <w:rFonts w:ascii="Courier New" w:hAnsi="Courier New" w:cs="Courier New"/>
          <w:sz w:val="20"/>
        </w:rPr>
        <w:tab/>
      </w:r>
      <w:r w:rsidR="00CB0A14">
        <w:rPr>
          <w:rFonts w:ascii="Courier New" w:hAnsi="Courier New" w:cs="Courier New"/>
          <w:sz w:val="20"/>
        </w:rPr>
        <w:t>OUTPUT “You have already voted!”</w:t>
      </w:r>
      <w:r w:rsidR="00CB0A14">
        <w:rPr>
          <w:rFonts w:ascii="Courier New" w:hAnsi="Courier New" w:cs="Courier New"/>
          <w:sz w:val="20"/>
        </w:rPr>
        <w:br/>
      </w:r>
      <w:r w:rsidR="00CB0A14">
        <w:rPr>
          <w:rFonts w:ascii="Courier New" w:hAnsi="Courier New" w:cs="Courier New"/>
          <w:sz w:val="20"/>
        </w:rPr>
        <w:tab/>
      </w:r>
      <w:r w:rsidR="00CB0A14">
        <w:rPr>
          <w:rFonts w:ascii="Courier New" w:hAnsi="Courier New" w:cs="Courier New"/>
          <w:sz w:val="20"/>
        </w:rPr>
        <w:tab/>
      </w:r>
      <w:r w:rsidR="00CB0A14">
        <w:rPr>
          <w:rFonts w:ascii="Courier New" w:hAnsi="Courier New" w:cs="Courier New"/>
          <w:sz w:val="20"/>
        </w:rPr>
        <w:tab/>
      </w:r>
      <w:proofErr w:type="spellStart"/>
      <w:r w:rsidR="00CB0A14">
        <w:rPr>
          <w:rFonts w:ascii="Courier New" w:hAnsi="Courier New" w:cs="Courier New"/>
          <w:sz w:val="20"/>
        </w:rPr>
        <w:t>foundFlag</w:t>
      </w:r>
      <w:proofErr w:type="spellEnd"/>
      <w:r w:rsidR="00CB0A14">
        <w:rPr>
          <w:rFonts w:ascii="Courier New" w:hAnsi="Courier New" w:cs="Courier New"/>
          <w:sz w:val="20"/>
        </w:rPr>
        <w:t xml:space="preserve"> = T</w:t>
      </w:r>
      <w:r w:rsidR="008808DB">
        <w:rPr>
          <w:rFonts w:ascii="Courier New" w:hAnsi="Courier New" w:cs="Courier New"/>
          <w:sz w:val="20"/>
        </w:rPr>
        <w:t>RUE</w:t>
      </w:r>
    </w:p>
    <w:p w:rsidR="00116CC8" w:rsidRDefault="00116CC8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ENDIF</w:t>
      </w:r>
    </w:p>
    <w:p w:rsidR="005618D3" w:rsidRDefault="005618D3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IF voterIDs[Count] = “” THEN</w:t>
      </w:r>
    </w:p>
    <w:p w:rsidR="005618D3" w:rsidRDefault="005618D3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3D28D8">
        <w:rPr>
          <w:rFonts w:ascii="Courier New" w:hAnsi="Courier New" w:cs="Courier New"/>
          <w:sz w:val="20"/>
        </w:rPr>
        <w:tab/>
      </w:r>
      <w:proofErr w:type="spellStart"/>
      <w:r w:rsidR="009A6AF3">
        <w:rPr>
          <w:rFonts w:ascii="Courier New" w:hAnsi="Courier New" w:cs="Courier New"/>
          <w:sz w:val="20"/>
        </w:rPr>
        <w:t>n</w:t>
      </w:r>
      <w:r w:rsidR="008A76AD">
        <w:rPr>
          <w:rFonts w:ascii="Courier New" w:hAnsi="Courier New" w:cs="Courier New"/>
          <w:sz w:val="20"/>
        </w:rPr>
        <w:t>extFreeIndex</w:t>
      </w:r>
      <w:proofErr w:type="spellEnd"/>
      <w:r w:rsidR="008A76AD">
        <w:rPr>
          <w:rFonts w:ascii="Courier New" w:hAnsi="Courier New" w:cs="Courier New"/>
          <w:sz w:val="20"/>
        </w:rPr>
        <w:t xml:space="preserve"> = Count</w:t>
      </w:r>
    </w:p>
    <w:p w:rsidR="005618D3" w:rsidRDefault="005618D3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ENDIF</w:t>
      </w:r>
    </w:p>
    <w:p w:rsidR="00F62DF0" w:rsidRDefault="00F62DF0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NEXT</w:t>
      </w:r>
    </w:p>
    <w:p w:rsidR="002300AD" w:rsidRDefault="002300AD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</w:t>
      </w:r>
      <w:r w:rsidR="0032359D">
        <w:rPr>
          <w:rFonts w:ascii="Courier New" w:hAnsi="Courier New" w:cs="Courier New"/>
          <w:sz w:val="20"/>
        </w:rPr>
        <w:t xml:space="preserve">IF </w:t>
      </w:r>
      <w:proofErr w:type="spellStart"/>
      <w:r w:rsidR="0032359D">
        <w:rPr>
          <w:rFonts w:ascii="Courier New" w:hAnsi="Courier New" w:cs="Courier New"/>
          <w:sz w:val="20"/>
        </w:rPr>
        <w:t>foundF</w:t>
      </w:r>
      <w:r w:rsidR="00F01164">
        <w:rPr>
          <w:rFonts w:ascii="Courier New" w:hAnsi="Courier New" w:cs="Courier New"/>
          <w:sz w:val="20"/>
        </w:rPr>
        <w:t>l</w:t>
      </w:r>
      <w:r w:rsidR="0032359D">
        <w:rPr>
          <w:rFonts w:ascii="Courier New" w:hAnsi="Courier New" w:cs="Courier New"/>
          <w:sz w:val="20"/>
        </w:rPr>
        <w:t>ag</w:t>
      </w:r>
      <w:proofErr w:type="spellEnd"/>
      <w:r w:rsidR="0032359D">
        <w:rPr>
          <w:rFonts w:ascii="Courier New" w:hAnsi="Courier New" w:cs="Courier New"/>
          <w:sz w:val="20"/>
        </w:rPr>
        <w:t xml:space="preserve"> = FALSE THEN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022890">
        <w:rPr>
          <w:rFonts w:ascii="Courier New" w:hAnsi="Courier New" w:cs="Courier New"/>
          <w:sz w:val="20"/>
        </w:rPr>
        <w:t>voterIDs[</w:t>
      </w:r>
      <w:proofErr w:type="spellStart"/>
      <w:r w:rsidR="00022890">
        <w:rPr>
          <w:rFonts w:ascii="Courier New" w:hAnsi="Courier New" w:cs="Courier New"/>
          <w:sz w:val="20"/>
        </w:rPr>
        <w:t>nextFreeIndex</w:t>
      </w:r>
      <w:proofErr w:type="spellEnd"/>
      <w:r w:rsidR="00022890">
        <w:rPr>
          <w:rFonts w:ascii="Courier New" w:hAnsi="Courier New" w:cs="Courier New"/>
          <w:sz w:val="20"/>
        </w:rPr>
        <w:t>] = studentID</w:t>
      </w:r>
      <w:r w:rsidR="00343B01">
        <w:rPr>
          <w:rFonts w:ascii="Courier New" w:hAnsi="Courier New" w:cs="Courier New"/>
          <w:sz w:val="20"/>
        </w:rPr>
        <w:br/>
      </w:r>
      <w:r w:rsidR="00343B01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OUTPUT “Enter the voting choice of the next student (Enter ‘SKIP’ for </w:t>
      </w:r>
      <w:r>
        <w:rPr>
          <w:rFonts w:ascii="Courier New" w:hAnsi="Courier New" w:cs="Courier New"/>
          <w:sz w:val="20"/>
        </w:rPr>
        <w:br/>
        <w:t xml:space="preserve">          </w:t>
      </w:r>
      <w:r w:rsidR="000173E2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t xml:space="preserve">abstention”   </w:t>
      </w:r>
      <w:r>
        <w:rPr>
          <w:rFonts w:ascii="Courier New" w:hAnsi="Courier New" w:cs="Courier New"/>
          <w:sz w:val="20"/>
        </w:rPr>
        <w:br/>
        <w:t xml:space="preserve">   </w:t>
      </w:r>
      <w:r w:rsidR="000173E2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INPUT studentChoice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8A29B5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IF studentChoice = </w:t>
      </w:r>
      <w:proofErr w:type="gramStart"/>
      <w:r>
        <w:rPr>
          <w:rFonts w:ascii="Courier New" w:hAnsi="Courier New" w:cs="Courier New"/>
          <w:sz w:val="20"/>
        </w:rPr>
        <w:t>candidateNames[</w:t>
      </w:r>
      <w:proofErr w:type="gramEnd"/>
      <w:r>
        <w:rPr>
          <w:rFonts w:ascii="Courier New" w:hAnsi="Courier New" w:cs="Courier New"/>
          <w:sz w:val="20"/>
        </w:rPr>
        <w:t>1] THEN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A29B5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candidateVotes[1] = candidateVotes[1] + 1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ab/>
      </w:r>
      <w:r w:rsidR="008A29B5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groupStudentsLoop = groupStudentsLoop – 1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</w:t>
      </w:r>
      <w:r w:rsidR="008A29B5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ELSEIF studentChoice = </w:t>
      </w:r>
      <w:proofErr w:type="gramStart"/>
      <w:r>
        <w:rPr>
          <w:rFonts w:ascii="Courier New" w:hAnsi="Courier New" w:cs="Courier New"/>
          <w:sz w:val="20"/>
        </w:rPr>
        <w:t>candidateNames[</w:t>
      </w:r>
      <w:proofErr w:type="gramEnd"/>
      <w:r>
        <w:rPr>
          <w:rFonts w:ascii="Courier New" w:hAnsi="Courier New" w:cs="Courier New"/>
          <w:sz w:val="20"/>
        </w:rPr>
        <w:t>2] THEN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A29B5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candidateVotes[2] = candidateVotes[2] + 1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ab/>
      </w:r>
      <w:r w:rsidR="008A29B5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groupStudentsLoop = groupStudentsLoop – 1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</w:t>
      </w:r>
      <w:r w:rsidR="00AF1538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ELSEIF studentChoice = </w:t>
      </w:r>
      <w:proofErr w:type="gramStart"/>
      <w:r>
        <w:rPr>
          <w:rFonts w:ascii="Courier New" w:hAnsi="Courier New" w:cs="Courier New"/>
          <w:sz w:val="20"/>
        </w:rPr>
        <w:t>candidateNames[</w:t>
      </w:r>
      <w:proofErr w:type="gramEnd"/>
      <w:r>
        <w:rPr>
          <w:rFonts w:ascii="Courier New" w:hAnsi="Courier New" w:cs="Courier New"/>
          <w:sz w:val="20"/>
        </w:rPr>
        <w:t>3] THEN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candidateVotes[3] = candidateVotes[3] + 1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ab/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groupStudentsLoop = groupStudentsLoop – 1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ELSEIF studentChoice = </w:t>
      </w:r>
      <w:proofErr w:type="gramStart"/>
      <w:r>
        <w:rPr>
          <w:rFonts w:ascii="Courier New" w:hAnsi="Courier New" w:cs="Courier New"/>
          <w:sz w:val="20"/>
        </w:rPr>
        <w:t>candidateNames[</w:t>
      </w:r>
      <w:proofErr w:type="gramEnd"/>
      <w:r>
        <w:rPr>
          <w:rFonts w:ascii="Courier New" w:hAnsi="Courier New" w:cs="Courier New"/>
          <w:sz w:val="20"/>
        </w:rPr>
        <w:t>4] THEN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candidateVotes[4] = candidateVotes[4] + 1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ab/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groupStudentsLoop = groupStudentsLoop – 1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ELSEIF studentChoice = “SKIP” THEN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voteAbstentions = voteAbstentions + 1</w:t>
      </w:r>
      <w:r>
        <w:rPr>
          <w:rFonts w:ascii="Courier New" w:hAnsi="Courier New" w:cs="Courier New"/>
          <w:sz w:val="20"/>
        </w:rPr>
        <w:br/>
        <w:t xml:space="preserve">      </w:t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groupStudentsLoop = groupStudentsLoop – 1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ELSE</w:t>
      </w:r>
    </w:p>
    <w:p w:rsidR="005D69AC" w:rsidRDefault="005D69AC" w:rsidP="005D6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OUTPUT “Enter a correct choice.”</w:t>
      </w:r>
    </w:p>
    <w:p w:rsidR="000C4BA0" w:rsidRDefault="005D69AC" w:rsidP="00D850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BC753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ENDIF</w:t>
      </w:r>
      <w:bookmarkStart w:id="0" w:name="_GoBack"/>
      <w:bookmarkEnd w:id="0"/>
    </w:p>
    <w:p w:rsidR="000C4BA0" w:rsidRDefault="000C4BA0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D040BD">
        <w:rPr>
          <w:rFonts w:ascii="Courier New" w:hAnsi="Courier New" w:cs="Courier New"/>
          <w:sz w:val="20"/>
        </w:rPr>
        <w:tab/>
      </w:r>
      <w:r w:rsidR="00041CA0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t>ENDIF</w:t>
      </w:r>
    </w:p>
    <w:p w:rsidR="0032359D" w:rsidRPr="00F74619" w:rsidRDefault="0061431F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ENDWHILE</w:t>
      </w:r>
    </w:p>
    <w:sectPr w:rsidR="0032359D" w:rsidRPr="00F74619" w:rsidSect="00A03342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2891" w:right="720" w:bottom="720" w:left="720" w:header="720" w:footer="11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533" w:rsidRDefault="008E6533" w:rsidP="007841BC">
      <w:pPr>
        <w:spacing w:after="0" w:line="240" w:lineRule="auto"/>
      </w:pPr>
      <w:r>
        <w:separator/>
      </w:r>
    </w:p>
  </w:endnote>
  <w:endnote w:type="continuationSeparator" w:id="0">
    <w:p w:rsidR="008E6533" w:rsidRDefault="008E6533" w:rsidP="0078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F216B2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13970</wp:posOffset>
          </wp:positionV>
          <wp:extent cx="7570470" cy="91186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O leve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911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453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6301105</wp:posOffset>
              </wp:positionH>
              <wp:positionV relativeFrom="paragraph">
                <wp:posOffset>15240</wp:posOffset>
              </wp:positionV>
              <wp:extent cx="939800" cy="25463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41BC" w:rsidRPr="007841BC" w:rsidRDefault="007841BC">
                          <w:pPr>
                            <w:rPr>
                              <w:sz w:val="20"/>
                            </w:rPr>
                          </w:pPr>
                          <w:r w:rsidRPr="007841BC">
                            <w:rPr>
                              <w:sz w:val="20"/>
                            </w:rPr>
                            <w:t xml:space="preserve">Page </w:t>
                          </w:r>
                          <w:r w:rsidR="00CC4267" w:rsidRPr="007841BC"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 w:rsidRPr="007841BC">
                            <w:rPr>
                              <w:b/>
                              <w:sz w:val="20"/>
                            </w:rPr>
                            <w:instrText xml:space="preserve"> PAGE  \* Arabic  \* MERGEFORMAT </w:instrText>
                          </w:r>
                          <w:r w:rsidR="00CC4267" w:rsidRPr="007841BC"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 w:rsidR="004205C2">
                            <w:rPr>
                              <w:b/>
                              <w:noProof/>
                              <w:sz w:val="20"/>
                            </w:rPr>
                            <w:t>2</w:t>
                          </w:r>
                          <w:r w:rsidR="00CC4267" w:rsidRPr="007841BC"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 w:rsidRPr="007841BC">
                            <w:rPr>
                              <w:sz w:val="20"/>
                            </w:rPr>
                            <w:t xml:space="preserve"> of </w:t>
                          </w:r>
                          <w:r w:rsidR="008E6533">
                            <w:fldChar w:fldCharType="begin"/>
                          </w:r>
                          <w:r w:rsidR="008E6533">
                            <w:instrText xml:space="preserve"> NUMPAGES  \* Arabic  \* MERGEFORMAT </w:instrText>
                          </w:r>
                          <w:r w:rsidR="008E6533">
                            <w:fldChar w:fldCharType="separate"/>
                          </w:r>
                          <w:r w:rsidR="004205C2" w:rsidRPr="004205C2">
                            <w:rPr>
                              <w:b/>
                              <w:noProof/>
                              <w:sz w:val="20"/>
                            </w:rPr>
                            <w:t>2</w:t>
                          </w:r>
                          <w:r w:rsidR="008E6533">
                            <w:rPr>
                              <w:b/>
                              <w:noProof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96.15pt;margin-top:1.2pt;width:74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" filled="f" stroked="f">
              <v:textbox>
                <w:txbxContent>
                  <w:p w:rsidR="007841BC" w:rsidRPr="007841BC" w:rsidRDefault="007841BC">
                    <w:pPr>
                      <w:rPr>
                        <w:sz w:val="20"/>
                      </w:rPr>
                    </w:pPr>
                    <w:r w:rsidRPr="007841BC">
                      <w:rPr>
                        <w:sz w:val="20"/>
                      </w:rPr>
                      <w:t xml:space="preserve">Page </w:t>
                    </w:r>
                    <w:r w:rsidR="00CC4267" w:rsidRPr="007841BC">
                      <w:rPr>
                        <w:b/>
                        <w:sz w:val="20"/>
                      </w:rPr>
                      <w:fldChar w:fldCharType="begin"/>
                    </w:r>
                    <w:r w:rsidRPr="007841BC">
                      <w:rPr>
                        <w:b/>
                        <w:sz w:val="20"/>
                      </w:rPr>
                      <w:instrText xml:space="preserve"> PAGE  \* Arabic  \* MERGEFORMAT </w:instrText>
                    </w:r>
                    <w:r w:rsidR="00CC4267" w:rsidRPr="007841BC">
                      <w:rPr>
                        <w:b/>
                        <w:sz w:val="20"/>
                      </w:rPr>
                      <w:fldChar w:fldCharType="separate"/>
                    </w:r>
                    <w:r w:rsidR="004205C2">
                      <w:rPr>
                        <w:b/>
                        <w:noProof/>
                        <w:sz w:val="20"/>
                      </w:rPr>
                      <w:t>2</w:t>
                    </w:r>
                    <w:r w:rsidR="00CC4267" w:rsidRPr="007841BC">
                      <w:rPr>
                        <w:b/>
                        <w:sz w:val="20"/>
                      </w:rPr>
                      <w:fldChar w:fldCharType="end"/>
                    </w:r>
                    <w:r w:rsidRPr="007841BC">
                      <w:rPr>
                        <w:sz w:val="20"/>
                      </w:rPr>
                      <w:t xml:space="preserve"> of </w:t>
                    </w:r>
                    <w:r w:rsidR="008E6533">
                      <w:fldChar w:fldCharType="begin"/>
                    </w:r>
                    <w:r w:rsidR="008E6533">
                      <w:instrText xml:space="preserve"> NUMPAGES  \* Arabic  \* MERGEFORMAT </w:instrText>
                    </w:r>
                    <w:r w:rsidR="008E6533">
                      <w:fldChar w:fldCharType="separate"/>
                    </w:r>
                    <w:r w:rsidR="004205C2" w:rsidRPr="004205C2">
                      <w:rPr>
                        <w:b/>
                        <w:noProof/>
                        <w:sz w:val="20"/>
                      </w:rPr>
                      <w:t>2</w:t>
                    </w:r>
                    <w:r w:rsidR="008E6533">
                      <w:rPr>
                        <w:b/>
                        <w:noProof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533" w:rsidRDefault="008E6533" w:rsidP="007841BC">
      <w:pPr>
        <w:spacing w:after="0" w:line="240" w:lineRule="auto"/>
      </w:pPr>
      <w:r>
        <w:separator/>
      </w:r>
    </w:p>
  </w:footnote>
  <w:footnote w:type="continuationSeparator" w:id="0">
    <w:p w:rsidR="008E6533" w:rsidRDefault="008E6533" w:rsidP="0078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8E65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2" o:spid="_x0000_s2050" type="#_x0000_t75" style="position:absolute;margin-left:0;margin-top:0;width:522.25pt;height:39.65pt;z-index:-251657216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CA3262" w:rsidP="007841BC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-289560</wp:posOffset>
              </wp:positionV>
              <wp:extent cx="4334510" cy="98298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4510" cy="982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0A03" w:rsidRDefault="00795733" w:rsidP="005E0A03">
                          <w:pPr>
                            <w:spacing w:after="0" w:line="240" w:lineRule="auto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  <w:t>Computer Science 2210</w:t>
                          </w:r>
                        </w:p>
                        <w:p w:rsidR="005E0A03" w:rsidRDefault="00795733" w:rsidP="005E0A03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Pre-Released Material – May/June 2021</w:t>
                          </w:r>
                        </w:p>
                        <w:p w:rsidR="005E0A03" w:rsidRPr="009D40DF" w:rsidRDefault="00AA679C" w:rsidP="005E0A03">
                          <w:pPr>
                            <w:spacing w:after="0" w:line="240" w:lineRule="auto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Variant 21</w:t>
                          </w:r>
                        </w:p>
                        <w:p w:rsidR="00B7680E" w:rsidRPr="005E0A03" w:rsidRDefault="00B7680E" w:rsidP="005E0A0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8.2pt;margin-top:-22.8pt;width:341.3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" filled="f" stroked="f">
              <v:textbox>
                <w:txbxContent>
                  <w:p w:rsidR="005E0A03" w:rsidRDefault="00795733" w:rsidP="005E0A03">
                    <w:pPr>
                      <w:spacing w:after="0" w:line="240" w:lineRule="auto"/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  <w:t>Computer Science 2210</w:t>
                    </w:r>
                  </w:p>
                  <w:p w:rsidR="005E0A03" w:rsidRDefault="00795733" w:rsidP="005E0A03">
                    <w:pPr>
                      <w:spacing w:after="0" w:line="240" w:lineRule="auto"/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Pre-Released Material – May/June 2021</w:t>
                    </w:r>
                  </w:p>
                  <w:p w:rsidR="005E0A03" w:rsidRPr="009D40DF" w:rsidRDefault="00AA679C" w:rsidP="005E0A03">
                    <w:pPr>
                      <w:spacing w:after="0" w:line="240" w:lineRule="auto"/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Variant 21</w:t>
                    </w:r>
                  </w:p>
                  <w:p w:rsidR="00B7680E" w:rsidRPr="005E0A03" w:rsidRDefault="00B7680E" w:rsidP="005E0A03"/>
                </w:txbxContent>
              </v:textbox>
            </v:shape>
          </w:pict>
        </mc:Fallback>
      </mc:AlternateContent>
    </w:r>
    <w:r w:rsidR="0042453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-395605</wp:posOffset>
              </wp:positionH>
              <wp:positionV relativeFrom="paragraph">
                <wp:posOffset>949325</wp:posOffset>
              </wp:positionV>
              <wp:extent cx="4237990" cy="3600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680E" w:rsidRPr="00B7680E" w:rsidRDefault="000242CF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PSEUDOCODE</w:t>
                          </w:r>
                          <w:r w:rsidR="005E0A03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="00A36909">
                            <w:rPr>
                              <w:color w:val="FFFFFF" w:themeColor="background1"/>
                              <w:sz w:val="36"/>
                            </w:rPr>
                            <w:t>– Task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31.15pt;margin-top:74.75pt;width:333.7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gcDAIAAPk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" filled="f" stroked="f">
              <v:textbox>
                <w:txbxContent>
                  <w:p w:rsidR="00B7680E" w:rsidRPr="00B7680E" w:rsidRDefault="000242CF">
                    <w:pPr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PSEUDOCODE</w:t>
                    </w:r>
                    <w:r w:rsidR="005E0A03">
                      <w:rPr>
                        <w:color w:val="FFFFFF" w:themeColor="background1"/>
                        <w:sz w:val="36"/>
                      </w:rPr>
                      <w:t xml:space="preserve"> </w:t>
                    </w:r>
                    <w:r w:rsidR="00A36909">
                      <w:rPr>
                        <w:color w:val="FFFFFF" w:themeColor="background1"/>
                        <w:sz w:val="36"/>
                      </w:rPr>
                      <w:t>– Task 2</w:t>
                    </w:r>
                  </w:p>
                </w:txbxContent>
              </v:textbox>
            </v:shape>
          </w:pict>
        </mc:Fallback>
      </mc:AlternateContent>
    </w:r>
    <w:r w:rsidR="007841BC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896620</wp:posOffset>
          </wp:positionV>
          <wp:extent cx="4779010" cy="465455"/>
          <wp:effectExtent l="0" t="0" r="2540" b="0"/>
          <wp:wrapThrough wrapText="bothSides">
            <wp:wrapPolygon edited="0">
              <wp:start x="0" y="0"/>
              <wp:lineTo x="0" y="20333"/>
              <wp:lineTo x="21525" y="20333"/>
              <wp:lineTo x="21525" y="19449"/>
              <wp:lineTo x="19717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i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7901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41BC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588885" cy="1248410"/>
          <wp:effectExtent l="0" t="0" r="0" b="8890"/>
          <wp:wrapThrough wrapText="bothSides">
            <wp:wrapPolygon edited="0">
              <wp:start x="0" y="0"/>
              <wp:lineTo x="0" y="21424"/>
              <wp:lineTo x="21526" y="21424"/>
              <wp:lineTo x="21526" y="21095"/>
              <wp:lineTo x="20875" y="15821"/>
              <wp:lineTo x="20984" y="12195"/>
              <wp:lineTo x="20713" y="10547"/>
              <wp:lineTo x="21038" y="6592"/>
              <wp:lineTo x="20929" y="5603"/>
              <wp:lineTo x="20116" y="5274"/>
              <wp:lineTo x="20279" y="3626"/>
              <wp:lineTo x="19411" y="2966"/>
              <wp:lineTo x="1285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85" cy="1248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653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3" o:spid="_x0000_s2051" type="#_x0000_t75" style="position:absolute;margin-left:0;margin-top:0;width:522.25pt;height:39.65pt;rotation:-2227277fd;z-index:-251656192;mso-position-horizontal:center;mso-position-horizontal-relative:margin;mso-position-vertical:center;mso-position-vertical-relative:margin" o:allowincell="f">
          <v:imagedata r:id="rId3" o:title="Watermark-Strip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8E65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1" o:spid="_x0000_s2049" type="#_x0000_t75" style="position:absolute;margin-left:0;margin-top:0;width:522.25pt;height:39.65pt;z-index:-251658240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E8C"/>
    <w:multiLevelType w:val="hybridMultilevel"/>
    <w:tmpl w:val="A94E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8D0"/>
    <w:multiLevelType w:val="hybridMultilevel"/>
    <w:tmpl w:val="5FB07D72"/>
    <w:lvl w:ilvl="0" w:tplc="F9F6133A">
      <w:start w:val="1"/>
      <w:numFmt w:val="lowerRoman"/>
      <w:lvlText w:val="(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0A975EA"/>
    <w:multiLevelType w:val="hybridMultilevel"/>
    <w:tmpl w:val="75DCE1D6"/>
    <w:lvl w:ilvl="0" w:tplc="5A3E67CE">
      <w:start w:val="1"/>
      <w:numFmt w:val="lowerRoman"/>
      <w:lvlText w:val="(%1)"/>
      <w:lvlJc w:val="left"/>
      <w:pPr>
        <w:ind w:left="171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53835"/>
    <w:multiLevelType w:val="hybridMultilevel"/>
    <w:tmpl w:val="1284A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EF0E72"/>
    <w:multiLevelType w:val="hybridMultilevel"/>
    <w:tmpl w:val="BDF25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4649"/>
    <w:multiLevelType w:val="hybridMultilevel"/>
    <w:tmpl w:val="593A7A0A"/>
    <w:lvl w:ilvl="0" w:tplc="55EEEE60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764C"/>
    <w:multiLevelType w:val="hybridMultilevel"/>
    <w:tmpl w:val="4404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B3"/>
    <w:rsid w:val="00007074"/>
    <w:rsid w:val="000115A2"/>
    <w:rsid w:val="000116C1"/>
    <w:rsid w:val="0001215D"/>
    <w:rsid w:val="000173E2"/>
    <w:rsid w:val="00020021"/>
    <w:rsid w:val="00022890"/>
    <w:rsid w:val="000242CF"/>
    <w:rsid w:val="00025FAE"/>
    <w:rsid w:val="00027784"/>
    <w:rsid w:val="00031A1A"/>
    <w:rsid w:val="00041CA0"/>
    <w:rsid w:val="00043DDE"/>
    <w:rsid w:val="00052371"/>
    <w:rsid w:val="000605C6"/>
    <w:rsid w:val="000641AB"/>
    <w:rsid w:val="00067B38"/>
    <w:rsid w:val="00072C16"/>
    <w:rsid w:val="00092DD5"/>
    <w:rsid w:val="000957C6"/>
    <w:rsid w:val="00095E81"/>
    <w:rsid w:val="000A2BC4"/>
    <w:rsid w:val="000B0D1F"/>
    <w:rsid w:val="000C0AAF"/>
    <w:rsid w:val="000C0D83"/>
    <w:rsid w:val="000C28B2"/>
    <w:rsid w:val="000C34C8"/>
    <w:rsid w:val="000C4BA0"/>
    <w:rsid w:val="000C4D23"/>
    <w:rsid w:val="000C4D61"/>
    <w:rsid w:val="000C56DD"/>
    <w:rsid w:val="000D3676"/>
    <w:rsid w:val="000D4911"/>
    <w:rsid w:val="000E3399"/>
    <w:rsid w:val="000E6F5B"/>
    <w:rsid w:val="000F3DB2"/>
    <w:rsid w:val="000F5493"/>
    <w:rsid w:val="000F6C76"/>
    <w:rsid w:val="000F72D2"/>
    <w:rsid w:val="00101F49"/>
    <w:rsid w:val="00104C6A"/>
    <w:rsid w:val="001137CE"/>
    <w:rsid w:val="00114EA9"/>
    <w:rsid w:val="00115299"/>
    <w:rsid w:val="0011658A"/>
    <w:rsid w:val="00116CC8"/>
    <w:rsid w:val="0012070E"/>
    <w:rsid w:val="00127108"/>
    <w:rsid w:val="001308E0"/>
    <w:rsid w:val="0014307A"/>
    <w:rsid w:val="0015015B"/>
    <w:rsid w:val="00150E47"/>
    <w:rsid w:val="0015148B"/>
    <w:rsid w:val="00160D98"/>
    <w:rsid w:val="00161CE9"/>
    <w:rsid w:val="00163B63"/>
    <w:rsid w:val="00165DFD"/>
    <w:rsid w:val="00171104"/>
    <w:rsid w:val="00174459"/>
    <w:rsid w:val="00183E09"/>
    <w:rsid w:val="00190966"/>
    <w:rsid w:val="00190D71"/>
    <w:rsid w:val="00191292"/>
    <w:rsid w:val="00197490"/>
    <w:rsid w:val="001B2711"/>
    <w:rsid w:val="001B341E"/>
    <w:rsid w:val="001B44A7"/>
    <w:rsid w:val="001B4568"/>
    <w:rsid w:val="001C0880"/>
    <w:rsid w:val="001C204A"/>
    <w:rsid w:val="001C39F8"/>
    <w:rsid w:val="001C5E5C"/>
    <w:rsid w:val="001D2053"/>
    <w:rsid w:val="001D6259"/>
    <w:rsid w:val="001D7229"/>
    <w:rsid w:val="001D7575"/>
    <w:rsid w:val="001F0A3B"/>
    <w:rsid w:val="001F7A9C"/>
    <w:rsid w:val="002038E8"/>
    <w:rsid w:val="00205A1C"/>
    <w:rsid w:val="0021122C"/>
    <w:rsid w:val="00223098"/>
    <w:rsid w:val="00223DAC"/>
    <w:rsid w:val="002300AD"/>
    <w:rsid w:val="00230756"/>
    <w:rsid w:val="00232C4B"/>
    <w:rsid w:val="00237C53"/>
    <w:rsid w:val="002449AC"/>
    <w:rsid w:val="0024722B"/>
    <w:rsid w:val="00257160"/>
    <w:rsid w:val="00260403"/>
    <w:rsid w:val="00265833"/>
    <w:rsid w:val="0026677B"/>
    <w:rsid w:val="00273876"/>
    <w:rsid w:val="00273B07"/>
    <w:rsid w:val="00275EF2"/>
    <w:rsid w:val="00276567"/>
    <w:rsid w:val="00286454"/>
    <w:rsid w:val="0029214D"/>
    <w:rsid w:val="002A36CD"/>
    <w:rsid w:val="002B0A0B"/>
    <w:rsid w:val="002B4BDA"/>
    <w:rsid w:val="002B53EB"/>
    <w:rsid w:val="002B7F39"/>
    <w:rsid w:val="002C2260"/>
    <w:rsid w:val="002C2785"/>
    <w:rsid w:val="002D2E94"/>
    <w:rsid w:val="002D6DCB"/>
    <w:rsid w:val="002E2637"/>
    <w:rsid w:val="002E5344"/>
    <w:rsid w:val="002F70EF"/>
    <w:rsid w:val="00302933"/>
    <w:rsid w:val="003052CC"/>
    <w:rsid w:val="0031204F"/>
    <w:rsid w:val="003154C0"/>
    <w:rsid w:val="00316348"/>
    <w:rsid w:val="0032359D"/>
    <w:rsid w:val="00324F50"/>
    <w:rsid w:val="003262D1"/>
    <w:rsid w:val="00331692"/>
    <w:rsid w:val="00341D09"/>
    <w:rsid w:val="003437B3"/>
    <w:rsid w:val="00343AE6"/>
    <w:rsid w:val="00343B01"/>
    <w:rsid w:val="00345EBA"/>
    <w:rsid w:val="00347E58"/>
    <w:rsid w:val="00351376"/>
    <w:rsid w:val="00353873"/>
    <w:rsid w:val="00370369"/>
    <w:rsid w:val="00380A63"/>
    <w:rsid w:val="00380BDE"/>
    <w:rsid w:val="003834C4"/>
    <w:rsid w:val="00383B8C"/>
    <w:rsid w:val="003857CB"/>
    <w:rsid w:val="00393DF0"/>
    <w:rsid w:val="003940E3"/>
    <w:rsid w:val="00395ECE"/>
    <w:rsid w:val="00396A2A"/>
    <w:rsid w:val="003B5D15"/>
    <w:rsid w:val="003C0D73"/>
    <w:rsid w:val="003C79A8"/>
    <w:rsid w:val="003D28D8"/>
    <w:rsid w:val="003D2C92"/>
    <w:rsid w:val="003D653E"/>
    <w:rsid w:val="003F080C"/>
    <w:rsid w:val="003F2347"/>
    <w:rsid w:val="003F545F"/>
    <w:rsid w:val="003F5E9B"/>
    <w:rsid w:val="003F683D"/>
    <w:rsid w:val="003F7729"/>
    <w:rsid w:val="003F7DD0"/>
    <w:rsid w:val="00407B0A"/>
    <w:rsid w:val="0041199F"/>
    <w:rsid w:val="00414102"/>
    <w:rsid w:val="004205C2"/>
    <w:rsid w:val="00420875"/>
    <w:rsid w:val="004217AD"/>
    <w:rsid w:val="0042385D"/>
    <w:rsid w:val="00424535"/>
    <w:rsid w:val="00425584"/>
    <w:rsid w:val="00427729"/>
    <w:rsid w:val="00427D62"/>
    <w:rsid w:val="00433143"/>
    <w:rsid w:val="00435468"/>
    <w:rsid w:val="00437DB5"/>
    <w:rsid w:val="004403FC"/>
    <w:rsid w:val="0044547A"/>
    <w:rsid w:val="004473E8"/>
    <w:rsid w:val="00454AD1"/>
    <w:rsid w:val="00460AC4"/>
    <w:rsid w:val="004639FA"/>
    <w:rsid w:val="004642D1"/>
    <w:rsid w:val="00467B38"/>
    <w:rsid w:val="00484409"/>
    <w:rsid w:val="004901B3"/>
    <w:rsid w:val="00492B21"/>
    <w:rsid w:val="00494385"/>
    <w:rsid w:val="004A1CA6"/>
    <w:rsid w:val="004A1DE7"/>
    <w:rsid w:val="004A1EB0"/>
    <w:rsid w:val="004A219F"/>
    <w:rsid w:val="004C1616"/>
    <w:rsid w:val="004C7D3A"/>
    <w:rsid w:val="004D1746"/>
    <w:rsid w:val="004D77CB"/>
    <w:rsid w:val="004E077E"/>
    <w:rsid w:val="004E36D2"/>
    <w:rsid w:val="004E4BD8"/>
    <w:rsid w:val="004F66E6"/>
    <w:rsid w:val="0050140D"/>
    <w:rsid w:val="00506AA4"/>
    <w:rsid w:val="005106B2"/>
    <w:rsid w:val="005130A8"/>
    <w:rsid w:val="00513452"/>
    <w:rsid w:val="00527360"/>
    <w:rsid w:val="00532C12"/>
    <w:rsid w:val="00540CA1"/>
    <w:rsid w:val="00541C84"/>
    <w:rsid w:val="005422AA"/>
    <w:rsid w:val="00550E28"/>
    <w:rsid w:val="00552AFF"/>
    <w:rsid w:val="005533E0"/>
    <w:rsid w:val="00554253"/>
    <w:rsid w:val="005545E6"/>
    <w:rsid w:val="005567DD"/>
    <w:rsid w:val="005600AA"/>
    <w:rsid w:val="00560FEF"/>
    <w:rsid w:val="005618D3"/>
    <w:rsid w:val="0056224A"/>
    <w:rsid w:val="00563994"/>
    <w:rsid w:val="0056540C"/>
    <w:rsid w:val="005661B6"/>
    <w:rsid w:val="00572E28"/>
    <w:rsid w:val="00572E3B"/>
    <w:rsid w:val="00591105"/>
    <w:rsid w:val="00597184"/>
    <w:rsid w:val="005A0B7C"/>
    <w:rsid w:val="005A16C3"/>
    <w:rsid w:val="005A1840"/>
    <w:rsid w:val="005A26E5"/>
    <w:rsid w:val="005A2C8C"/>
    <w:rsid w:val="005A4FD6"/>
    <w:rsid w:val="005B150E"/>
    <w:rsid w:val="005C04E0"/>
    <w:rsid w:val="005C769A"/>
    <w:rsid w:val="005D0DBF"/>
    <w:rsid w:val="005D5274"/>
    <w:rsid w:val="005D69AC"/>
    <w:rsid w:val="005E011D"/>
    <w:rsid w:val="005E0A03"/>
    <w:rsid w:val="005E134C"/>
    <w:rsid w:val="005E3364"/>
    <w:rsid w:val="005F059D"/>
    <w:rsid w:val="005F2B24"/>
    <w:rsid w:val="00602075"/>
    <w:rsid w:val="00606B12"/>
    <w:rsid w:val="006116C7"/>
    <w:rsid w:val="0061431F"/>
    <w:rsid w:val="0062626D"/>
    <w:rsid w:val="006271DB"/>
    <w:rsid w:val="00627640"/>
    <w:rsid w:val="00630F04"/>
    <w:rsid w:val="00630F4F"/>
    <w:rsid w:val="00631B95"/>
    <w:rsid w:val="0063245B"/>
    <w:rsid w:val="00641CD7"/>
    <w:rsid w:val="006446E4"/>
    <w:rsid w:val="006522F5"/>
    <w:rsid w:val="0065712D"/>
    <w:rsid w:val="00671620"/>
    <w:rsid w:val="00676D68"/>
    <w:rsid w:val="00687102"/>
    <w:rsid w:val="00691031"/>
    <w:rsid w:val="00693CCD"/>
    <w:rsid w:val="006A0AA1"/>
    <w:rsid w:val="006A3F15"/>
    <w:rsid w:val="006A489A"/>
    <w:rsid w:val="006B1504"/>
    <w:rsid w:val="006B6FA3"/>
    <w:rsid w:val="006C0CB3"/>
    <w:rsid w:val="006C6BFE"/>
    <w:rsid w:val="006D32D0"/>
    <w:rsid w:val="006D7247"/>
    <w:rsid w:val="006F0AC5"/>
    <w:rsid w:val="006F3E95"/>
    <w:rsid w:val="006F3FF1"/>
    <w:rsid w:val="006F4467"/>
    <w:rsid w:val="006F7B58"/>
    <w:rsid w:val="00706F16"/>
    <w:rsid w:val="00711152"/>
    <w:rsid w:val="007111F0"/>
    <w:rsid w:val="00716E74"/>
    <w:rsid w:val="007175C4"/>
    <w:rsid w:val="0072408E"/>
    <w:rsid w:val="0072587D"/>
    <w:rsid w:val="00730B83"/>
    <w:rsid w:val="00741EF2"/>
    <w:rsid w:val="007435EF"/>
    <w:rsid w:val="00745C81"/>
    <w:rsid w:val="007501C1"/>
    <w:rsid w:val="007571FF"/>
    <w:rsid w:val="00765EC3"/>
    <w:rsid w:val="007668AD"/>
    <w:rsid w:val="00767F53"/>
    <w:rsid w:val="0077178E"/>
    <w:rsid w:val="00774992"/>
    <w:rsid w:val="007765AE"/>
    <w:rsid w:val="007841BC"/>
    <w:rsid w:val="007929E2"/>
    <w:rsid w:val="00795733"/>
    <w:rsid w:val="00797631"/>
    <w:rsid w:val="007A3212"/>
    <w:rsid w:val="007A5416"/>
    <w:rsid w:val="007B5323"/>
    <w:rsid w:val="007C1758"/>
    <w:rsid w:val="007C3C38"/>
    <w:rsid w:val="007D4418"/>
    <w:rsid w:val="007E4906"/>
    <w:rsid w:val="007E567B"/>
    <w:rsid w:val="007E6964"/>
    <w:rsid w:val="007E6E28"/>
    <w:rsid w:val="007E7398"/>
    <w:rsid w:val="007E7533"/>
    <w:rsid w:val="00803447"/>
    <w:rsid w:val="00803D72"/>
    <w:rsid w:val="00811EB3"/>
    <w:rsid w:val="008123EE"/>
    <w:rsid w:val="00812FD9"/>
    <w:rsid w:val="008161D8"/>
    <w:rsid w:val="0081731D"/>
    <w:rsid w:val="008205A6"/>
    <w:rsid w:val="00826417"/>
    <w:rsid w:val="008304D4"/>
    <w:rsid w:val="00831B71"/>
    <w:rsid w:val="008365D5"/>
    <w:rsid w:val="00845F41"/>
    <w:rsid w:val="00855A53"/>
    <w:rsid w:val="00856BB7"/>
    <w:rsid w:val="00863D16"/>
    <w:rsid w:val="00867323"/>
    <w:rsid w:val="0087180B"/>
    <w:rsid w:val="00873DC9"/>
    <w:rsid w:val="008757E4"/>
    <w:rsid w:val="008808DB"/>
    <w:rsid w:val="00880B5F"/>
    <w:rsid w:val="00883488"/>
    <w:rsid w:val="008843AE"/>
    <w:rsid w:val="00884618"/>
    <w:rsid w:val="0088547B"/>
    <w:rsid w:val="008864AB"/>
    <w:rsid w:val="00886C26"/>
    <w:rsid w:val="00887472"/>
    <w:rsid w:val="00891870"/>
    <w:rsid w:val="008A29B5"/>
    <w:rsid w:val="008A461F"/>
    <w:rsid w:val="008A4A91"/>
    <w:rsid w:val="008A76AD"/>
    <w:rsid w:val="008A78AD"/>
    <w:rsid w:val="008B3BC3"/>
    <w:rsid w:val="008B4EDE"/>
    <w:rsid w:val="008D2A46"/>
    <w:rsid w:val="008D5F0B"/>
    <w:rsid w:val="008E48E8"/>
    <w:rsid w:val="008E6533"/>
    <w:rsid w:val="008F2125"/>
    <w:rsid w:val="008F21AD"/>
    <w:rsid w:val="008F7DE7"/>
    <w:rsid w:val="0090041A"/>
    <w:rsid w:val="0091521E"/>
    <w:rsid w:val="009157C9"/>
    <w:rsid w:val="0093091F"/>
    <w:rsid w:val="00933319"/>
    <w:rsid w:val="0093591C"/>
    <w:rsid w:val="00943F3C"/>
    <w:rsid w:val="00947030"/>
    <w:rsid w:val="00947CD2"/>
    <w:rsid w:val="00952A98"/>
    <w:rsid w:val="009569D8"/>
    <w:rsid w:val="00957507"/>
    <w:rsid w:val="00960F11"/>
    <w:rsid w:val="00962316"/>
    <w:rsid w:val="00964DC9"/>
    <w:rsid w:val="00967288"/>
    <w:rsid w:val="00967D16"/>
    <w:rsid w:val="00973E44"/>
    <w:rsid w:val="00977779"/>
    <w:rsid w:val="0098071F"/>
    <w:rsid w:val="00985604"/>
    <w:rsid w:val="00986AE3"/>
    <w:rsid w:val="00992027"/>
    <w:rsid w:val="009962C2"/>
    <w:rsid w:val="009967FF"/>
    <w:rsid w:val="009A6AF3"/>
    <w:rsid w:val="009B1AC8"/>
    <w:rsid w:val="009B1BB8"/>
    <w:rsid w:val="009B3201"/>
    <w:rsid w:val="009B41DA"/>
    <w:rsid w:val="009B4E4D"/>
    <w:rsid w:val="009C01AD"/>
    <w:rsid w:val="009C746E"/>
    <w:rsid w:val="009D1794"/>
    <w:rsid w:val="009D1ADE"/>
    <w:rsid w:val="009D3DF5"/>
    <w:rsid w:val="009D62AD"/>
    <w:rsid w:val="009D69CF"/>
    <w:rsid w:val="009D6F39"/>
    <w:rsid w:val="009E13B3"/>
    <w:rsid w:val="009E6104"/>
    <w:rsid w:val="009E74D5"/>
    <w:rsid w:val="00A00E19"/>
    <w:rsid w:val="00A03342"/>
    <w:rsid w:val="00A0410D"/>
    <w:rsid w:val="00A0438C"/>
    <w:rsid w:val="00A050B4"/>
    <w:rsid w:val="00A0536A"/>
    <w:rsid w:val="00A05506"/>
    <w:rsid w:val="00A1612B"/>
    <w:rsid w:val="00A21F08"/>
    <w:rsid w:val="00A233C8"/>
    <w:rsid w:val="00A25F07"/>
    <w:rsid w:val="00A26888"/>
    <w:rsid w:val="00A3062E"/>
    <w:rsid w:val="00A36909"/>
    <w:rsid w:val="00A4029A"/>
    <w:rsid w:val="00A41E13"/>
    <w:rsid w:val="00A44264"/>
    <w:rsid w:val="00A4745D"/>
    <w:rsid w:val="00A556C3"/>
    <w:rsid w:val="00A56AF7"/>
    <w:rsid w:val="00A619DD"/>
    <w:rsid w:val="00A62FAF"/>
    <w:rsid w:val="00A657B5"/>
    <w:rsid w:val="00A701AA"/>
    <w:rsid w:val="00A72DFD"/>
    <w:rsid w:val="00A73BF6"/>
    <w:rsid w:val="00A74696"/>
    <w:rsid w:val="00A77363"/>
    <w:rsid w:val="00A82151"/>
    <w:rsid w:val="00A82A65"/>
    <w:rsid w:val="00A873A9"/>
    <w:rsid w:val="00A91369"/>
    <w:rsid w:val="00A97381"/>
    <w:rsid w:val="00AA1664"/>
    <w:rsid w:val="00AA31EC"/>
    <w:rsid w:val="00AA679C"/>
    <w:rsid w:val="00AB18AE"/>
    <w:rsid w:val="00AC0772"/>
    <w:rsid w:val="00AC112E"/>
    <w:rsid w:val="00AC7AA8"/>
    <w:rsid w:val="00AE3A3F"/>
    <w:rsid w:val="00AE3EDA"/>
    <w:rsid w:val="00AF1538"/>
    <w:rsid w:val="00AF26CC"/>
    <w:rsid w:val="00AF3780"/>
    <w:rsid w:val="00AF5A67"/>
    <w:rsid w:val="00B03562"/>
    <w:rsid w:val="00B03CC0"/>
    <w:rsid w:val="00B046D3"/>
    <w:rsid w:val="00B059EF"/>
    <w:rsid w:val="00B1001A"/>
    <w:rsid w:val="00B14B21"/>
    <w:rsid w:val="00B14D04"/>
    <w:rsid w:val="00B15906"/>
    <w:rsid w:val="00B25419"/>
    <w:rsid w:val="00B2623A"/>
    <w:rsid w:val="00B618DA"/>
    <w:rsid w:val="00B64FB2"/>
    <w:rsid w:val="00B731D1"/>
    <w:rsid w:val="00B7680E"/>
    <w:rsid w:val="00B86BFB"/>
    <w:rsid w:val="00B86DA0"/>
    <w:rsid w:val="00B871BA"/>
    <w:rsid w:val="00B91D1B"/>
    <w:rsid w:val="00B97899"/>
    <w:rsid w:val="00B978B7"/>
    <w:rsid w:val="00BA0A6A"/>
    <w:rsid w:val="00BA3CAE"/>
    <w:rsid w:val="00BA6772"/>
    <w:rsid w:val="00BB343B"/>
    <w:rsid w:val="00BC753F"/>
    <w:rsid w:val="00BD2ACF"/>
    <w:rsid w:val="00BE30DD"/>
    <w:rsid w:val="00BF4E3A"/>
    <w:rsid w:val="00BF6CAA"/>
    <w:rsid w:val="00C0040F"/>
    <w:rsid w:val="00C03945"/>
    <w:rsid w:val="00C051D1"/>
    <w:rsid w:val="00C11FB6"/>
    <w:rsid w:val="00C14530"/>
    <w:rsid w:val="00C230E8"/>
    <w:rsid w:val="00C267B7"/>
    <w:rsid w:val="00C32713"/>
    <w:rsid w:val="00C34362"/>
    <w:rsid w:val="00C442B2"/>
    <w:rsid w:val="00C4691E"/>
    <w:rsid w:val="00C469E3"/>
    <w:rsid w:val="00C471AD"/>
    <w:rsid w:val="00C603C7"/>
    <w:rsid w:val="00C61E49"/>
    <w:rsid w:val="00C70B1C"/>
    <w:rsid w:val="00C7439F"/>
    <w:rsid w:val="00C748BA"/>
    <w:rsid w:val="00C74CC1"/>
    <w:rsid w:val="00C778BD"/>
    <w:rsid w:val="00C80F56"/>
    <w:rsid w:val="00C82F53"/>
    <w:rsid w:val="00C84686"/>
    <w:rsid w:val="00C92AE0"/>
    <w:rsid w:val="00C93982"/>
    <w:rsid w:val="00C958E9"/>
    <w:rsid w:val="00C95E42"/>
    <w:rsid w:val="00C9707D"/>
    <w:rsid w:val="00CA1842"/>
    <w:rsid w:val="00CA3262"/>
    <w:rsid w:val="00CA4EEE"/>
    <w:rsid w:val="00CB0651"/>
    <w:rsid w:val="00CB0A14"/>
    <w:rsid w:val="00CB27DC"/>
    <w:rsid w:val="00CB4D1D"/>
    <w:rsid w:val="00CB5DE5"/>
    <w:rsid w:val="00CB7485"/>
    <w:rsid w:val="00CC4267"/>
    <w:rsid w:val="00CC5447"/>
    <w:rsid w:val="00CC79FE"/>
    <w:rsid w:val="00CD1979"/>
    <w:rsid w:val="00CD3FCB"/>
    <w:rsid w:val="00CE0C3C"/>
    <w:rsid w:val="00CE6462"/>
    <w:rsid w:val="00CF5C30"/>
    <w:rsid w:val="00CF6F44"/>
    <w:rsid w:val="00D040BD"/>
    <w:rsid w:val="00D100FB"/>
    <w:rsid w:val="00D10406"/>
    <w:rsid w:val="00D12236"/>
    <w:rsid w:val="00D152B3"/>
    <w:rsid w:val="00D153C2"/>
    <w:rsid w:val="00D16434"/>
    <w:rsid w:val="00D24E04"/>
    <w:rsid w:val="00D35023"/>
    <w:rsid w:val="00D356D5"/>
    <w:rsid w:val="00D366E0"/>
    <w:rsid w:val="00D433DC"/>
    <w:rsid w:val="00D4451A"/>
    <w:rsid w:val="00D47580"/>
    <w:rsid w:val="00D47688"/>
    <w:rsid w:val="00D51545"/>
    <w:rsid w:val="00D51C8B"/>
    <w:rsid w:val="00D51CC0"/>
    <w:rsid w:val="00D53AEC"/>
    <w:rsid w:val="00D54075"/>
    <w:rsid w:val="00D540BF"/>
    <w:rsid w:val="00D545EF"/>
    <w:rsid w:val="00D608F5"/>
    <w:rsid w:val="00D63F1C"/>
    <w:rsid w:val="00D65DA1"/>
    <w:rsid w:val="00D710F1"/>
    <w:rsid w:val="00D72217"/>
    <w:rsid w:val="00D723E2"/>
    <w:rsid w:val="00D73F76"/>
    <w:rsid w:val="00D802C5"/>
    <w:rsid w:val="00D850E4"/>
    <w:rsid w:val="00D87408"/>
    <w:rsid w:val="00D9125B"/>
    <w:rsid w:val="00D94694"/>
    <w:rsid w:val="00DA3458"/>
    <w:rsid w:val="00DC1249"/>
    <w:rsid w:val="00DC268D"/>
    <w:rsid w:val="00DC4B6D"/>
    <w:rsid w:val="00DC77BC"/>
    <w:rsid w:val="00DD06E8"/>
    <w:rsid w:val="00DD0E1D"/>
    <w:rsid w:val="00DE0274"/>
    <w:rsid w:val="00DE1100"/>
    <w:rsid w:val="00DE15A4"/>
    <w:rsid w:val="00DE2652"/>
    <w:rsid w:val="00DE747A"/>
    <w:rsid w:val="00DE74D1"/>
    <w:rsid w:val="00DF6BC3"/>
    <w:rsid w:val="00E00419"/>
    <w:rsid w:val="00E21C3A"/>
    <w:rsid w:val="00E249C7"/>
    <w:rsid w:val="00E26254"/>
    <w:rsid w:val="00E2653E"/>
    <w:rsid w:val="00E26B49"/>
    <w:rsid w:val="00E27A3C"/>
    <w:rsid w:val="00E45017"/>
    <w:rsid w:val="00E466C5"/>
    <w:rsid w:val="00E51EAD"/>
    <w:rsid w:val="00E53818"/>
    <w:rsid w:val="00E62875"/>
    <w:rsid w:val="00E62B8F"/>
    <w:rsid w:val="00E666DF"/>
    <w:rsid w:val="00E73173"/>
    <w:rsid w:val="00E761DC"/>
    <w:rsid w:val="00E92122"/>
    <w:rsid w:val="00E957AE"/>
    <w:rsid w:val="00E97643"/>
    <w:rsid w:val="00EA40CF"/>
    <w:rsid w:val="00EA5429"/>
    <w:rsid w:val="00EB0B02"/>
    <w:rsid w:val="00EB11F5"/>
    <w:rsid w:val="00EB1C72"/>
    <w:rsid w:val="00EB2124"/>
    <w:rsid w:val="00EB7884"/>
    <w:rsid w:val="00EC4BFF"/>
    <w:rsid w:val="00EC50F0"/>
    <w:rsid w:val="00EC5EA8"/>
    <w:rsid w:val="00ED3090"/>
    <w:rsid w:val="00ED48F2"/>
    <w:rsid w:val="00ED735C"/>
    <w:rsid w:val="00EE0BBE"/>
    <w:rsid w:val="00EE3E4B"/>
    <w:rsid w:val="00F00F8A"/>
    <w:rsid w:val="00F01164"/>
    <w:rsid w:val="00F061C9"/>
    <w:rsid w:val="00F13B26"/>
    <w:rsid w:val="00F216B2"/>
    <w:rsid w:val="00F35F23"/>
    <w:rsid w:val="00F3747F"/>
    <w:rsid w:val="00F50CF2"/>
    <w:rsid w:val="00F56913"/>
    <w:rsid w:val="00F61509"/>
    <w:rsid w:val="00F61788"/>
    <w:rsid w:val="00F62DF0"/>
    <w:rsid w:val="00F71112"/>
    <w:rsid w:val="00F7424F"/>
    <w:rsid w:val="00F74619"/>
    <w:rsid w:val="00F76AF1"/>
    <w:rsid w:val="00F811F3"/>
    <w:rsid w:val="00F82F6C"/>
    <w:rsid w:val="00F8395C"/>
    <w:rsid w:val="00F94FC9"/>
    <w:rsid w:val="00FA08C3"/>
    <w:rsid w:val="00FA1519"/>
    <w:rsid w:val="00FA273C"/>
    <w:rsid w:val="00FA2CD3"/>
    <w:rsid w:val="00FA7501"/>
    <w:rsid w:val="00FB1082"/>
    <w:rsid w:val="00FB19F0"/>
    <w:rsid w:val="00FB1C76"/>
    <w:rsid w:val="00FB20D9"/>
    <w:rsid w:val="00FB6871"/>
    <w:rsid w:val="00FC0B6A"/>
    <w:rsid w:val="00FC5F01"/>
    <w:rsid w:val="00FD1D49"/>
    <w:rsid w:val="00FD3925"/>
    <w:rsid w:val="00FE3910"/>
    <w:rsid w:val="00FE522C"/>
    <w:rsid w:val="00FE5806"/>
    <w:rsid w:val="00FE7233"/>
    <w:rsid w:val="00FF4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6C7AC6"/>
  <w15:docId w15:val="{5F090A2F-B240-4752-94F3-B25B9FC9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BC"/>
  </w:style>
  <w:style w:type="paragraph" w:styleId="Footer">
    <w:name w:val="footer"/>
    <w:basedOn w:val="Normal"/>
    <w:link w:val="Foot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BC"/>
  </w:style>
  <w:style w:type="paragraph" w:styleId="BalloonText">
    <w:name w:val="Balloon Text"/>
    <w:basedOn w:val="Normal"/>
    <w:link w:val="BalloonTextChar"/>
    <w:uiPriority w:val="99"/>
    <w:semiHidden/>
    <w:unhideWhenUsed/>
    <w:rsid w:val="0078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6CC"/>
    <w:pPr>
      <w:ind w:left="720"/>
      <w:contextualSpacing/>
    </w:pPr>
  </w:style>
  <w:style w:type="paragraph" w:customStyle="1" w:styleId="YearHeading">
    <w:name w:val="Year Heading"/>
    <w:basedOn w:val="Normal"/>
    <w:link w:val="YearHeadingChar"/>
    <w:qFormat/>
    <w:rsid w:val="003D653E"/>
    <w:rPr>
      <w:rFonts w:ascii="Bahnschrift" w:hAnsi="Bahnschrift"/>
      <w:i/>
      <w:color w:val="5F497A" w:themeColor="accent4" w:themeShade="BF"/>
      <w:sz w:val="20"/>
      <w:u w:val="single"/>
    </w:rPr>
  </w:style>
  <w:style w:type="character" w:customStyle="1" w:styleId="YearHeadingChar">
    <w:name w:val="Year Heading Char"/>
    <w:basedOn w:val="DefaultParagraphFont"/>
    <w:link w:val="YearHeading"/>
    <w:rsid w:val="003D653E"/>
    <w:rPr>
      <w:rFonts w:ascii="Bahnschrift" w:hAnsi="Bahnschrift"/>
      <w:i/>
      <w:color w:val="5F497A" w:themeColor="accent4" w:themeShade="B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A-levels%20Assignments\CS%20Assignments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Assignments Word Template</Template>
  <TotalTime>10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Hamza</cp:lastModifiedBy>
  <cp:revision>70</cp:revision>
  <cp:lastPrinted>2021-03-24T21:19:00Z</cp:lastPrinted>
  <dcterms:created xsi:type="dcterms:W3CDTF">2021-03-24T21:08:00Z</dcterms:created>
  <dcterms:modified xsi:type="dcterms:W3CDTF">2021-03-24T21:19:00Z</dcterms:modified>
</cp:coreProperties>
</file>